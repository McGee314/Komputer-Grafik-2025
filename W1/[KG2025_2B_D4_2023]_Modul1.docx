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C80E7" w14:textId="77FEF9A8" w:rsidR="00685117" w:rsidRDefault="009E2FFC" w:rsidP="00E47672">
      <w:pPr>
        <w:spacing w:before="0" w:after="2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94EB269" wp14:editId="1D043DA3">
            <wp:simplePos x="0" y="0"/>
            <wp:positionH relativeFrom="column">
              <wp:posOffset>4841631</wp:posOffset>
            </wp:positionH>
            <wp:positionV relativeFrom="paragraph">
              <wp:posOffset>0</wp:posOffset>
            </wp:positionV>
            <wp:extent cx="2209800" cy="2810510"/>
            <wp:effectExtent l="0" t="0" r="0" b="0"/>
            <wp:wrapNone/>
            <wp:docPr id="452359550" name="Picture 7" descr="A person in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59550" name="Picture 7" descr="A person in a suit&#10;&#10;Description automatically generated"/>
                    <pic:cNvPicPr/>
                  </pic:nvPicPr>
                  <pic:blipFill rotWithShape="1">
                    <a:blip r:embed="rId11"/>
                    <a:srcRect l="5446" r="8998"/>
                    <a:stretch/>
                  </pic:blipFill>
                  <pic:spPr bwMode="auto">
                    <a:xfrm>
                      <a:off x="0" y="0"/>
                      <a:ext cx="2209800" cy="281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89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53FEDF" wp14:editId="6E4F65B2">
                <wp:simplePos x="0" y="0"/>
                <wp:positionH relativeFrom="column">
                  <wp:posOffset>4838700</wp:posOffset>
                </wp:positionH>
                <wp:positionV relativeFrom="paragraph">
                  <wp:posOffset>0</wp:posOffset>
                </wp:positionV>
                <wp:extent cx="2209800" cy="2811780"/>
                <wp:effectExtent l="0" t="0" r="1905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811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8163F" id="Rectangle 19" o:spid="_x0000_s1026" style="position:absolute;margin-left:381pt;margin-top:0;width:174pt;height:221.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" fillcolor="white [3201]" strokecolor="#00253b [3209]" strokeweight="2pt"/>
            </w:pict>
          </mc:Fallback>
        </mc:AlternateContent>
      </w:r>
      <w:r w:rsidR="00E4767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1AA52D50" wp14:editId="6011F017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E216D6" id="Straight Connector 2" o:spid="_x0000_s1026" alt="&quot;&quot;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>
        <w:rPr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60288" behindDoc="1" locked="1" layoutInCell="1" allowOverlap="1" wp14:anchorId="0FEBD03F" wp14:editId="64A0B0D7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9523C6" id="Group 2" o:spid="_x0000_s1026" alt="Grouped object with shape and image" style="position:absolute;margin-left:-11.5pt;margin-top:-36pt;width:587.5pt;height:11in;z-index:-251656192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4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E47672" w14:paraId="4794DD48" w14:textId="77777777" w:rsidTr="00E47672">
        <w:trPr>
          <w:trHeight w:val="726"/>
        </w:trPr>
        <w:tc>
          <w:tcPr>
            <w:tcW w:w="10800" w:type="dxa"/>
          </w:tcPr>
          <w:bookmarkStart w:id="0" w:name="_Toc321147149"/>
          <w:bookmarkStart w:id="1" w:name="_Toc318188227"/>
          <w:bookmarkStart w:id="2" w:name="_Toc318188327"/>
          <w:bookmarkStart w:id="3" w:name="_Toc318189312"/>
          <w:bookmarkStart w:id="4" w:name="_Toc321147011"/>
          <w:p w14:paraId="67C9E64C" w14:textId="7DBDD216" w:rsidR="00E47672" w:rsidRPr="00E47672" w:rsidRDefault="00000000" w:rsidP="00E47672">
            <w:pPr>
              <w:pStyle w:val="Title"/>
            </w:pPr>
            <w:sdt>
              <w:sdt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AF241E">
                  <w:t>MODUL 1</w:t>
                </w:r>
              </w:sdtContent>
            </w:sdt>
          </w:p>
        </w:tc>
      </w:tr>
      <w:tr w:rsidR="00E47672" w14:paraId="731FA324" w14:textId="77777777" w:rsidTr="00E47672">
        <w:trPr>
          <w:trHeight w:val="726"/>
        </w:trPr>
        <w:tc>
          <w:tcPr>
            <w:tcW w:w="10800" w:type="dxa"/>
          </w:tcPr>
          <w:sdt>
            <w:sdtPr>
              <w:id w:val="-1640336837"/>
              <w:placeholder>
                <w:docPart w:val="1D5FBEA7D1524DFFAB9104861374824F"/>
              </w:placeholder>
              <w15:appearance w15:val="hidden"/>
            </w:sdtPr>
            <w:sdtContent>
              <w:p w14:paraId="6970CDCB" w14:textId="41F891D2" w:rsidR="00BA469A" w:rsidRPr="00902DF9" w:rsidRDefault="00BA469A" w:rsidP="00215815">
                <w:pPr>
                  <w:pStyle w:val="Subtitle"/>
                </w:pPr>
                <w:r w:rsidRPr="00902DF9">
                  <w:t>Komputer Grafik 2D</w:t>
                </w:r>
              </w:p>
              <w:p w14:paraId="74F50D6C" w14:textId="17916E50" w:rsidR="00E47672" w:rsidRPr="00902DF9" w:rsidRDefault="00AF241E" w:rsidP="00215815">
                <w:pPr>
                  <w:pStyle w:val="Subtitle"/>
                </w:pPr>
                <w:r w:rsidRPr="00902DF9">
                  <w:t>PENGENALAN GODOT</w:t>
                </w:r>
              </w:p>
              <w:p w14:paraId="6710DF5F" w14:textId="77777777" w:rsidR="00902DF9" w:rsidRDefault="00902DF9" w:rsidP="00215815">
                <w:pPr>
                  <w:pStyle w:val="Subtitle"/>
                </w:pPr>
              </w:p>
              <w:p w14:paraId="04BB2C66" w14:textId="0AFC7848" w:rsidR="00902DF9" w:rsidRPr="00902DF9" w:rsidRDefault="00902DF9" w:rsidP="00215815">
                <w:pPr>
                  <w:pStyle w:val="Subtitle"/>
                </w:pPr>
                <w:r w:rsidRPr="00902DF9">
                  <w:t>D4 Teknik Informatika</w:t>
                </w:r>
              </w:p>
              <w:p w14:paraId="52F2246D" w14:textId="77777777" w:rsidR="00902DF9" w:rsidRPr="00902DF9" w:rsidRDefault="00902DF9" w:rsidP="00215815">
                <w:pPr>
                  <w:pStyle w:val="Subtitle"/>
                </w:pPr>
                <w:r w:rsidRPr="00902DF9">
                  <w:t>Jurusan Teknik Komputer dan Informatika</w:t>
                </w:r>
              </w:p>
              <w:p w14:paraId="34F9EDAC" w14:textId="279DAC81" w:rsidR="00902DF9" w:rsidRPr="00206B7B" w:rsidRDefault="00902DF9" w:rsidP="00215815">
                <w:pPr>
                  <w:pStyle w:val="Subtitle"/>
                </w:pPr>
                <w:r w:rsidRPr="00902DF9">
                  <w:t>POLITEKNIK NEGERI BANDUNG</w:t>
                </w:r>
              </w:p>
            </w:sdtContent>
          </w:sdt>
        </w:tc>
      </w:tr>
      <w:tr w:rsidR="00E47672" w14:paraId="0811E68F" w14:textId="77777777" w:rsidTr="00E47672">
        <w:trPr>
          <w:trHeight w:val="8091"/>
        </w:trPr>
        <w:tc>
          <w:tcPr>
            <w:tcW w:w="10800" w:type="dxa"/>
          </w:tcPr>
          <w:p w14:paraId="1FC29D1B" w14:textId="65A7C22E" w:rsidR="00E47672" w:rsidRPr="00206B7B" w:rsidRDefault="00E47672" w:rsidP="00BA469A">
            <w:pPr>
              <w:pStyle w:val="ContactInfo"/>
              <w:ind w:left="0"/>
            </w:pPr>
          </w:p>
        </w:tc>
      </w:tr>
      <w:tr w:rsidR="00FE1397" w14:paraId="2F3ECF05" w14:textId="77777777" w:rsidTr="00E47672">
        <w:trPr>
          <w:trHeight w:val="726"/>
        </w:trPr>
        <w:tc>
          <w:tcPr>
            <w:tcW w:w="10800" w:type="dxa"/>
          </w:tcPr>
          <w:p w14:paraId="31C6B5F2" w14:textId="5DF670AE" w:rsidR="00FE1397" w:rsidRPr="00E47672" w:rsidRDefault="00000000" w:rsidP="00E47672">
            <w:pPr>
              <w:pStyle w:val="ContactInfo"/>
            </w:pPr>
            <w:sdt>
              <w:sdt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 w:rsidR="00AD29B0">
                  <w:t>Mahasiswa 000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 w:rsidR="00AA3045">
                  <w:t>KOMPUTER GRAFIK</w:t>
                </w:r>
              </w:sdtContent>
            </w:sdt>
            <w:r w:rsidR="00E47672">
              <w:t xml:space="preserve"> </w:t>
            </w:r>
            <w:r w:rsidR="00FE1397" w:rsidRPr="00206B7B">
              <w:t xml:space="preserve">| </w:t>
            </w:r>
            <w:sdt>
              <w:sdt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r w:rsidR="00930DD2">
                  <w:t>FEBRUARI</w:t>
                </w:r>
                <w:r w:rsidR="00AA3045">
                  <w:t>, 1</w:t>
                </w:r>
                <w:r w:rsidR="00930DD2">
                  <w:t>1</w:t>
                </w:r>
                <w:r w:rsidR="00AA3045">
                  <w:t xml:space="preserve"> 202</w:t>
                </w:r>
                <w:r w:rsidR="00930DD2">
                  <w:t>5</w:t>
                </w:r>
              </w:sdtContent>
            </w:sdt>
          </w:p>
        </w:tc>
      </w:tr>
    </w:tbl>
    <w:p w14:paraId="1798BEF2" w14:textId="77777777" w:rsidR="003422FF" w:rsidRDefault="003422FF" w:rsidP="00685117"/>
    <w:p w14:paraId="59E2125E" w14:textId="77777777" w:rsidR="0074501E" w:rsidRDefault="0074501E" w:rsidP="00101A18">
      <w:pPr>
        <w:pStyle w:val="Heading1"/>
        <w:sectPr w:rsidR="0074501E" w:rsidSect="005019BD">
          <w:footerReference w:type="default" r:id="rId15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sdt>
      <w:sdtPr>
        <w:rPr>
          <w:rFonts w:eastAsiaTheme="minorEastAsia" w:cstheme="minorBidi"/>
          <w:b w:val="0"/>
          <w:caps w:val="0"/>
          <w:color w:val="767171" w:themeColor="background2" w:themeShade="80"/>
          <w:sz w:val="22"/>
          <w:szCs w:val="22"/>
        </w:rPr>
        <w:id w:val="-197659576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EFD1BE" w14:textId="1228DFA2" w:rsidR="003B459E" w:rsidRDefault="003B459E">
          <w:pPr>
            <w:pStyle w:val="TOCHeading"/>
          </w:pPr>
          <w:r>
            <w:t>Contents</w:t>
          </w:r>
        </w:p>
        <w:p w14:paraId="307B5953" w14:textId="21B62457" w:rsidR="0022787D" w:rsidRDefault="003B459E">
          <w:pPr>
            <w:pStyle w:val="TOC1"/>
            <w:tabs>
              <w:tab w:val="right" w:leader="dot" w:pos="10790"/>
            </w:tabs>
            <w:rPr>
              <w:noProof/>
              <w:color w:val="auto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535127" w:history="1">
            <w:r w:rsidR="0022787D" w:rsidRPr="00732EF5">
              <w:rPr>
                <w:rStyle w:val="Hyperlink"/>
                <w:noProof/>
              </w:rPr>
              <w:t>SETUP GODOT</w:t>
            </w:r>
            <w:r w:rsidR="0022787D">
              <w:rPr>
                <w:noProof/>
                <w:webHidden/>
              </w:rPr>
              <w:tab/>
            </w:r>
            <w:r w:rsidR="0022787D">
              <w:rPr>
                <w:noProof/>
                <w:webHidden/>
              </w:rPr>
              <w:fldChar w:fldCharType="begin"/>
            </w:r>
            <w:r w:rsidR="0022787D">
              <w:rPr>
                <w:noProof/>
                <w:webHidden/>
              </w:rPr>
              <w:instrText xml:space="preserve"> PAGEREF _Toc124535127 \h </w:instrText>
            </w:r>
            <w:r w:rsidR="0022787D">
              <w:rPr>
                <w:noProof/>
                <w:webHidden/>
              </w:rPr>
            </w:r>
            <w:r w:rsidR="0022787D">
              <w:rPr>
                <w:noProof/>
                <w:webHidden/>
              </w:rPr>
              <w:fldChar w:fldCharType="separate"/>
            </w:r>
            <w:r w:rsidR="00DF0070">
              <w:rPr>
                <w:noProof/>
                <w:webHidden/>
              </w:rPr>
              <w:t>0</w:t>
            </w:r>
            <w:r w:rsidR="0022787D">
              <w:rPr>
                <w:noProof/>
                <w:webHidden/>
              </w:rPr>
              <w:fldChar w:fldCharType="end"/>
            </w:r>
          </w:hyperlink>
        </w:p>
        <w:p w14:paraId="071E885E" w14:textId="16F5C5F4" w:rsidR="0022787D" w:rsidRDefault="0022787D">
          <w:pPr>
            <w:pStyle w:val="TOC1"/>
            <w:tabs>
              <w:tab w:val="right" w:leader="dot" w:pos="10790"/>
            </w:tabs>
            <w:rPr>
              <w:noProof/>
              <w:color w:val="auto"/>
              <w:lang w:val="en-ID" w:eastAsia="en-ID"/>
            </w:rPr>
          </w:pPr>
          <w:hyperlink w:anchor="_Toc124535128" w:history="1">
            <w:r w:rsidRPr="00732EF5">
              <w:rPr>
                <w:rStyle w:val="Hyperlink"/>
                <w:noProof/>
              </w:rPr>
              <w:t>GODOT PROJECT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_Toc124535128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0070"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22F01" w14:textId="419724A3" w:rsidR="0022787D" w:rsidRDefault="0022787D">
          <w:pPr>
            <w:pStyle w:val="TOC1"/>
            <w:tabs>
              <w:tab w:val="right" w:leader="dot" w:pos="10790"/>
            </w:tabs>
            <w:rPr>
              <w:noProof/>
              <w:color w:val="auto"/>
              <w:lang w:val="en-ID" w:eastAsia="en-ID"/>
            </w:rPr>
          </w:pPr>
          <w:hyperlink w:anchor="_Toc124535129" w:history="1">
            <w:r w:rsidRPr="00732EF5">
              <w:rPr>
                <w:rStyle w:val="Hyperlink"/>
                <w:noProof/>
              </w:rPr>
              <w:t>GODOT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_Toc124535129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00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FD54" w14:textId="72CD2976" w:rsidR="0022787D" w:rsidRDefault="0022787D">
          <w:pPr>
            <w:pStyle w:val="TOC1"/>
            <w:tabs>
              <w:tab w:val="right" w:leader="dot" w:pos="10790"/>
            </w:tabs>
            <w:rPr>
              <w:noProof/>
              <w:color w:val="auto"/>
              <w:lang w:val="en-ID" w:eastAsia="en-ID"/>
            </w:rPr>
          </w:pPr>
          <w:hyperlink w:anchor="_Toc124535130" w:history="1">
            <w:r w:rsidRPr="00732EF5">
              <w:rPr>
                <w:rStyle w:val="Hyperlink"/>
                <w:noProof/>
              </w:rPr>
              <w:t>SCENE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_Toc124535130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007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2953" w14:textId="31646C80" w:rsidR="0022787D" w:rsidRDefault="0022787D">
          <w:pPr>
            <w:pStyle w:val="TOC1"/>
            <w:tabs>
              <w:tab w:val="right" w:leader="dot" w:pos="10790"/>
            </w:tabs>
            <w:rPr>
              <w:noProof/>
              <w:color w:val="auto"/>
              <w:lang w:val="en-ID" w:eastAsia="en-ID"/>
            </w:rPr>
          </w:pPr>
          <w:hyperlink w:anchor="_Toc124535131" w:history="1">
            <w:r w:rsidRPr="00732EF5">
              <w:rPr>
                <w:rStyle w:val="Hyperlink"/>
                <w:noProof/>
              </w:rPr>
              <w:t>TASK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_Toc124535131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007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E43E8" w14:textId="1F4E3CA1" w:rsidR="003B459E" w:rsidRDefault="003B459E">
          <w:r>
            <w:rPr>
              <w:b/>
              <w:bCs/>
              <w:noProof/>
            </w:rPr>
            <w:fldChar w:fldCharType="end"/>
          </w:r>
        </w:p>
      </w:sdtContent>
    </w:sdt>
    <w:p w14:paraId="58E3AB7D" w14:textId="1BA7426F" w:rsidR="007B0D15" w:rsidRDefault="007B0D15" w:rsidP="007021DE"/>
    <w:p w14:paraId="7AAC6826" w14:textId="77777777" w:rsidR="00B401D7" w:rsidRDefault="00B401D7" w:rsidP="007021DE"/>
    <w:p w14:paraId="0D5676A6" w14:textId="77777777" w:rsidR="00B401D7" w:rsidRDefault="00B401D7" w:rsidP="007021DE">
      <w:pPr>
        <w:sectPr w:rsidR="00B401D7" w:rsidSect="00325ACE">
          <w:pgSz w:w="12240" w:h="15840"/>
          <w:pgMar w:top="720" w:right="720" w:bottom="720" w:left="720" w:header="720" w:footer="720" w:gutter="0"/>
          <w:pgNumType w:fmt="lowerRoman" w:start="1"/>
          <w:cols w:space="720"/>
          <w:titlePg/>
          <w:docGrid w:linePitch="360"/>
        </w:sectPr>
      </w:pPr>
    </w:p>
    <w:bookmarkStart w:id="5" w:name="_Toc124535127"/>
    <w:p w14:paraId="7553B900" w14:textId="76CB866D" w:rsidR="00B401D7" w:rsidRPr="00FE1397" w:rsidRDefault="00000000" w:rsidP="00765713">
      <w:pPr>
        <w:pStyle w:val="Heading1"/>
      </w:pPr>
      <w:sdt>
        <w:sdtPr>
          <w:id w:val="-1497877332"/>
          <w:placeholder>
            <w:docPart w:val="ED3422DC09EC4BBE97A351507BCB02F2"/>
          </w:placeholder>
          <w15:appearance w15:val="hidden"/>
        </w:sdtPr>
        <w:sdtContent>
          <w:r w:rsidR="00340C21">
            <w:rPr>
              <w:caps w:val="0"/>
            </w:rPr>
            <w:t>SETUP</w:t>
          </w:r>
          <w:r w:rsidR="00945A4E">
            <w:rPr>
              <w:caps w:val="0"/>
            </w:rPr>
            <w:t xml:space="preserve"> GODOT</w:t>
          </w:r>
        </w:sdtContent>
      </w:sdt>
      <w:bookmarkEnd w:id="5"/>
      <w:r w:rsidR="00945A4E">
        <w:rPr>
          <w:caps w:val="0"/>
        </w:rPr>
        <w:t xml:space="preserve"> </w:t>
      </w:r>
    </w:p>
    <w:p w14:paraId="31126D4C" w14:textId="096AAFA3" w:rsidR="00945A4E" w:rsidRDefault="00246254" w:rsidP="00AD29B0">
      <w:pPr>
        <w:jc w:val="both"/>
      </w:pPr>
      <w:r>
        <w:t xml:space="preserve">Godot </w:t>
      </w:r>
      <w:proofErr w:type="spellStart"/>
      <w:r>
        <w:t>merupakan</w:t>
      </w:r>
      <w:proofErr w:type="spellEnd"/>
      <w:r>
        <w:t xml:space="preserve"> game engine </w:t>
      </w:r>
      <w:r w:rsidR="00340C21">
        <w:t>open-source</w:t>
      </w:r>
      <w:r>
        <w:t xml:space="preserve"> portable yang multi-platform (Windows, Linux &amp; Mac OS). Game engine </w:t>
      </w:r>
      <w:r w:rsidR="00340C21">
        <w:t xml:space="preserve">pada </w:t>
      </w:r>
      <w:proofErr w:type="spellStart"/>
      <w:r w:rsidR="00340C21">
        <w:t>godot</w:t>
      </w:r>
      <w:proofErr w:type="spellEnd"/>
      <w:r w:rsidR="00340C21">
        <w:t xml:space="preserve"> </w:t>
      </w:r>
      <w:proofErr w:type="spellStart"/>
      <w:r w:rsidR="00340C21">
        <w:t>dapat</w:t>
      </w:r>
      <w:proofErr w:type="spellEnd"/>
      <w:r w:rsidR="00340C21">
        <w:t xml:space="preserve"> </w:t>
      </w:r>
      <w:proofErr w:type="spellStart"/>
      <w:r w:rsidR="00340C21">
        <w:t>membantu</w:t>
      </w:r>
      <w:proofErr w:type="spellEnd"/>
      <w:r w:rsidR="00340C21">
        <w:t xml:space="preserve"> developer </w:t>
      </w:r>
      <w:proofErr w:type="spellStart"/>
      <w:r w:rsidR="00340C21">
        <w:t>untuk</w:t>
      </w:r>
      <w:proofErr w:type="spellEnd"/>
      <w:r w:rsidR="00340C21">
        <w:t xml:space="preserve"> </w:t>
      </w:r>
      <w:proofErr w:type="spellStart"/>
      <w:r w:rsidR="00340C21">
        <w:t>membangun</w:t>
      </w:r>
      <w:proofErr w:type="spellEnd"/>
      <w:r w:rsidR="00340C21">
        <w:t xml:space="preserve"> video game </w:t>
      </w:r>
      <w:proofErr w:type="spellStart"/>
      <w:r w:rsidR="00340C21">
        <w:t>dengan</w:t>
      </w:r>
      <w:proofErr w:type="spellEnd"/>
      <w:r w:rsidR="00340C21">
        <w:t xml:space="preserve"> </w:t>
      </w:r>
      <w:proofErr w:type="spellStart"/>
      <w:r w:rsidR="00340C21">
        <w:t>mudah</w:t>
      </w:r>
      <w:proofErr w:type="spellEnd"/>
      <w:r w:rsidR="00340C21">
        <w:t xml:space="preserve"> </w:t>
      </w:r>
      <w:proofErr w:type="spellStart"/>
      <w:r w:rsidR="00340C21">
        <w:t>karena</w:t>
      </w:r>
      <w:proofErr w:type="spellEnd"/>
      <w:r w:rsidR="00340C21">
        <w:t xml:space="preserve"> </w:t>
      </w:r>
      <w:proofErr w:type="spellStart"/>
      <w:r w:rsidR="00340C21">
        <w:t>mengunakan</w:t>
      </w:r>
      <w:proofErr w:type="spellEnd"/>
      <w:r w:rsidR="00340C21">
        <w:t xml:space="preserve"> </w:t>
      </w:r>
      <w:proofErr w:type="spellStart"/>
      <w:r w:rsidR="00340C21">
        <w:t>pendekatan</w:t>
      </w:r>
      <w:proofErr w:type="spellEnd"/>
      <w:r w:rsidR="00340C21">
        <w:t xml:space="preserve"> high level programming language (C#, </w:t>
      </w:r>
      <w:proofErr w:type="spellStart"/>
      <w:r w:rsidR="00340C21">
        <w:t>GDScript</w:t>
      </w:r>
      <w:proofErr w:type="spellEnd"/>
      <w:r w:rsidR="00340C21">
        <w:t xml:space="preserve"> dan Python). </w:t>
      </w:r>
      <w:proofErr w:type="spellStart"/>
      <w:r w:rsidR="00340C21">
        <w:t>Bersifat</w:t>
      </w:r>
      <w:proofErr w:type="spellEnd"/>
      <w:r w:rsidR="00340C21">
        <w:t xml:space="preserve"> portable, </w:t>
      </w:r>
      <w:proofErr w:type="spellStart"/>
      <w:r w:rsidR="00340C21">
        <w:t>untuk</w:t>
      </w:r>
      <w:proofErr w:type="spellEnd"/>
      <w:r w:rsidR="00340C21">
        <w:t xml:space="preserve"> </w:t>
      </w:r>
      <w:proofErr w:type="spellStart"/>
      <w:r w:rsidR="00340C21">
        <w:t>menggunakan</w:t>
      </w:r>
      <w:proofErr w:type="spellEnd"/>
      <w:r w:rsidR="00340C21">
        <w:t xml:space="preserve"> Godot, developer </w:t>
      </w:r>
      <w:proofErr w:type="spellStart"/>
      <w:r w:rsidR="00340C21">
        <w:t>tidak</w:t>
      </w:r>
      <w:proofErr w:type="spellEnd"/>
      <w:r w:rsidR="00340C21">
        <w:t xml:space="preserve"> </w:t>
      </w:r>
      <w:proofErr w:type="spellStart"/>
      <w:r w:rsidR="00340C21">
        <w:t>perlu</w:t>
      </w:r>
      <w:proofErr w:type="spellEnd"/>
      <w:r w:rsidR="00340C21">
        <w:t xml:space="preserve"> </w:t>
      </w:r>
      <w:proofErr w:type="spellStart"/>
      <w:r w:rsidR="00340C21">
        <w:t>dilakukan</w:t>
      </w:r>
      <w:proofErr w:type="spellEnd"/>
      <w:r w:rsidR="00340C21">
        <w:t xml:space="preserve"> </w:t>
      </w:r>
      <w:proofErr w:type="spellStart"/>
      <w:r w:rsidR="00340C21">
        <w:t>instalasi</w:t>
      </w:r>
      <w:proofErr w:type="spellEnd"/>
      <w:r w:rsidR="00FA2148">
        <w:t>;</w:t>
      </w:r>
      <w:r w:rsidR="00340C21">
        <w:t xml:space="preserve"> </w:t>
      </w:r>
      <w:proofErr w:type="spellStart"/>
      <w:r w:rsidR="00340C21">
        <w:t>berikut</w:t>
      </w:r>
      <w:proofErr w:type="spellEnd"/>
      <w:r w:rsidR="00340C21">
        <w:t xml:space="preserve"> </w:t>
      </w:r>
      <w:proofErr w:type="spellStart"/>
      <w:r w:rsidR="00340C21">
        <w:t>langkah-langkah</w:t>
      </w:r>
      <w:proofErr w:type="spellEnd"/>
      <w:r w:rsidR="00340C21">
        <w:t xml:space="preserve"> setup Godot pada </w:t>
      </w:r>
      <w:proofErr w:type="spellStart"/>
      <w:r w:rsidR="00340C21">
        <w:t>sistem</w:t>
      </w:r>
      <w:proofErr w:type="spellEnd"/>
      <w:r w:rsidR="00340C21">
        <w:t xml:space="preserve"> </w:t>
      </w:r>
      <w:proofErr w:type="spellStart"/>
      <w:r w:rsidR="00340C21">
        <w:t>operasi</w:t>
      </w:r>
      <w:proofErr w:type="spellEnd"/>
      <w:r w:rsidR="00340C21">
        <w:t xml:space="preserve"> Windows.</w:t>
      </w:r>
    </w:p>
    <w:p w14:paraId="50068BB1" w14:textId="3778884C" w:rsidR="00340C21" w:rsidRDefault="002F32D7" w:rsidP="00340C21">
      <w:pPr>
        <w:pStyle w:val="ListParagraph"/>
        <w:numPr>
          <w:ilvl w:val="0"/>
          <w:numId w:val="21"/>
        </w:numPr>
      </w:pPr>
      <w:r>
        <w:t xml:space="preserve">Buka </w:t>
      </w:r>
      <w:proofErr w:type="spellStart"/>
      <w:r>
        <w:t>halaman</w:t>
      </w:r>
      <w:proofErr w:type="spellEnd"/>
      <w:r>
        <w:t xml:space="preserve"> </w:t>
      </w:r>
      <w:hyperlink r:id="rId16" w:history="1">
        <w:r w:rsidRPr="006A248D">
          <w:rPr>
            <w:rStyle w:val="Hyperlink"/>
          </w:rPr>
          <w:t>https://godotengine.org/download/windows</w:t>
        </w:r>
      </w:hyperlink>
      <w:r>
        <w:t xml:space="preserve"> 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Godot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369655E5" w14:textId="60A4AE90" w:rsidR="002F32D7" w:rsidRDefault="00130FE8" w:rsidP="00A47E6B">
      <w:pPr>
        <w:jc w:val="center"/>
      </w:pPr>
      <w:r>
        <w:rPr>
          <w:noProof/>
        </w:rPr>
        <w:drawing>
          <wp:inline distT="0" distB="0" distL="0" distR="0" wp14:anchorId="28C9AAF9" wp14:editId="403D2F76">
            <wp:extent cx="4137660" cy="2754992"/>
            <wp:effectExtent l="0" t="0" r="0" b="7620"/>
            <wp:docPr id="5665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81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8762" cy="276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BF4B" w14:textId="73EDD39D" w:rsidR="00AC47E3" w:rsidRDefault="002F32D7" w:rsidP="00AD29B0">
      <w:pPr>
        <w:pStyle w:val="ListParagraph"/>
        <w:numPr>
          <w:ilvl w:val="0"/>
          <w:numId w:val="21"/>
        </w:numPr>
        <w:jc w:val="both"/>
      </w:pPr>
      <w:r>
        <w:t>Download</w:t>
      </w:r>
      <w:r w:rsidR="00130FE8">
        <w:t xml:space="preserve"> </w:t>
      </w:r>
      <w:proofErr w:type="spellStart"/>
      <w:r w:rsidR="00130FE8">
        <w:t>Versi</w:t>
      </w:r>
      <w:proofErr w:type="spellEnd"/>
      <w:r w:rsidR="00130FE8">
        <w:t xml:space="preserve"> .Net</w:t>
      </w:r>
      <w:r>
        <w:t xml:space="preserve">,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2D Bahasa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130FE8">
        <w:t>C#</w:t>
      </w:r>
    </w:p>
    <w:p w14:paraId="2F39A1BF" w14:textId="4F51055B" w:rsidR="00AC47E3" w:rsidRDefault="00C65BE6" w:rsidP="00AD29B0">
      <w:pPr>
        <w:pStyle w:val="ListParagraph"/>
        <w:numPr>
          <w:ilvl w:val="0"/>
          <w:numId w:val="21"/>
        </w:numPr>
        <w:jc w:val="both"/>
      </w:pPr>
      <w:r>
        <w:t xml:space="preserve">Jika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Godot </w:t>
      </w:r>
      <w:proofErr w:type="spellStart"/>
      <w:r>
        <w:t>versi</w:t>
      </w:r>
      <w:proofErr w:type="spellEnd"/>
      <w:r>
        <w:t xml:space="preserve"> </w:t>
      </w:r>
      <w:r w:rsidR="00130FE8">
        <w:t>4.3</w:t>
      </w:r>
      <w:r>
        <w:t xml:space="preserve"> </w:t>
      </w:r>
      <w:proofErr w:type="spellStart"/>
      <w:r>
        <w:t>silakan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mendowngrade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Godot yang </w:t>
      </w:r>
      <w:proofErr w:type="spellStart"/>
      <w:r>
        <w:t>digunakan</w:t>
      </w:r>
      <w:proofErr w:type="spellEnd"/>
      <w:r>
        <w:t xml:space="preserve">;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Godot 3.</w:t>
      </w:r>
      <w:r w:rsidR="00130FE8">
        <w:t>6</w:t>
      </w:r>
      <w:r>
        <w:t xml:space="preserve">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mendownload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pada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  <w:hyperlink r:id="rId18" w:history="1">
        <w:r w:rsidR="00130FE8" w:rsidRPr="00F63910">
          <w:rPr>
            <w:rStyle w:val="Hyperlink"/>
          </w:rPr>
          <w:t>https://godotengine.org/download/3.x/windows/</w:t>
        </w:r>
      </w:hyperlink>
      <w:r w:rsidR="00130FE8">
        <w:t xml:space="preserve"> </w:t>
      </w:r>
      <w:r>
        <w:t xml:space="preserve"> </w:t>
      </w:r>
    </w:p>
    <w:p w14:paraId="6AC07E95" w14:textId="2E0E882D" w:rsidR="00BF1C80" w:rsidRDefault="00BF1C80" w:rsidP="00BF1C80">
      <w:pPr>
        <w:pStyle w:val="ListParagraph"/>
        <w:numPr>
          <w:ilvl w:val="0"/>
          <w:numId w:val="21"/>
        </w:numPr>
        <w:jc w:val="both"/>
      </w:pPr>
      <w:r>
        <w:t xml:space="preserve">Install dotnet </w:t>
      </w:r>
      <w:proofErr w:type="spellStart"/>
      <w:r>
        <w:t>versi</w:t>
      </w:r>
      <w:proofErr w:type="spellEnd"/>
      <w:r>
        <w:t xml:space="preserve"> 8</w:t>
      </w:r>
      <w:r w:rsidR="003C10FE">
        <w:t xml:space="preserve"> </w:t>
      </w:r>
      <w:hyperlink r:id="rId19" w:history="1">
        <w:r w:rsidR="003C10FE" w:rsidRPr="00F63910">
          <w:rPr>
            <w:rStyle w:val="Hyperlink"/>
          </w:rPr>
          <w:t>https://dotnet.microsoft.com/en-us/download/dotnet/thank-you/sdk-8.0.405-windows-x64-binaries</w:t>
        </w:r>
      </w:hyperlink>
      <w:r w:rsidR="003C10FE">
        <w:t xml:space="preserve"> install step by step dan </w:t>
      </w:r>
      <w:proofErr w:type="spellStart"/>
      <w:r w:rsidR="003C10FE">
        <w:t>pastikan</w:t>
      </w:r>
      <w:proofErr w:type="spellEnd"/>
      <w:r w:rsidR="003C10FE">
        <w:t xml:space="preserve"> </w:t>
      </w:r>
      <w:proofErr w:type="spellStart"/>
      <w:r w:rsidR="003C10FE">
        <w:t>setelah</w:t>
      </w:r>
      <w:proofErr w:type="spellEnd"/>
      <w:r w:rsidR="003C10FE">
        <w:t xml:space="preserve"> </w:t>
      </w:r>
      <w:proofErr w:type="spellStart"/>
      <w:r w:rsidR="003C10FE">
        <w:t>diinstall</w:t>
      </w:r>
      <w:proofErr w:type="spellEnd"/>
      <w:r w:rsidR="003C10FE">
        <w:t xml:space="preserve"> </w:t>
      </w:r>
      <w:proofErr w:type="spellStart"/>
      <w:r w:rsidR="003C10FE">
        <w:t>eksekusi</w:t>
      </w:r>
      <w:proofErr w:type="spellEnd"/>
      <w:r w:rsidR="003C10FE">
        <w:t xml:space="preserve"> </w:t>
      </w:r>
      <w:proofErr w:type="spellStart"/>
      <w:r w:rsidR="003C10FE">
        <w:t>perintah</w:t>
      </w:r>
      <w:proofErr w:type="spellEnd"/>
      <w:r w:rsidR="003C10FE">
        <w:t xml:space="preserve"> dotnet.exe di command line dan </w:t>
      </w:r>
      <w:proofErr w:type="spellStart"/>
      <w:r w:rsidR="003C10FE">
        <w:t>berjalan</w:t>
      </w:r>
      <w:proofErr w:type="spellEnd"/>
      <w:r w:rsidR="003C10FE">
        <w:t>.</w:t>
      </w:r>
    </w:p>
    <w:p w14:paraId="1B56518F" w14:textId="042D103A" w:rsidR="00C65BE6" w:rsidRDefault="00C65BE6" w:rsidP="00BF1C80">
      <w:pPr>
        <w:pStyle w:val="ListParagraph"/>
        <w:numPr>
          <w:ilvl w:val="0"/>
          <w:numId w:val="21"/>
        </w:numPr>
        <w:jc w:val="both"/>
      </w:pPr>
      <w:proofErr w:type="spellStart"/>
      <w:r>
        <w:t>Silakan</w:t>
      </w:r>
      <w:proofErr w:type="spellEnd"/>
      <w:r>
        <w:t xml:space="preserve"> extract file </w:t>
      </w:r>
      <w:r w:rsidRPr="00C65BE6">
        <w:t>Godot_v</w:t>
      </w:r>
      <w:r w:rsidR="003C10FE">
        <w:t>4.3</w:t>
      </w:r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7zip, </w:t>
      </w:r>
      <w:proofErr w:type="spellStart"/>
      <w:r>
        <w:t>atau</w:t>
      </w:r>
      <w:proofErr w:type="spellEnd"/>
      <w:r>
        <w:t xml:space="preserve"> tools </w:t>
      </w:r>
      <w:proofErr w:type="spellStart"/>
      <w:r>
        <w:t>lainnya</w:t>
      </w:r>
      <w:proofErr w:type="spellEnd"/>
      <w:r>
        <w:t>.</w:t>
      </w:r>
    </w:p>
    <w:p w14:paraId="64B4E7A8" w14:textId="6F495FF0" w:rsidR="00C65BE6" w:rsidRDefault="00C65BE6" w:rsidP="00340C21">
      <w:pPr>
        <w:pStyle w:val="ListParagraph"/>
        <w:numPr>
          <w:ilvl w:val="0"/>
          <w:numId w:val="21"/>
        </w:numPr>
      </w:pPr>
      <w:proofErr w:type="spellStart"/>
      <w:r>
        <w:t>Jalankan</w:t>
      </w:r>
      <w:proofErr w:type="spellEnd"/>
      <w:r>
        <w:t xml:space="preserve"> file executable </w:t>
      </w:r>
      <w:r w:rsidRPr="00C65BE6">
        <w:t>Godot_</w:t>
      </w:r>
      <w:r w:rsidR="003C10FE">
        <w:t>4.3</w:t>
      </w:r>
      <w:r>
        <w:t xml:space="preserve">,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Game Engine Godot.</w:t>
      </w:r>
    </w:p>
    <w:p w14:paraId="2158A85D" w14:textId="71B53762" w:rsidR="00E26387" w:rsidRPr="00EC6C4B" w:rsidRDefault="00CF596E" w:rsidP="00EC6C4B">
      <w:pPr>
        <w:pStyle w:val="Heading1"/>
      </w:pPr>
      <w:bookmarkStart w:id="6" w:name="_Toc124535128"/>
      <w:r>
        <w:rPr>
          <w:caps w:val="0"/>
        </w:rPr>
        <w:t>GODOT PROJECT MANAGER</w:t>
      </w:r>
      <w:bookmarkEnd w:id="6"/>
    </w:p>
    <w:p w14:paraId="49989B02" w14:textId="02CA6FEC" w:rsidR="00A47E6B" w:rsidRDefault="00A47E6B" w:rsidP="00AD29B0">
      <w:pPr>
        <w:jc w:val="both"/>
      </w:pPr>
      <w:r>
        <w:t xml:space="preserve">Project Manager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</w:t>
      </w:r>
      <w:r w:rsidR="00BE3FA4">
        <w:t>g</w:t>
      </w:r>
      <w:r>
        <w:t>eksekusi</w:t>
      </w:r>
      <w:proofErr w:type="spellEnd"/>
      <w:r>
        <w:t xml:space="preserve"> Godot,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menajemen</w:t>
      </w:r>
      <w:proofErr w:type="spellEnd"/>
      <w:r>
        <w:t xml:space="preserve"> </w:t>
      </w:r>
      <w:proofErr w:type="spellStart"/>
      <w:r>
        <w:t>proyek-proyek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</w:t>
      </w:r>
      <w:r w:rsidR="005B26AF">
        <w:t>/3D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load </w:t>
      </w:r>
      <w:proofErr w:type="spellStart"/>
      <w:r>
        <w:t>atau</w:t>
      </w:r>
      <w:proofErr w:type="spellEnd"/>
      <w:r>
        <w:t xml:space="preserve"> import </w:t>
      </w:r>
      <w:proofErr w:type="spellStart"/>
      <w:r>
        <w:t>proyek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dan </w:t>
      </w:r>
      <w:proofErr w:type="spellStart"/>
      <w:r>
        <w:t>melaukan</w:t>
      </w:r>
      <w:proofErr w:type="spellEnd"/>
      <w:r>
        <w:t xml:space="preserve"> running </w:t>
      </w:r>
      <w:proofErr w:type="spellStart"/>
      <w:r>
        <w:t>karya</w:t>
      </w:r>
      <w:proofErr w:type="spellEnd"/>
      <w:r>
        <w:t xml:space="preserve"> 2D</w:t>
      </w:r>
      <w:r w:rsidR="005B26AF">
        <w:t>/3D</w:t>
      </w:r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pilihan</w:t>
      </w:r>
      <w:proofErr w:type="spellEnd"/>
      <w:r>
        <w:t xml:space="preserve"> template </w:t>
      </w:r>
      <w:proofErr w:type="spellStart"/>
      <w:r>
        <w:t>karya</w:t>
      </w:r>
      <w:proofErr w:type="spellEnd"/>
      <w:r>
        <w:t xml:space="preserve"> 2D</w:t>
      </w:r>
      <w:r w:rsidR="005B26AF">
        <w:t>/3D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oleh developer.</w:t>
      </w:r>
    </w:p>
    <w:p w14:paraId="07158911" w14:textId="2183D8C9" w:rsidR="00650659" w:rsidRDefault="00F948FC" w:rsidP="00A47E6B">
      <w:pPr>
        <w:jc w:val="center"/>
      </w:pPr>
      <w:r>
        <w:rPr>
          <w:noProof/>
        </w:rPr>
        <w:lastRenderedPageBreak/>
        <w:drawing>
          <wp:inline distT="0" distB="0" distL="0" distR="0" wp14:anchorId="5A20659E" wp14:editId="40B74D57">
            <wp:extent cx="6858000" cy="4271010"/>
            <wp:effectExtent l="0" t="0" r="0" b="0"/>
            <wp:docPr id="981680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8095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B35" w14:textId="638DA847" w:rsidR="00A47E6B" w:rsidRDefault="008078C9" w:rsidP="00AD29B0">
      <w:pPr>
        <w:pStyle w:val="ListParagraph"/>
        <w:numPr>
          <w:ilvl w:val="0"/>
          <w:numId w:val="22"/>
        </w:numPr>
        <w:jc w:val="both"/>
      </w:pPr>
      <w:r>
        <w:t xml:space="preserve">List </w:t>
      </w:r>
      <w:proofErr w:type="spellStart"/>
      <w:r>
        <w:t>dari</w:t>
      </w:r>
      <w:proofErr w:type="spellEnd"/>
      <w:r>
        <w:t xml:space="preserve"> Local Project yang </w:t>
      </w:r>
      <w:proofErr w:type="spellStart"/>
      <w:r>
        <w:t>telah</w:t>
      </w:r>
      <w:proofErr w:type="spellEnd"/>
      <w:r>
        <w:t xml:space="preserve"> di scan oleh Godot Engine</w:t>
      </w:r>
      <w:r w:rsidR="00873A80">
        <w:t xml:space="preserve"> pada </w:t>
      </w:r>
      <w:proofErr w:type="spellStart"/>
      <w:r w:rsidR="00873A80">
        <w:t>sesi</w:t>
      </w:r>
      <w:proofErr w:type="spellEnd"/>
      <w:r w:rsidR="00873A80">
        <w:t xml:space="preserve"> </w:t>
      </w:r>
      <w:proofErr w:type="spellStart"/>
      <w:r w:rsidR="00873A80">
        <w:t>sebelumnya</w:t>
      </w:r>
      <w:proofErr w:type="spellEnd"/>
      <w:r w:rsidR="00873A80">
        <w:t xml:space="preserve">, </w:t>
      </w:r>
      <w:proofErr w:type="spellStart"/>
      <w:r w:rsidR="00873A80">
        <w:t>saat</w:t>
      </w:r>
      <w:proofErr w:type="spellEnd"/>
      <w:r w:rsidR="00873A80">
        <w:t xml:space="preserve"> </w:t>
      </w:r>
      <w:proofErr w:type="spellStart"/>
      <w:r w:rsidR="00873A80">
        <w:t>ini</w:t>
      </w:r>
      <w:proofErr w:type="spellEnd"/>
      <w:r w:rsidR="00873A80">
        <w:t xml:space="preserve"> </w:t>
      </w:r>
      <w:proofErr w:type="spellStart"/>
      <w:r w:rsidR="00873A80">
        <w:t>masih</w:t>
      </w:r>
      <w:proofErr w:type="spellEnd"/>
      <w:r w:rsidR="00873A80">
        <w:t xml:space="preserve"> </w:t>
      </w:r>
      <w:proofErr w:type="spellStart"/>
      <w:r w:rsidR="00873A80">
        <w:t>kosong</w:t>
      </w:r>
      <w:proofErr w:type="spellEnd"/>
      <w:r w:rsidR="00873A80">
        <w:t xml:space="preserve"> </w:t>
      </w:r>
      <w:proofErr w:type="spellStart"/>
      <w:r w:rsidR="00873A80">
        <w:t>karena</w:t>
      </w:r>
      <w:proofErr w:type="spellEnd"/>
      <w:r w:rsidR="00873A80">
        <w:t xml:space="preserve"> </w:t>
      </w:r>
      <w:proofErr w:type="spellStart"/>
      <w:r w:rsidR="00873A80">
        <w:t>inisiasi</w:t>
      </w:r>
      <w:proofErr w:type="spellEnd"/>
      <w:r w:rsidR="00873A80">
        <w:t xml:space="preserve"> </w:t>
      </w:r>
      <w:proofErr w:type="spellStart"/>
      <w:r w:rsidR="00873A80">
        <w:t>pertama</w:t>
      </w:r>
      <w:proofErr w:type="spellEnd"/>
      <w:r>
        <w:t>.</w:t>
      </w:r>
    </w:p>
    <w:p w14:paraId="4C37BFBC" w14:textId="1A4B76DE" w:rsidR="008078C9" w:rsidRDefault="008078C9" w:rsidP="00AD29B0">
      <w:pPr>
        <w:pStyle w:val="ListParagraph"/>
        <w:numPr>
          <w:ilvl w:val="0"/>
          <w:numId w:val="22"/>
        </w:numPr>
        <w:jc w:val="both"/>
      </w:pPr>
      <w:r>
        <w:t xml:space="preserve">Asset Library Project </w:t>
      </w:r>
      <w:proofErr w:type="spellStart"/>
      <w:r>
        <w:t>merupakan</w:t>
      </w:r>
      <w:proofErr w:type="spellEnd"/>
      <w:r>
        <w:t xml:space="preserve"> template </w:t>
      </w:r>
      <w:proofErr w:type="spellStart"/>
      <w:r>
        <w:t>karya</w:t>
      </w:r>
      <w:proofErr w:type="spellEnd"/>
      <w:r>
        <w:t xml:space="preserve"> 2D</w:t>
      </w:r>
      <w:r w:rsidR="0024253D">
        <w:t>/3D</w:t>
      </w:r>
      <w:r>
        <w:t xml:space="preserve"> </w:t>
      </w:r>
      <w:proofErr w:type="spellStart"/>
      <w:r>
        <w:t>atau</w:t>
      </w:r>
      <w:proofErr w:type="spellEnd"/>
      <w:r>
        <w:t xml:space="preserve"> game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kontributor</w:t>
      </w:r>
      <w:proofErr w:type="spellEnd"/>
      <w:r>
        <w:t xml:space="preserve"> Godot.</w:t>
      </w:r>
    </w:p>
    <w:p w14:paraId="2F703D07" w14:textId="061D279E" w:rsidR="008078C9" w:rsidRDefault="008078C9" w:rsidP="00AD29B0">
      <w:pPr>
        <w:pStyle w:val="ListParagraph"/>
        <w:numPr>
          <w:ilvl w:val="0"/>
          <w:numId w:val="22"/>
        </w:numPr>
        <w:jc w:val="both"/>
      </w:pPr>
      <w:r>
        <w:t xml:space="preserve">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278588A7" w14:textId="6FCD5762" w:rsidR="003E2A58" w:rsidRDefault="003E2A58" w:rsidP="00AD29B0">
      <w:pPr>
        <w:pStyle w:val="ListParagraph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2D/3D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folder pada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User/</w:t>
      </w:r>
      <w:proofErr w:type="spellStart"/>
      <w:r>
        <w:t>Pengguna</w:t>
      </w:r>
      <w:proofErr w:type="spellEnd"/>
      <w:r>
        <w:t xml:space="preserve"> Godot,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task </w:t>
      </w:r>
      <w:proofErr w:type="spellStart"/>
      <w:r>
        <w:t>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scan, import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Kecuali</w:t>
      </w:r>
      <w:proofErr w:type="spellEnd"/>
      <w:r>
        <w:t xml:space="preserve"> pada menu new project</w:t>
      </w:r>
    </w:p>
    <w:p w14:paraId="03EC9162" w14:textId="2F506BAC" w:rsidR="00426DE2" w:rsidRDefault="00426DE2" w:rsidP="00426DE2">
      <w:pPr>
        <w:pStyle w:val="ListParagraph"/>
        <w:numPr>
          <w:ilvl w:val="0"/>
          <w:numId w:val="23"/>
        </w:numPr>
      </w:pPr>
      <w:r>
        <w:t>Scan</w:t>
      </w:r>
    </w:p>
    <w:p w14:paraId="3B3F70F0" w14:textId="3E199359" w:rsidR="003E2A58" w:rsidRDefault="00F948FC" w:rsidP="00815DA9">
      <w:pPr>
        <w:jc w:val="center"/>
      </w:pPr>
      <w:r>
        <w:rPr>
          <w:noProof/>
        </w:rPr>
        <w:lastRenderedPageBreak/>
        <w:drawing>
          <wp:inline distT="0" distB="0" distL="0" distR="0" wp14:anchorId="7636A22F" wp14:editId="70682FDD">
            <wp:extent cx="6858000" cy="4817110"/>
            <wp:effectExtent l="0" t="0" r="0" b="2540"/>
            <wp:docPr id="664733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3330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8391" w14:textId="77777777" w:rsidR="00CB731C" w:rsidRDefault="00CB731C" w:rsidP="00F948FC"/>
    <w:p w14:paraId="4DCF3AE1" w14:textId="3CB54F35" w:rsidR="00426DE2" w:rsidRDefault="00426DE2" w:rsidP="00426DE2">
      <w:pPr>
        <w:pStyle w:val="ListParagraph"/>
        <w:numPr>
          <w:ilvl w:val="0"/>
          <w:numId w:val="23"/>
        </w:numPr>
      </w:pPr>
      <w:r>
        <w:t>New Project</w:t>
      </w:r>
    </w:p>
    <w:p w14:paraId="754AB92C" w14:textId="4EAEC000" w:rsidR="003E2A58" w:rsidRDefault="003E2A58" w:rsidP="003E2A58">
      <w:pPr>
        <w:pStyle w:val="ListParagraph"/>
        <w:ind w:left="1080"/>
      </w:pPr>
    </w:p>
    <w:p w14:paraId="210892F3" w14:textId="28F0AC93" w:rsidR="003E2A58" w:rsidRDefault="00C568E3" w:rsidP="00815DA9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34194DBB" wp14:editId="49C7DFF7">
            <wp:extent cx="4780952" cy="4714286"/>
            <wp:effectExtent l="0" t="0" r="635" b="0"/>
            <wp:docPr id="77100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033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4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7995" w14:textId="38FE95B2" w:rsidR="004A7FE1" w:rsidRDefault="004A7FE1" w:rsidP="00311CEF">
      <w:pPr>
        <w:pStyle w:val="ListParagrap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new project pada Godot</w:t>
      </w:r>
      <w:r w:rsidR="00311CEF">
        <w:t xml:space="preserve">, </w:t>
      </w:r>
      <w:proofErr w:type="spellStart"/>
      <w:r w:rsidR="00311CEF">
        <w:t>diperlukan</w:t>
      </w:r>
      <w:proofErr w:type="spellEnd"/>
      <w:r w:rsidR="00311CEF">
        <w:t xml:space="preserve"> </w:t>
      </w:r>
      <w:proofErr w:type="spellStart"/>
      <w:r w:rsidR="00311CEF">
        <w:t>tiga</w:t>
      </w:r>
      <w:proofErr w:type="spellEnd"/>
      <w:r w:rsidR="00311CEF">
        <w:t xml:space="preserve"> </w:t>
      </w:r>
      <w:proofErr w:type="spellStart"/>
      <w:r w:rsidR="00311CEF">
        <w:t>inputan</w:t>
      </w:r>
      <w:proofErr w:type="spellEnd"/>
      <w:r w:rsidR="00311CEF">
        <w:t xml:space="preserve"> </w:t>
      </w:r>
      <w:proofErr w:type="spellStart"/>
      <w:r w:rsidR="00311CEF">
        <w:t>yaitu</w:t>
      </w:r>
      <w:proofErr w:type="spellEnd"/>
      <w:r w:rsidR="00311CEF">
        <w:t xml:space="preserve"> </w:t>
      </w:r>
      <w:proofErr w:type="spellStart"/>
      <w:r w:rsidR="00311CEF">
        <w:t>nama</w:t>
      </w:r>
      <w:proofErr w:type="spellEnd"/>
      <w:r w:rsidR="00311CEF">
        <w:t xml:space="preserve"> project, path, dan </w:t>
      </w:r>
      <w:proofErr w:type="spellStart"/>
      <w:r w:rsidR="00311CEF">
        <w:t>jenis</w:t>
      </w:r>
      <w:proofErr w:type="spellEnd"/>
      <w:r w:rsidR="00311CEF">
        <w:t xml:space="preserve"> renderer.</w:t>
      </w:r>
    </w:p>
    <w:p w14:paraId="19C19BD1" w14:textId="77777777" w:rsidR="00CB731C" w:rsidRDefault="00CB731C" w:rsidP="00311CEF">
      <w:pPr>
        <w:pStyle w:val="ListParagraph"/>
      </w:pPr>
    </w:p>
    <w:p w14:paraId="7644EC5A" w14:textId="03DB4950" w:rsidR="00E97E09" w:rsidRDefault="00311CEF" w:rsidP="00A62291">
      <w:pPr>
        <w:pStyle w:val="ListParagraph"/>
        <w:numPr>
          <w:ilvl w:val="0"/>
          <w:numId w:val="25"/>
        </w:numPr>
      </w:pPr>
      <w:r>
        <w:t xml:space="preserve">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2D, </w:t>
      </w:r>
      <w:proofErr w:type="spellStart"/>
      <w:r>
        <w:t>penamaan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sbb</w:t>
      </w:r>
      <w:proofErr w:type="spellEnd"/>
      <w:r>
        <w:t>:</w:t>
      </w:r>
    </w:p>
    <w:p w14:paraId="1CC25241" w14:textId="4D4AAD3D" w:rsidR="00E97E09" w:rsidRDefault="00A62291" w:rsidP="001F42B4">
      <w:pPr>
        <w:pStyle w:val="ListParagraph"/>
        <w:ind w:left="1440"/>
      </w:pPr>
      <w:r>
        <w:t>[KG2025_2A_D4_</w:t>
      </w:r>
      <w:proofErr w:type="gramStart"/>
      <w:r>
        <w:t>2024]_</w:t>
      </w:r>
      <w:proofErr w:type="gramEnd"/>
      <w:r>
        <w:t>Modul1_001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661"/>
        <w:gridCol w:w="4689"/>
      </w:tblGrid>
      <w:tr w:rsidR="001F42B4" w14:paraId="77FC19C6" w14:textId="77777777" w:rsidTr="001F42B4">
        <w:tc>
          <w:tcPr>
            <w:tcW w:w="4661" w:type="dxa"/>
          </w:tcPr>
          <w:p w14:paraId="0959C093" w14:textId="74073AED" w:rsidR="001F42B4" w:rsidRDefault="001F42B4" w:rsidP="00E97E09">
            <w:pPr>
              <w:pStyle w:val="ListParagraph"/>
              <w:ind w:left="0"/>
            </w:pPr>
            <w:r>
              <w:t>Kode</w:t>
            </w:r>
          </w:p>
        </w:tc>
        <w:tc>
          <w:tcPr>
            <w:tcW w:w="4689" w:type="dxa"/>
          </w:tcPr>
          <w:p w14:paraId="533D769C" w14:textId="532FA666" w:rsidR="001F42B4" w:rsidRDefault="001F42B4" w:rsidP="00E97E09">
            <w:pPr>
              <w:pStyle w:val="ListParagraph"/>
              <w:ind w:left="0"/>
            </w:pPr>
            <w:proofErr w:type="spellStart"/>
            <w:r>
              <w:t>Penjelasan</w:t>
            </w:r>
            <w:proofErr w:type="spellEnd"/>
          </w:p>
        </w:tc>
      </w:tr>
      <w:tr w:rsidR="001F42B4" w14:paraId="37894FBE" w14:textId="77777777" w:rsidTr="001F42B4">
        <w:tc>
          <w:tcPr>
            <w:tcW w:w="4661" w:type="dxa"/>
          </w:tcPr>
          <w:p w14:paraId="1D75AD0E" w14:textId="476E318B" w:rsidR="001F42B4" w:rsidRDefault="001F42B4" w:rsidP="00E97E09">
            <w:pPr>
              <w:pStyle w:val="ListParagraph"/>
              <w:ind w:left="0"/>
            </w:pPr>
            <w:r>
              <w:t>KG2023</w:t>
            </w:r>
          </w:p>
        </w:tc>
        <w:tc>
          <w:tcPr>
            <w:tcW w:w="4689" w:type="dxa"/>
          </w:tcPr>
          <w:p w14:paraId="467CA9C2" w14:textId="26E7EA36" w:rsidR="001F42B4" w:rsidRDefault="001F42B4" w:rsidP="00E97E09">
            <w:pPr>
              <w:pStyle w:val="ListParagraph"/>
              <w:ind w:left="0"/>
            </w:pP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Grafik</w:t>
            </w:r>
            <w:proofErr w:type="spellEnd"/>
            <w:r>
              <w:t xml:space="preserve"> </w:t>
            </w:r>
            <w:proofErr w:type="spellStart"/>
            <w:r>
              <w:t>tahun</w:t>
            </w:r>
            <w:proofErr w:type="spellEnd"/>
            <w:r>
              <w:t xml:space="preserve"> 202</w:t>
            </w:r>
            <w:r w:rsidR="000536EE">
              <w:t>5</w:t>
            </w:r>
          </w:p>
        </w:tc>
      </w:tr>
      <w:tr w:rsidR="001F42B4" w14:paraId="3FE385ED" w14:textId="77777777" w:rsidTr="001F42B4">
        <w:tc>
          <w:tcPr>
            <w:tcW w:w="4661" w:type="dxa"/>
          </w:tcPr>
          <w:p w14:paraId="29C504D1" w14:textId="57BA8A93" w:rsidR="001F42B4" w:rsidRDefault="001F42B4" w:rsidP="00E97E09">
            <w:pPr>
              <w:pStyle w:val="ListParagraph"/>
              <w:ind w:left="0"/>
            </w:pPr>
            <w:r>
              <w:t>2</w:t>
            </w:r>
            <w:r w:rsidR="000536EE">
              <w:t>A/B</w:t>
            </w:r>
          </w:p>
        </w:tc>
        <w:tc>
          <w:tcPr>
            <w:tcW w:w="4689" w:type="dxa"/>
          </w:tcPr>
          <w:p w14:paraId="065682C5" w14:textId="2A10DFD4" w:rsidR="001F42B4" w:rsidRDefault="001F42B4" w:rsidP="00E97E09">
            <w:pPr>
              <w:pStyle w:val="ListParagraph"/>
              <w:ind w:left="0"/>
            </w:pPr>
            <w:proofErr w:type="spellStart"/>
            <w:r>
              <w:t>Kelas</w:t>
            </w:r>
            <w:proofErr w:type="spellEnd"/>
            <w:r>
              <w:t xml:space="preserve"> 2</w:t>
            </w:r>
          </w:p>
        </w:tc>
      </w:tr>
      <w:tr w:rsidR="001F42B4" w14:paraId="5CAF05E9" w14:textId="77777777" w:rsidTr="001F42B4">
        <w:tc>
          <w:tcPr>
            <w:tcW w:w="4661" w:type="dxa"/>
          </w:tcPr>
          <w:p w14:paraId="16959E15" w14:textId="1CFA18B7" w:rsidR="001F42B4" w:rsidRDefault="001F42B4" w:rsidP="00E97E09">
            <w:pPr>
              <w:pStyle w:val="ListParagraph"/>
              <w:ind w:left="0"/>
            </w:pPr>
            <w:r>
              <w:t>D4</w:t>
            </w:r>
          </w:p>
        </w:tc>
        <w:tc>
          <w:tcPr>
            <w:tcW w:w="4689" w:type="dxa"/>
          </w:tcPr>
          <w:p w14:paraId="04DE3BF6" w14:textId="377F02FC" w:rsidR="001F42B4" w:rsidRDefault="001F42B4" w:rsidP="00E97E09">
            <w:pPr>
              <w:pStyle w:val="ListParagraph"/>
              <w:ind w:left="0"/>
            </w:pPr>
            <w:r>
              <w:t>Prodi D4</w:t>
            </w:r>
          </w:p>
        </w:tc>
      </w:tr>
      <w:tr w:rsidR="001F42B4" w14:paraId="64C3AB8C" w14:textId="77777777" w:rsidTr="001F42B4">
        <w:tc>
          <w:tcPr>
            <w:tcW w:w="4661" w:type="dxa"/>
          </w:tcPr>
          <w:p w14:paraId="4D5F7DCA" w14:textId="1C5A3E4E" w:rsidR="001F42B4" w:rsidRDefault="001F42B4" w:rsidP="00E97E09">
            <w:pPr>
              <w:pStyle w:val="ListParagraph"/>
              <w:ind w:left="0"/>
            </w:pPr>
            <w:r>
              <w:t>2</w:t>
            </w:r>
            <w:r w:rsidR="000536EE">
              <w:t>024</w:t>
            </w:r>
          </w:p>
        </w:tc>
        <w:tc>
          <w:tcPr>
            <w:tcW w:w="4689" w:type="dxa"/>
          </w:tcPr>
          <w:p w14:paraId="6369969B" w14:textId="6810CC61" w:rsidR="001F42B4" w:rsidRDefault="001F42B4" w:rsidP="00E97E09">
            <w:pPr>
              <w:pStyle w:val="ListParagraph"/>
              <w:ind w:left="0"/>
            </w:pPr>
            <w:r>
              <w:t>Angkatan</w:t>
            </w:r>
          </w:p>
        </w:tc>
      </w:tr>
      <w:tr w:rsidR="001F42B4" w14:paraId="6F173E19" w14:textId="77777777" w:rsidTr="001F42B4">
        <w:tc>
          <w:tcPr>
            <w:tcW w:w="4661" w:type="dxa"/>
          </w:tcPr>
          <w:p w14:paraId="6FA1C6A8" w14:textId="097C5618" w:rsidR="001F42B4" w:rsidRDefault="001F42B4" w:rsidP="001F42B4">
            <w:pPr>
              <w:pStyle w:val="ListParagraph"/>
              <w:ind w:left="0"/>
            </w:pPr>
            <w:r>
              <w:t>Modul1</w:t>
            </w:r>
          </w:p>
        </w:tc>
        <w:tc>
          <w:tcPr>
            <w:tcW w:w="4689" w:type="dxa"/>
          </w:tcPr>
          <w:p w14:paraId="2C4F08F4" w14:textId="01FF8BC6" w:rsidR="001F42B4" w:rsidRDefault="001F42B4" w:rsidP="001F42B4">
            <w:pPr>
              <w:pStyle w:val="ListParagraph"/>
              <w:ind w:left="0"/>
            </w:pPr>
            <w:r>
              <w:t>No Modul</w:t>
            </w:r>
          </w:p>
        </w:tc>
      </w:tr>
      <w:tr w:rsidR="001F42B4" w14:paraId="09B18B81" w14:textId="77777777" w:rsidTr="001F42B4">
        <w:tc>
          <w:tcPr>
            <w:tcW w:w="4661" w:type="dxa"/>
          </w:tcPr>
          <w:p w14:paraId="3A7CE936" w14:textId="43A1CF1F" w:rsidR="001F42B4" w:rsidRDefault="001F42B4" w:rsidP="001F42B4">
            <w:pPr>
              <w:pStyle w:val="ListParagraph"/>
              <w:ind w:left="0"/>
            </w:pPr>
            <w:r>
              <w:t>001</w:t>
            </w:r>
          </w:p>
        </w:tc>
        <w:tc>
          <w:tcPr>
            <w:tcW w:w="4689" w:type="dxa"/>
          </w:tcPr>
          <w:p w14:paraId="650B9DCC" w14:textId="3193A7D7" w:rsidR="001F42B4" w:rsidRDefault="001F42B4" w:rsidP="001F42B4">
            <w:pPr>
              <w:pStyle w:val="ListParagraph"/>
              <w:ind w:left="0"/>
            </w:pPr>
            <w:r>
              <w:t xml:space="preserve">3 Digit Nim </w:t>
            </w:r>
            <w:proofErr w:type="spellStart"/>
            <w:r>
              <w:t>Terakhir</w:t>
            </w:r>
            <w:proofErr w:type="spellEnd"/>
          </w:p>
        </w:tc>
      </w:tr>
    </w:tbl>
    <w:p w14:paraId="0155E4CE" w14:textId="272492C0" w:rsidR="00E97E09" w:rsidRPr="001F42B4" w:rsidRDefault="001F42B4" w:rsidP="001F42B4">
      <w:pPr>
        <w:ind w:left="144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project </w:t>
      </w:r>
      <w:proofErr w:type="spellStart"/>
      <w:r>
        <w:t>dikompresi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Pr="001F42B4">
        <w:rPr>
          <w:b/>
          <w:bCs/>
        </w:rPr>
        <w:t>.zip</w:t>
      </w:r>
      <w:r>
        <w:t xml:space="preserve">,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import project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pengampu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0B84C15D" w14:textId="77777777" w:rsidR="00CF596E" w:rsidRDefault="00CF596E" w:rsidP="008E42CF">
      <w:pPr>
        <w:pStyle w:val="ListParagraph"/>
        <w:numPr>
          <w:ilvl w:val="0"/>
          <w:numId w:val="25"/>
        </w:numPr>
      </w:pPr>
      <w:proofErr w:type="spellStart"/>
      <w:r>
        <w:t>Untuk</w:t>
      </w:r>
      <w:proofErr w:type="spellEnd"/>
      <w:r>
        <w:t xml:space="preserve"> path,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project, </w:t>
      </w:r>
      <w:proofErr w:type="spellStart"/>
      <w:r>
        <w:t>gunakan</w:t>
      </w:r>
      <w:proofErr w:type="spellEnd"/>
      <w:r>
        <w:t xml:space="preserve"> folder </w:t>
      </w:r>
      <w:proofErr w:type="spellStart"/>
      <w:r>
        <w:t>kosong</w:t>
      </w:r>
      <w:proofErr w:type="spellEnd"/>
      <w:r>
        <w:t>.</w:t>
      </w:r>
    </w:p>
    <w:p w14:paraId="5C6A190C" w14:textId="3D8EE4C1" w:rsidR="008E42CF" w:rsidRDefault="00CF596E" w:rsidP="008E42CF">
      <w:pPr>
        <w:pStyle w:val="ListParagraph"/>
        <w:numPr>
          <w:ilvl w:val="0"/>
          <w:numId w:val="25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2D, renderer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="00C568E3">
        <w:t>Forward+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 yang </w:t>
      </w:r>
      <w:proofErr w:type="spellStart"/>
      <w:r>
        <w:t>dibuat</w:t>
      </w:r>
      <w:proofErr w:type="spellEnd"/>
      <w:r w:rsidR="003925E4">
        <w:t xml:space="preserve"> </w:t>
      </w:r>
      <w:proofErr w:type="spellStart"/>
      <w:r w:rsidR="003925E4">
        <w:t>berbasis</w:t>
      </w:r>
      <w:proofErr w:type="spellEnd"/>
      <w:r w:rsidR="003925E4">
        <w:t xml:space="preserve"> </w:t>
      </w:r>
      <w:proofErr w:type="spellStart"/>
      <w:r w:rsidR="003925E4">
        <w:t>bentuk</w:t>
      </w:r>
      <w:proofErr w:type="spellEnd"/>
      <w:r w:rsidR="003925E4">
        <w:t xml:space="preserve"> Dasar </w:t>
      </w:r>
      <w:proofErr w:type="spellStart"/>
      <w:r w:rsidR="003925E4">
        <w:t>sederhana</w:t>
      </w:r>
      <w:proofErr w:type="spellEnd"/>
      <w:r w:rsidR="003925E4">
        <w:t>.</w:t>
      </w:r>
    </w:p>
    <w:p w14:paraId="175FF05C" w14:textId="4545BCD8" w:rsidR="00CB731C" w:rsidRDefault="00CB731C" w:rsidP="001209F4">
      <w:pPr>
        <w:pStyle w:val="ListParagraph"/>
        <w:ind w:left="0"/>
        <w:jc w:val="center"/>
      </w:pPr>
    </w:p>
    <w:p w14:paraId="7B96191D" w14:textId="3AF9AC9E" w:rsidR="003E2A58" w:rsidRDefault="00426DE2" w:rsidP="003E2A58">
      <w:pPr>
        <w:pStyle w:val="ListParagraph"/>
        <w:numPr>
          <w:ilvl w:val="0"/>
          <w:numId w:val="23"/>
        </w:numPr>
      </w:pPr>
      <w:r>
        <w:t>Import</w:t>
      </w:r>
    </w:p>
    <w:p w14:paraId="4DF9A584" w14:textId="75B7F559" w:rsidR="003E2A58" w:rsidRDefault="00243A7C" w:rsidP="00815DA9">
      <w:pPr>
        <w:jc w:val="center"/>
      </w:pPr>
      <w:r>
        <w:rPr>
          <w:noProof/>
        </w:rPr>
        <w:lastRenderedPageBreak/>
        <w:drawing>
          <wp:inline distT="0" distB="0" distL="0" distR="0" wp14:anchorId="2D4C52AA" wp14:editId="4D7AEC48">
            <wp:extent cx="6858000" cy="4817110"/>
            <wp:effectExtent l="0" t="0" r="0" b="2540"/>
            <wp:docPr id="609529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2962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A4A6" w14:textId="2374D1AB" w:rsidR="00426DE2" w:rsidRDefault="00426DE2" w:rsidP="00426DE2">
      <w:pPr>
        <w:pStyle w:val="ListParagraph"/>
        <w:numPr>
          <w:ilvl w:val="0"/>
          <w:numId w:val="23"/>
        </w:numPr>
      </w:pPr>
      <w:r>
        <w:t>Drag &amp; Drop</w:t>
      </w:r>
      <w:r w:rsidR="00815DA9">
        <w:t xml:space="preserve">, </w:t>
      </w:r>
      <w:proofErr w:type="spellStart"/>
      <w:r w:rsidR="00815DA9">
        <w:t>merupakan</w:t>
      </w:r>
      <w:proofErr w:type="spellEnd"/>
      <w:r w:rsidR="00815DA9">
        <w:t xml:space="preserve"> alternative </w:t>
      </w:r>
      <w:proofErr w:type="spellStart"/>
      <w:r w:rsidR="00815DA9">
        <w:t>dari</w:t>
      </w:r>
      <w:proofErr w:type="spellEnd"/>
      <w:r w:rsidR="00815DA9">
        <w:t xml:space="preserve"> import, User </w:t>
      </w:r>
      <w:proofErr w:type="spellStart"/>
      <w:r w:rsidR="00815DA9">
        <w:t>dapat</w:t>
      </w:r>
      <w:proofErr w:type="spellEnd"/>
      <w:r w:rsidR="00815DA9">
        <w:t xml:space="preserve"> </w:t>
      </w:r>
      <w:proofErr w:type="spellStart"/>
      <w:r w:rsidR="00815DA9">
        <w:t>melakukan</w:t>
      </w:r>
      <w:proofErr w:type="spellEnd"/>
      <w:r w:rsidR="00815DA9">
        <w:t xml:space="preserve"> drag drop pada file / directory </w:t>
      </w:r>
      <w:proofErr w:type="spellStart"/>
      <w:r w:rsidR="00815DA9">
        <w:t>proyek</w:t>
      </w:r>
      <w:proofErr w:type="spellEnd"/>
      <w:r w:rsidR="00815DA9">
        <w:t xml:space="preserve"> 2D yang </w:t>
      </w:r>
      <w:proofErr w:type="spellStart"/>
      <w:r w:rsidR="00815DA9">
        <w:t>didalamnya</w:t>
      </w:r>
      <w:proofErr w:type="spellEnd"/>
      <w:r w:rsidR="00815DA9">
        <w:t xml:space="preserve"> </w:t>
      </w:r>
      <w:proofErr w:type="spellStart"/>
      <w:r w:rsidR="00815DA9">
        <w:t>ada</w:t>
      </w:r>
      <w:proofErr w:type="spellEnd"/>
      <w:r w:rsidR="00815DA9">
        <w:t xml:space="preserve"> file </w:t>
      </w:r>
      <w:proofErr w:type="spellStart"/>
      <w:proofErr w:type="gramStart"/>
      <w:r w:rsidR="00815DA9">
        <w:t>project.godot</w:t>
      </w:r>
      <w:proofErr w:type="spellEnd"/>
      <w:proofErr w:type="gramEnd"/>
      <w:r w:rsidR="00815DA9">
        <w:t xml:space="preserve"> </w:t>
      </w:r>
      <w:proofErr w:type="spellStart"/>
      <w:r w:rsidR="00815DA9">
        <w:t>atau</w:t>
      </w:r>
      <w:proofErr w:type="spellEnd"/>
      <w:r w:rsidR="00815DA9">
        <w:t xml:space="preserve"> </w:t>
      </w:r>
      <w:proofErr w:type="spellStart"/>
      <w:r w:rsidR="00815DA9">
        <w:t>kompresi</w:t>
      </w:r>
      <w:proofErr w:type="spellEnd"/>
      <w:r w:rsidR="00815DA9">
        <w:t xml:space="preserve"> pada </w:t>
      </w:r>
      <w:proofErr w:type="spellStart"/>
      <w:r w:rsidR="00815DA9">
        <w:t>karya</w:t>
      </w:r>
      <w:proofErr w:type="spellEnd"/>
      <w:r w:rsidR="00815DA9">
        <w:t xml:space="preserve"> 2D </w:t>
      </w:r>
      <w:proofErr w:type="spellStart"/>
      <w:r w:rsidR="00815DA9">
        <w:t>berjenis</w:t>
      </w:r>
      <w:proofErr w:type="spellEnd"/>
      <w:r w:rsidR="00815DA9">
        <w:t xml:space="preserve"> file .zip</w:t>
      </w:r>
    </w:p>
    <w:p w14:paraId="2F569FD2" w14:textId="43614EB7" w:rsidR="00765713" w:rsidRDefault="00945A4E" w:rsidP="00765713">
      <w:pPr>
        <w:pStyle w:val="Heading1"/>
        <w:rPr>
          <w:caps w:val="0"/>
        </w:rPr>
      </w:pPr>
      <w:bookmarkStart w:id="7" w:name="_Toc124535129"/>
      <w:r>
        <w:rPr>
          <w:caps w:val="0"/>
        </w:rPr>
        <w:lastRenderedPageBreak/>
        <w:t>GODOT</w:t>
      </w:r>
      <w:r w:rsidR="00EC6C4B">
        <w:rPr>
          <w:caps w:val="0"/>
        </w:rPr>
        <w:t xml:space="preserve"> UI</w:t>
      </w:r>
      <w:bookmarkEnd w:id="7"/>
    </w:p>
    <w:p w14:paraId="14280858" w14:textId="001623DF" w:rsidR="00230E4C" w:rsidRDefault="006F1A54" w:rsidP="00230E4C">
      <w:r w:rsidRPr="006F1A54">
        <w:rPr>
          <w:noProof/>
        </w:rPr>
        <w:drawing>
          <wp:inline distT="0" distB="0" distL="0" distR="0" wp14:anchorId="4E8FB23F" wp14:editId="3928C0F3">
            <wp:extent cx="6858000" cy="364553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0206"/>
      </w:tblGrid>
      <w:tr w:rsidR="00AD29B0" w14:paraId="0725C95F" w14:textId="77777777" w:rsidTr="00AD29B0">
        <w:tc>
          <w:tcPr>
            <w:tcW w:w="562" w:type="dxa"/>
          </w:tcPr>
          <w:p w14:paraId="593BB437" w14:textId="57BDC261" w:rsidR="00AD29B0" w:rsidRDefault="00420678" w:rsidP="00AD29B0">
            <w:r>
              <w:t>1</w:t>
            </w:r>
          </w:p>
        </w:tc>
        <w:tc>
          <w:tcPr>
            <w:tcW w:w="10206" w:type="dxa"/>
          </w:tcPr>
          <w:p w14:paraId="507E5E59" w14:textId="77777777" w:rsidR="00AD29B0" w:rsidRDefault="00F82078" w:rsidP="00AD29B0">
            <w:r>
              <w:t>Main Menu</w:t>
            </w:r>
          </w:p>
          <w:p w14:paraId="627D9764" w14:textId="0BCDD2E1" w:rsidR="00EE7FC5" w:rsidRDefault="00EE7FC5" w:rsidP="00EE7FC5">
            <w:proofErr w:type="spellStart"/>
            <w:r>
              <w:t>Terdapat</w:t>
            </w:r>
            <w:proofErr w:type="spellEnd"/>
            <w:r>
              <w:t xml:space="preserve"> 4 item menu </w:t>
            </w:r>
            <w:proofErr w:type="spellStart"/>
            <w:r>
              <w:t>yaitu</w:t>
            </w:r>
            <w:proofErr w:type="spellEnd"/>
            <w:r>
              <w:t xml:space="preserve"> Scene, Project, Debug, Editor, Help. Main menu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menyediakan</w:t>
            </w:r>
            <w:proofErr w:type="spellEnd"/>
            <w:r>
              <w:t xml:space="preserve"> </w:t>
            </w:r>
            <w:proofErr w:type="spellStart"/>
            <w:r>
              <w:t>beragam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scene </w:t>
            </w:r>
            <w:proofErr w:type="spellStart"/>
            <w:r>
              <w:t>baru</w:t>
            </w:r>
            <w:proofErr w:type="spellEnd"/>
            <w:r>
              <w:t xml:space="preserve">,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project/program,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interface</w:t>
            </w:r>
          </w:p>
        </w:tc>
      </w:tr>
      <w:tr w:rsidR="00AD29B0" w14:paraId="200D7AF0" w14:textId="77777777" w:rsidTr="00AD29B0">
        <w:tc>
          <w:tcPr>
            <w:tcW w:w="562" w:type="dxa"/>
          </w:tcPr>
          <w:p w14:paraId="4FAB0685" w14:textId="25D6E326" w:rsidR="00AD29B0" w:rsidRDefault="00420678" w:rsidP="00AD29B0">
            <w:r>
              <w:t>2</w:t>
            </w:r>
          </w:p>
        </w:tc>
        <w:tc>
          <w:tcPr>
            <w:tcW w:w="10206" w:type="dxa"/>
          </w:tcPr>
          <w:p w14:paraId="45A8AE74" w14:textId="77777777" w:rsidR="00AD29B0" w:rsidRDefault="00F82078" w:rsidP="00AD29B0">
            <w:r>
              <w:t>Workspace</w:t>
            </w:r>
          </w:p>
          <w:p w14:paraId="6F260151" w14:textId="31698452" w:rsidR="00EE7FC5" w:rsidRDefault="00EE7FC5" w:rsidP="00EE7FC5">
            <w:r>
              <w:t xml:space="preserve">Workspace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mengganti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viewport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2D, 3D, </w:t>
            </w:r>
            <w:proofErr w:type="spellStart"/>
            <w:r>
              <w:t>ataupun</w:t>
            </w:r>
            <w:proofErr w:type="spellEnd"/>
            <w:r>
              <w:t xml:space="preserve"> Script</w:t>
            </w:r>
          </w:p>
        </w:tc>
      </w:tr>
      <w:tr w:rsidR="00AD29B0" w14:paraId="0740213B" w14:textId="77777777" w:rsidTr="00AD29B0">
        <w:tc>
          <w:tcPr>
            <w:tcW w:w="562" w:type="dxa"/>
          </w:tcPr>
          <w:p w14:paraId="4031FC10" w14:textId="3FD4EF76" w:rsidR="00AD29B0" w:rsidRDefault="00420678" w:rsidP="00AD29B0">
            <w:r>
              <w:t>3</w:t>
            </w:r>
          </w:p>
        </w:tc>
        <w:tc>
          <w:tcPr>
            <w:tcW w:w="10206" w:type="dxa"/>
          </w:tcPr>
          <w:p w14:paraId="59ABF0DA" w14:textId="77777777" w:rsidR="00AD29B0" w:rsidRDefault="00F82078" w:rsidP="00AD29B0">
            <w:r>
              <w:t>Run/Play</w:t>
            </w:r>
          </w:p>
          <w:p w14:paraId="589FD877" w14:textId="13D20315" w:rsidR="00EE7FC5" w:rsidRDefault="00EE7FC5" w:rsidP="00AD29B0">
            <w:proofErr w:type="spellStart"/>
            <w:r w:rsidRPr="00EE7FC5">
              <w:t>Digunakan</w:t>
            </w:r>
            <w:proofErr w:type="spellEnd"/>
            <w:r w:rsidRPr="00EE7FC5">
              <w:t xml:space="preserve"> </w:t>
            </w:r>
            <w:proofErr w:type="spellStart"/>
            <w:r w:rsidRPr="00EE7FC5">
              <w:t>untuk</w:t>
            </w:r>
            <w:proofErr w:type="spellEnd"/>
            <w:r w:rsidRPr="00EE7FC5">
              <w:t xml:space="preserve"> </w:t>
            </w:r>
            <w:proofErr w:type="spellStart"/>
            <w:r w:rsidRPr="00EE7FC5">
              <w:t>melakukan</w:t>
            </w:r>
            <w:proofErr w:type="spellEnd"/>
            <w:r w:rsidRPr="00EE7FC5">
              <w:t xml:space="preserve"> running, pause, stop </w:t>
            </w:r>
            <w:proofErr w:type="spellStart"/>
            <w:r w:rsidRPr="00EE7FC5">
              <w:t>sebuah</w:t>
            </w:r>
            <w:proofErr w:type="spellEnd"/>
            <w:r w:rsidRPr="00EE7FC5">
              <w:t xml:space="preserve"> scene</w:t>
            </w:r>
          </w:p>
        </w:tc>
      </w:tr>
      <w:tr w:rsidR="00AD29B0" w14:paraId="23899F23" w14:textId="77777777" w:rsidTr="00AD29B0">
        <w:tc>
          <w:tcPr>
            <w:tcW w:w="562" w:type="dxa"/>
          </w:tcPr>
          <w:p w14:paraId="4247794C" w14:textId="66F366B8" w:rsidR="00AD29B0" w:rsidRDefault="00420678" w:rsidP="00AD29B0">
            <w:r>
              <w:t>4</w:t>
            </w:r>
          </w:p>
        </w:tc>
        <w:tc>
          <w:tcPr>
            <w:tcW w:w="10206" w:type="dxa"/>
          </w:tcPr>
          <w:p w14:paraId="62CB9763" w14:textId="77777777" w:rsidR="00AD29B0" w:rsidRDefault="009E2FFC" w:rsidP="00AD29B0">
            <w:r>
              <w:t xml:space="preserve">Scene </w:t>
            </w:r>
          </w:p>
          <w:p w14:paraId="4B054089" w14:textId="4466B14A" w:rsidR="009E2FFC" w:rsidRDefault="009E2FFC" w:rsidP="00AD29B0">
            <w:proofErr w:type="spellStart"/>
            <w:r>
              <w:t>Menunjukan</w:t>
            </w:r>
            <w:proofErr w:type="spellEnd"/>
            <w:r>
              <w:t xml:space="preserve"> scene yang </w:t>
            </w:r>
            <w:proofErr w:type="spellStart"/>
            <w:r>
              <w:t>aktif</w:t>
            </w:r>
            <w:proofErr w:type="spellEnd"/>
          </w:p>
        </w:tc>
      </w:tr>
      <w:tr w:rsidR="00AD29B0" w14:paraId="24DCECF5" w14:textId="77777777" w:rsidTr="00AD29B0">
        <w:tc>
          <w:tcPr>
            <w:tcW w:w="562" w:type="dxa"/>
          </w:tcPr>
          <w:p w14:paraId="71AAD39C" w14:textId="22B88D6B" w:rsidR="00AD29B0" w:rsidRDefault="00420678" w:rsidP="00AD29B0">
            <w:r>
              <w:t>5</w:t>
            </w:r>
          </w:p>
        </w:tc>
        <w:tc>
          <w:tcPr>
            <w:tcW w:w="10206" w:type="dxa"/>
          </w:tcPr>
          <w:p w14:paraId="22B976D9" w14:textId="77777777" w:rsidR="00AD29B0" w:rsidRDefault="009E2FFC" w:rsidP="00AD29B0">
            <w:proofErr w:type="spellStart"/>
            <w:r>
              <w:t>FileSystem</w:t>
            </w:r>
            <w:proofErr w:type="spellEnd"/>
          </w:p>
          <w:p w14:paraId="4184F5F7" w14:textId="2093D506" w:rsidR="009E2FFC" w:rsidRDefault="009E2FFC" w:rsidP="00AD29B0">
            <w:proofErr w:type="spellStart"/>
            <w:r>
              <w:t>Menunjukan</w:t>
            </w:r>
            <w:proofErr w:type="spellEnd"/>
            <w:r>
              <w:t xml:space="preserve"> project file, </w:t>
            </w:r>
            <w:proofErr w:type="spellStart"/>
            <w:r>
              <w:t>termasuk</w:t>
            </w:r>
            <w:proofErr w:type="spellEnd"/>
            <w:r>
              <w:t xml:space="preserve"> script, </w:t>
            </w:r>
            <w:proofErr w:type="spellStart"/>
            <w:r>
              <w:t>gambar</w:t>
            </w:r>
            <w:proofErr w:type="spellEnd"/>
            <w:r>
              <w:t xml:space="preserve">, audio sample, dan </w:t>
            </w:r>
            <w:proofErr w:type="spellStart"/>
            <w:r>
              <w:t>lainnya</w:t>
            </w:r>
            <w:proofErr w:type="spellEnd"/>
          </w:p>
        </w:tc>
      </w:tr>
      <w:tr w:rsidR="00AD29B0" w14:paraId="5FF1CB62" w14:textId="77777777" w:rsidTr="00AD29B0">
        <w:tc>
          <w:tcPr>
            <w:tcW w:w="562" w:type="dxa"/>
          </w:tcPr>
          <w:p w14:paraId="4A7B3FE1" w14:textId="1D15FCEB" w:rsidR="00AD29B0" w:rsidRDefault="00420678" w:rsidP="00AD29B0">
            <w:r>
              <w:t>6</w:t>
            </w:r>
          </w:p>
        </w:tc>
        <w:tc>
          <w:tcPr>
            <w:tcW w:w="10206" w:type="dxa"/>
          </w:tcPr>
          <w:p w14:paraId="19C07272" w14:textId="77777777" w:rsidR="00AD29B0" w:rsidRDefault="00F82078" w:rsidP="00AD29B0">
            <w:r>
              <w:t>Viewport</w:t>
            </w:r>
          </w:p>
          <w:p w14:paraId="754E8283" w14:textId="53856A85" w:rsidR="009E2FFC" w:rsidRDefault="009E2FFC" w:rsidP="00AD29B0">
            <w:r>
              <w:t xml:space="preserve">Toolbar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bergerak,scaling</w:t>
            </w:r>
            <w:proofErr w:type="spellEnd"/>
            <w:proofErr w:type="gramEnd"/>
            <w:r>
              <w:t xml:space="preserve">,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mengunci</w:t>
            </w:r>
            <w:proofErr w:type="spellEnd"/>
            <w:r>
              <w:t xml:space="preserve"> node scene</w:t>
            </w:r>
          </w:p>
        </w:tc>
      </w:tr>
      <w:tr w:rsidR="00420678" w14:paraId="2E465D3C" w14:textId="77777777" w:rsidTr="00AD29B0">
        <w:tc>
          <w:tcPr>
            <w:tcW w:w="562" w:type="dxa"/>
          </w:tcPr>
          <w:p w14:paraId="4437B4EF" w14:textId="5C73A3DB" w:rsidR="00420678" w:rsidRDefault="00420678" w:rsidP="00AD29B0">
            <w:r>
              <w:t>7</w:t>
            </w:r>
          </w:p>
        </w:tc>
        <w:tc>
          <w:tcPr>
            <w:tcW w:w="10206" w:type="dxa"/>
          </w:tcPr>
          <w:p w14:paraId="6FADAEF3" w14:textId="77777777" w:rsidR="00420678" w:rsidRDefault="009E2FFC" w:rsidP="00AD29B0">
            <w:r>
              <w:t>Inspector</w:t>
            </w:r>
          </w:p>
          <w:p w14:paraId="2824FE8E" w14:textId="3D6430E5" w:rsidR="009E2FFC" w:rsidRDefault="009E2FFC" w:rsidP="00AD29B0">
            <w:proofErr w:type="spellStart"/>
            <w:r>
              <w:t>Mengizinkan</w:t>
            </w:r>
            <w:proofErr w:type="spellEnd"/>
            <w:r>
              <w:t xml:space="preserve"> </w:t>
            </w:r>
            <w:proofErr w:type="spellStart"/>
            <w:r>
              <w:t>kita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property pada node yang </w:t>
            </w:r>
            <w:proofErr w:type="spellStart"/>
            <w:r>
              <w:t>ditunjuk</w:t>
            </w:r>
            <w:proofErr w:type="spellEnd"/>
          </w:p>
        </w:tc>
      </w:tr>
      <w:tr w:rsidR="00420678" w14:paraId="19569CE3" w14:textId="77777777" w:rsidTr="00AD29B0">
        <w:tc>
          <w:tcPr>
            <w:tcW w:w="562" w:type="dxa"/>
          </w:tcPr>
          <w:p w14:paraId="12192F81" w14:textId="2ACD6EE2" w:rsidR="00420678" w:rsidRDefault="00420678" w:rsidP="00AD29B0">
            <w:r>
              <w:t>8</w:t>
            </w:r>
          </w:p>
        </w:tc>
        <w:tc>
          <w:tcPr>
            <w:tcW w:w="10206" w:type="dxa"/>
          </w:tcPr>
          <w:p w14:paraId="21DC5C3A" w14:textId="5B02AEBC" w:rsidR="00420678" w:rsidRDefault="00F82078" w:rsidP="00AD29B0">
            <w:r>
              <w:t>Console</w:t>
            </w:r>
            <w:r w:rsidR="00EE7FC5">
              <w:t>/Bottom Panel</w:t>
            </w:r>
          </w:p>
          <w:p w14:paraId="6B4035A3" w14:textId="666B357B" w:rsidR="00EE7FC5" w:rsidRDefault="00EE7FC5" w:rsidP="00EE7FC5"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output, debugging, audio, dan animation</w:t>
            </w:r>
          </w:p>
        </w:tc>
      </w:tr>
    </w:tbl>
    <w:p w14:paraId="1347E87D" w14:textId="5CAFF7DE" w:rsidR="006075CD" w:rsidRDefault="006075CD" w:rsidP="00765713">
      <w:pPr>
        <w:pStyle w:val="Heading1"/>
        <w:rPr>
          <w:caps w:val="0"/>
        </w:rPr>
      </w:pPr>
      <w:bookmarkStart w:id="8" w:name="_Toc124535130"/>
      <w:r>
        <w:rPr>
          <w:caps w:val="0"/>
        </w:rPr>
        <w:t>KONSEP GODOT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9355"/>
      </w:tblGrid>
      <w:tr w:rsidR="00802A47" w14:paraId="4C9E99C6" w14:textId="77777777" w:rsidTr="00802A47">
        <w:tc>
          <w:tcPr>
            <w:tcW w:w="1413" w:type="dxa"/>
          </w:tcPr>
          <w:p w14:paraId="14EAD6C9" w14:textId="2E4223B3" w:rsidR="00802A47" w:rsidRDefault="00802A47" w:rsidP="006075CD">
            <w:r>
              <w:t>Scene</w:t>
            </w:r>
          </w:p>
        </w:tc>
        <w:tc>
          <w:tcPr>
            <w:tcW w:w="9355" w:type="dxa"/>
          </w:tcPr>
          <w:p w14:paraId="10910941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A scene can be a character, a weapon, a menu in the user interface, a single house, an entire level, or</w:t>
            </w:r>
          </w:p>
          <w:p w14:paraId="271CBC29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anything you can think of. Godot's scenes are flexible; they fill the role of both prefabs and scenes in</w:t>
            </w:r>
          </w:p>
          <w:p w14:paraId="146B378E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some other game engines.</w:t>
            </w:r>
          </w:p>
          <w:p w14:paraId="103E99CA" w14:textId="25D568F2" w:rsidR="00802A47" w:rsidRPr="009E2FFC" w:rsidRDefault="009E2FFC" w:rsidP="006075CD">
            <w:pPr>
              <w:rPr>
                <w:lang w:val="en-ID"/>
              </w:rPr>
            </w:pPr>
            <w:r w:rsidRPr="009E2FFC">
              <w:rPr>
                <w:lang w:val="en-ID"/>
              </w:rPr>
              <w:t>Nodes A scene is composed of on</w:t>
            </w:r>
          </w:p>
        </w:tc>
      </w:tr>
      <w:tr w:rsidR="00802A47" w14:paraId="7CD3B122" w14:textId="77777777" w:rsidTr="00802A47">
        <w:tc>
          <w:tcPr>
            <w:tcW w:w="1413" w:type="dxa"/>
          </w:tcPr>
          <w:p w14:paraId="7B7E0E07" w14:textId="04F6F6DB" w:rsidR="00802A47" w:rsidRDefault="00802A47" w:rsidP="006075CD">
            <w:r>
              <w:t>Nodes</w:t>
            </w:r>
          </w:p>
        </w:tc>
        <w:tc>
          <w:tcPr>
            <w:tcW w:w="9355" w:type="dxa"/>
          </w:tcPr>
          <w:p w14:paraId="6307795C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A scene is composed of one or more nodes. Nodes are your game's smallest building blocks that you</w:t>
            </w:r>
          </w:p>
          <w:p w14:paraId="2DED1F3A" w14:textId="7006F307" w:rsidR="00802A47" w:rsidRPr="009E2FFC" w:rsidRDefault="009E2FFC" w:rsidP="006075CD">
            <w:pPr>
              <w:rPr>
                <w:lang w:val="en-ID"/>
              </w:rPr>
            </w:pPr>
            <w:r w:rsidRPr="009E2FFC">
              <w:rPr>
                <w:lang w:val="en-ID"/>
              </w:rPr>
              <w:t>arrange into trees. Here's an example of a character's nodes.</w:t>
            </w:r>
          </w:p>
        </w:tc>
      </w:tr>
      <w:tr w:rsidR="00802A47" w14:paraId="6FC6BB07" w14:textId="77777777" w:rsidTr="00802A47">
        <w:tc>
          <w:tcPr>
            <w:tcW w:w="1413" w:type="dxa"/>
          </w:tcPr>
          <w:p w14:paraId="603F66FA" w14:textId="110BA08E" w:rsidR="00802A47" w:rsidRDefault="00802A47" w:rsidP="006075CD">
            <w:r>
              <w:t>Scene Trees</w:t>
            </w:r>
          </w:p>
        </w:tc>
        <w:tc>
          <w:tcPr>
            <w:tcW w:w="9355" w:type="dxa"/>
          </w:tcPr>
          <w:p w14:paraId="6C1A6F27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All your game's scenes come together in the scene tree, literally a tree of scenes. And as scenes are</w:t>
            </w:r>
          </w:p>
          <w:p w14:paraId="4D271FAE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trees of nodes, the scene tree also is a tree of nodes. But it's easier to think of your game in terms of</w:t>
            </w:r>
          </w:p>
          <w:p w14:paraId="7B5E67F2" w14:textId="7A57BBC3" w:rsidR="00802A47" w:rsidRPr="009E2FFC" w:rsidRDefault="009E2FFC" w:rsidP="006075CD">
            <w:pPr>
              <w:rPr>
                <w:lang w:val="en-ID"/>
              </w:rPr>
            </w:pPr>
            <w:r w:rsidRPr="009E2FFC">
              <w:rPr>
                <w:lang w:val="en-ID"/>
              </w:rPr>
              <w:lastRenderedPageBreak/>
              <w:t>scenes as they can represent characters, weapons, doors, or your user interface.</w:t>
            </w:r>
          </w:p>
        </w:tc>
      </w:tr>
      <w:tr w:rsidR="00802A47" w14:paraId="648D9B13" w14:textId="77777777" w:rsidTr="00802A47">
        <w:tc>
          <w:tcPr>
            <w:tcW w:w="1413" w:type="dxa"/>
          </w:tcPr>
          <w:p w14:paraId="3601EF29" w14:textId="385F33EA" w:rsidR="00802A47" w:rsidRDefault="00802A47" w:rsidP="006075CD">
            <w:r>
              <w:lastRenderedPageBreak/>
              <w:t>Signals</w:t>
            </w:r>
          </w:p>
        </w:tc>
        <w:tc>
          <w:tcPr>
            <w:tcW w:w="9355" w:type="dxa"/>
          </w:tcPr>
          <w:p w14:paraId="66994407" w14:textId="77777777" w:rsidR="009E2FFC" w:rsidRPr="009E2FFC" w:rsidRDefault="009E2FFC" w:rsidP="009E2FFC">
            <w:pPr>
              <w:rPr>
                <w:lang w:val="en-ID"/>
              </w:rPr>
            </w:pPr>
            <w:r w:rsidRPr="009E2FFC">
              <w:rPr>
                <w:lang w:val="en-ID"/>
              </w:rPr>
              <w:t>Nodes emit signals when some event occurs. This feature allows you to make nodes communicate</w:t>
            </w:r>
          </w:p>
          <w:p w14:paraId="0340B5DD" w14:textId="1324E430" w:rsidR="00802A47" w:rsidRPr="009E2FFC" w:rsidRDefault="009E2FFC" w:rsidP="006075CD">
            <w:pPr>
              <w:rPr>
                <w:lang w:val="en-ID"/>
              </w:rPr>
            </w:pPr>
            <w:r w:rsidRPr="009E2FFC">
              <w:rPr>
                <w:lang w:val="en-ID"/>
              </w:rPr>
              <w:t>without hard-wiring them in code. It gives you a lot of flexibility in how you structure your scenes.</w:t>
            </w:r>
          </w:p>
        </w:tc>
      </w:tr>
    </w:tbl>
    <w:p w14:paraId="4ED543C6" w14:textId="74CC8AE4" w:rsidR="002F7CFF" w:rsidRDefault="002F7CFF" w:rsidP="002F7CFF">
      <w:proofErr w:type="spellStart"/>
      <w:proofErr w:type="gramStart"/>
      <w:r>
        <w:t>Dokumentasi</w:t>
      </w:r>
      <w:proofErr w:type="spellEnd"/>
      <w:r>
        <w:t xml:space="preserve"> :</w:t>
      </w:r>
      <w:proofErr w:type="gramEnd"/>
      <w:r>
        <w:t xml:space="preserve"> </w:t>
      </w:r>
      <w:hyperlink r:id="rId25" w:history="1">
        <w:r w:rsidRPr="00C57A28">
          <w:rPr>
            <w:rStyle w:val="Hyperlink"/>
          </w:rPr>
          <w:t>https://docs.godotengine.org/en/stable/getting_started/introduction/key_concepts_overview.html</w:t>
        </w:r>
      </w:hyperlink>
      <w:r>
        <w:t xml:space="preserve"> </w:t>
      </w:r>
    </w:p>
    <w:p w14:paraId="4EC8C657" w14:textId="125B2CE0" w:rsidR="00F0111A" w:rsidRDefault="008E4710" w:rsidP="00765713">
      <w:pPr>
        <w:pStyle w:val="Heading1"/>
        <w:rPr>
          <w:caps w:val="0"/>
        </w:rPr>
      </w:pPr>
      <w:r>
        <w:rPr>
          <w:caps w:val="0"/>
        </w:rPr>
        <w:t xml:space="preserve">TUTORIAL </w:t>
      </w:r>
      <w:r w:rsidR="00945A4E">
        <w:rPr>
          <w:caps w:val="0"/>
        </w:rPr>
        <w:t xml:space="preserve">SCENE </w:t>
      </w:r>
      <w:proofErr w:type="gramStart"/>
      <w:r w:rsidR="00945A4E">
        <w:rPr>
          <w:caps w:val="0"/>
        </w:rPr>
        <w:t>SYSTEM</w:t>
      </w:r>
      <w:bookmarkEnd w:id="8"/>
      <w:r w:rsidR="00C06E2E">
        <w:rPr>
          <w:caps w:val="0"/>
        </w:rPr>
        <w:t xml:space="preserve"> </w:t>
      </w:r>
      <w:r w:rsidR="00172BC8">
        <w:rPr>
          <w:caps w:val="0"/>
        </w:rPr>
        <w:t>:</w:t>
      </w:r>
      <w:proofErr w:type="gramEnd"/>
      <w:r w:rsidR="00172BC8">
        <w:rPr>
          <w:caps w:val="0"/>
        </w:rPr>
        <w:t xml:space="preserve"> </w:t>
      </w:r>
      <w:r w:rsidR="00340FBD">
        <w:rPr>
          <w:caps w:val="0"/>
        </w:rPr>
        <w:t xml:space="preserve">NODE </w:t>
      </w:r>
      <w:r w:rsidR="00C06E2E">
        <w:rPr>
          <w:caps w:val="0"/>
        </w:rPr>
        <w:t>2D</w:t>
      </w:r>
      <w:r w:rsidR="00172BC8">
        <w:rPr>
          <w:caps w:val="0"/>
        </w:rPr>
        <w:t xml:space="preserve"> &amp; </w:t>
      </w:r>
      <w:r w:rsidR="00047736">
        <w:rPr>
          <w:caps w:val="0"/>
        </w:rPr>
        <w:t>CONTROL</w:t>
      </w:r>
    </w:p>
    <w:p w14:paraId="44E65CFD" w14:textId="6CB91BC2" w:rsidR="00584C7D" w:rsidRDefault="005046DD" w:rsidP="00584C7D">
      <w:proofErr w:type="spellStart"/>
      <w:r>
        <w:t>Praktikum</w:t>
      </w:r>
      <w:proofErr w:type="spellEnd"/>
      <w:r>
        <w:t xml:space="preserve"> 2D </w:t>
      </w:r>
      <w:proofErr w:type="spellStart"/>
      <w:r>
        <w:t>memliki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.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</w:t>
      </w:r>
      <w:r w:rsidR="00935954">
        <w:t>-N</w:t>
      </w:r>
      <w:r>
        <w:t xml:space="preserve"> Scene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sbb</w:t>
      </w:r>
      <w:proofErr w:type="spellEnd"/>
      <w:r>
        <w:t>:</w:t>
      </w:r>
    </w:p>
    <w:p w14:paraId="099E022E" w14:textId="6F5BD4E9" w:rsidR="005046DD" w:rsidRDefault="005046DD" w:rsidP="005046DD">
      <w:pPr>
        <w:pStyle w:val="ListParagraph"/>
        <w:numPr>
          <w:ilvl w:val="0"/>
          <w:numId w:val="29"/>
        </w:numPr>
      </w:pPr>
      <w:r>
        <w:t xml:space="preserve">Scene 1: Welcome Scene </w:t>
      </w:r>
      <w:r w:rsidR="00911426">
        <w:t>/ Menu</w:t>
      </w:r>
    </w:p>
    <w:p w14:paraId="78545E8C" w14:textId="3103D6DF" w:rsidR="005046DD" w:rsidRDefault="005046DD" w:rsidP="005046DD">
      <w:pPr>
        <w:pStyle w:val="ListParagraph"/>
        <w:numPr>
          <w:ilvl w:val="0"/>
          <w:numId w:val="29"/>
        </w:numPr>
      </w:pPr>
      <w:r>
        <w:t xml:space="preserve">Scene 2: </w:t>
      </w:r>
      <w:proofErr w:type="spellStart"/>
      <w:r>
        <w:t>Mekanik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(Cara </w:t>
      </w:r>
      <w:proofErr w:type="spellStart"/>
      <w:r>
        <w:t>Kerja</w:t>
      </w:r>
      <w:proofErr w:type="spellEnd"/>
      <w:r>
        <w:t>)</w:t>
      </w:r>
    </w:p>
    <w:p w14:paraId="7B56F5F6" w14:textId="5CF8A930" w:rsidR="00911426" w:rsidRDefault="00911426" w:rsidP="005046DD">
      <w:pPr>
        <w:pStyle w:val="ListParagraph"/>
        <w:numPr>
          <w:ilvl w:val="0"/>
          <w:numId w:val="29"/>
        </w:numPr>
      </w:pPr>
      <w:r>
        <w:t>Scene 3: About (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)</w:t>
      </w:r>
    </w:p>
    <w:p w14:paraId="2179DD0C" w14:textId="587CAEE5" w:rsidR="005046DD" w:rsidRDefault="005046DD" w:rsidP="005046DD">
      <w:pPr>
        <w:pStyle w:val="ListParagraph"/>
        <w:numPr>
          <w:ilvl w:val="0"/>
          <w:numId w:val="29"/>
        </w:numPr>
      </w:pPr>
      <w:r>
        <w:t>Scene 3-N:</w:t>
      </w:r>
      <w:r w:rsidR="00935954">
        <w:t xml:space="preserve"> </w:t>
      </w:r>
      <w:proofErr w:type="spellStart"/>
      <w:r w:rsidR="00935954">
        <w:t>Sesuai</w:t>
      </w:r>
      <w:proofErr w:type="spellEnd"/>
      <w:r w:rsidR="00935954">
        <w:t xml:space="preserve"> </w:t>
      </w:r>
      <w:r w:rsidR="00315FBD">
        <w:t xml:space="preserve">task yang </w:t>
      </w:r>
      <w:proofErr w:type="spellStart"/>
      <w:r w:rsidR="00315FBD">
        <w:t>diberikan</w:t>
      </w:r>
      <w:proofErr w:type="spellEnd"/>
      <w:r w:rsidR="00315FBD">
        <w:t>.</w:t>
      </w:r>
    </w:p>
    <w:p w14:paraId="424E65E7" w14:textId="27D54D7B" w:rsidR="00E408C3" w:rsidRDefault="00E408C3" w:rsidP="00E408C3">
      <w:proofErr w:type="spellStart"/>
      <w:r>
        <w:t>Terdapat</w:t>
      </w:r>
      <w:proofErr w:type="spellEnd"/>
      <w:r>
        <w:t xml:space="preserve"> 2 Scene Mode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 di Godot </w:t>
      </w:r>
      <w:proofErr w:type="spellStart"/>
      <w:r>
        <w:t>yaitu</w:t>
      </w:r>
      <w:proofErr w:type="spellEnd"/>
      <w:r>
        <w:t xml:space="preserve"> Node2D </w:t>
      </w:r>
      <w:r w:rsidR="00210658">
        <w:t xml:space="preserve">dan </w:t>
      </w:r>
      <w:r w:rsidR="00047736">
        <w:t>Control</w:t>
      </w:r>
      <w:r>
        <w:t xml:space="preserve">, pada tutorial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Grafik</w:t>
      </w:r>
      <w:proofErr w:type="spellEnd"/>
      <w:r>
        <w:t>.</w:t>
      </w:r>
      <w:r w:rsidR="00F606D1">
        <w:t xml:space="preserve"> Control </w:t>
      </w:r>
      <w:proofErr w:type="spellStart"/>
      <w:r w:rsidR="00F606D1">
        <w:t>digunakan</w:t>
      </w:r>
      <w:proofErr w:type="spellEnd"/>
      <w:r w:rsidR="00F606D1">
        <w:t xml:space="preserve"> </w:t>
      </w:r>
      <w:proofErr w:type="spellStart"/>
      <w:r w:rsidR="00F606D1">
        <w:t>untuk</w:t>
      </w:r>
      <w:proofErr w:type="spellEnd"/>
      <w:r w:rsidR="00F606D1">
        <w:t xml:space="preserve"> </w:t>
      </w:r>
      <w:proofErr w:type="spellStart"/>
      <w:r w:rsidR="00F606D1">
        <w:t>mengembangkan</w:t>
      </w:r>
      <w:proofErr w:type="spellEnd"/>
      <w:r w:rsidR="00F606D1">
        <w:t xml:space="preserve"> User Interface, </w:t>
      </w:r>
      <w:proofErr w:type="spellStart"/>
      <w:r w:rsidR="00F606D1">
        <w:t>sedangkan</w:t>
      </w:r>
      <w:proofErr w:type="spellEnd"/>
      <w:r w:rsidR="00F606D1">
        <w:t xml:space="preserve"> Node2D </w:t>
      </w:r>
      <w:proofErr w:type="spellStart"/>
      <w:r w:rsidR="00F606D1">
        <w:t>digunakan</w:t>
      </w:r>
      <w:proofErr w:type="spellEnd"/>
      <w:r w:rsidR="00F606D1">
        <w:t xml:space="preserve"> </w:t>
      </w:r>
      <w:proofErr w:type="spellStart"/>
      <w:r w:rsidR="00F606D1">
        <w:t>untuk</w:t>
      </w:r>
      <w:proofErr w:type="spellEnd"/>
      <w:r w:rsidR="00F606D1">
        <w:t xml:space="preserve"> </w:t>
      </w:r>
      <w:proofErr w:type="spellStart"/>
      <w:r w:rsidR="00F606D1">
        <w:t>mengembangkan</w:t>
      </w:r>
      <w:proofErr w:type="spellEnd"/>
      <w:r w:rsidR="00F606D1">
        <w:t xml:space="preserve"> </w:t>
      </w:r>
      <w:proofErr w:type="spellStart"/>
      <w:r w:rsidR="00F606D1">
        <w:t>karya</w:t>
      </w:r>
      <w:proofErr w:type="spellEnd"/>
      <w:r w:rsidR="00F606D1">
        <w:t xml:space="preserve"> 2D</w:t>
      </w:r>
      <w:r w:rsidR="00E9088A">
        <w:t xml:space="preserve"> </w:t>
      </w:r>
      <w:proofErr w:type="spellStart"/>
      <w:r w:rsidR="00E9088A">
        <w:t>modifikasi</w:t>
      </w:r>
      <w:proofErr w:type="spellEnd"/>
      <w:r w:rsidR="00F606D1">
        <w:t>.</w:t>
      </w:r>
    </w:p>
    <w:p w14:paraId="3D0A3696" w14:textId="59695F9D" w:rsidR="002701BF" w:rsidRDefault="002701BF" w:rsidP="00E408C3">
      <w:proofErr w:type="spellStart"/>
      <w:r>
        <w:t>Contoh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>:</w:t>
      </w:r>
    </w:p>
    <w:p w14:paraId="3A85E200" w14:textId="2B785AA1" w:rsidR="002701BF" w:rsidRDefault="002701BF" w:rsidP="00E408C3">
      <w:r w:rsidRPr="002701BF">
        <w:rPr>
          <w:noProof/>
        </w:rPr>
        <w:drawing>
          <wp:inline distT="0" distB="0" distL="0" distR="0" wp14:anchorId="52F4A151" wp14:editId="7BC860C6">
            <wp:extent cx="6858000" cy="2966720"/>
            <wp:effectExtent l="0" t="0" r="0" b="5080"/>
            <wp:docPr id="15" name="Picture 15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screenshot, computer&#10;&#10;Description automatically generated"/>
                    <pic:cNvPicPr/>
                  </pic:nvPicPr>
                  <pic:blipFill rotWithShape="1">
                    <a:blip r:embed="rId26"/>
                    <a:srcRect t="1518"/>
                    <a:stretch/>
                  </pic:blipFill>
                  <pic:spPr bwMode="auto">
                    <a:xfrm>
                      <a:off x="0" y="0"/>
                      <a:ext cx="6858000" cy="296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9ABBA" w14:textId="77777777" w:rsidR="00911426" w:rsidRDefault="00911426" w:rsidP="00E408C3"/>
    <w:p w14:paraId="75860158" w14:textId="77777777" w:rsidR="002701BF" w:rsidRDefault="002701BF" w:rsidP="00E408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4"/>
        <w:gridCol w:w="9286"/>
      </w:tblGrid>
      <w:tr w:rsidR="00E9088A" w14:paraId="54E909E9" w14:textId="77777777" w:rsidTr="002C6628">
        <w:tc>
          <w:tcPr>
            <w:tcW w:w="1555" w:type="dxa"/>
          </w:tcPr>
          <w:p w14:paraId="725D63EF" w14:textId="3D41C278" w:rsidR="002C6628" w:rsidRDefault="002C6628" w:rsidP="00E408C3">
            <w:r>
              <w:t>Node2D</w:t>
            </w:r>
          </w:p>
        </w:tc>
        <w:tc>
          <w:tcPr>
            <w:tcW w:w="9213" w:type="dxa"/>
          </w:tcPr>
          <w:p w14:paraId="26BB4140" w14:textId="54511D16" w:rsidR="002C6628" w:rsidRDefault="00760C2E" w:rsidP="00E408C3">
            <w:proofErr w:type="spellStart"/>
            <w:r>
              <w:t>Dokumentasi</w:t>
            </w:r>
            <w:proofErr w:type="spellEnd"/>
            <w:r>
              <w:t xml:space="preserve">: </w:t>
            </w:r>
            <w:hyperlink r:id="rId27" w:history="1">
              <w:r w:rsidR="00047134" w:rsidRPr="006A248D">
                <w:rPr>
                  <w:rStyle w:val="Hyperlink"/>
                </w:rPr>
                <w:t>https://docs.godotengine.org/en/stable/classes/class_node2d.html?highlight=Node2D</w:t>
              </w:r>
            </w:hyperlink>
            <w:r w:rsidR="00047134">
              <w:t xml:space="preserve"> </w:t>
            </w:r>
          </w:p>
          <w:p w14:paraId="46D5B0A1" w14:textId="0EE5EFF3" w:rsidR="00E9088A" w:rsidRDefault="00E9088A" w:rsidP="00E408C3"/>
          <w:p w14:paraId="2633007D" w14:textId="717EDDE3" w:rsidR="00E9088A" w:rsidRDefault="00E9088A" w:rsidP="00E408C3">
            <w:r w:rsidRPr="00E9088A">
              <w:rPr>
                <w:noProof/>
              </w:rPr>
              <w:lastRenderedPageBreak/>
              <w:drawing>
                <wp:inline distT="0" distB="0" distL="0" distR="0" wp14:anchorId="2B1351B7" wp14:editId="491C2984">
                  <wp:extent cx="5760000" cy="231188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31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EB521" w14:textId="4F72A685" w:rsidR="00967478" w:rsidRDefault="00967478" w:rsidP="00E408C3"/>
          <w:p w14:paraId="17A9C442" w14:textId="25D049D8" w:rsidR="00967478" w:rsidRDefault="00E9088A" w:rsidP="00E408C3">
            <w:r>
              <w:t xml:space="preserve">Custom </w:t>
            </w:r>
            <w:proofErr w:type="gramStart"/>
            <w:r>
              <w:t>Drawing :</w:t>
            </w:r>
            <w:proofErr w:type="gramEnd"/>
            <w:r>
              <w:t xml:space="preserve"> </w:t>
            </w:r>
            <w:hyperlink r:id="rId29" w:history="1">
              <w:r w:rsidRPr="006A248D">
                <w:rPr>
                  <w:rStyle w:val="Hyperlink"/>
                </w:rPr>
                <w:t>https://docs.godotengine.org/en/stable/tutorials/2d/custom_drawing_in_2d.html</w:t>
              </w:r>
            </w:hyperlink>
            <w:r>
              <w:t xml:space="preserve"> </w:t>
            </w:r>
          </w:p>
          <w:p w14:paraId="7733FF56" w14:textId="4B57FC36" w:rsidR="00967478" w:rsidRDefault="00E9088A" w:rsidP="00E408C3">
            <w:r>
              <w:t xml:space="preserve">2D </w:t>
            </w:r>
            <w:proofErr w:type="gramStart"/>
            <w:r>
              <w:t>Demo :</w:t>
            </w:r>
            <w:proofErr w:type="gramEnd"/>
            <w:r>
              <w:t xml:space="preserve"> </w:t>
            </w:r>
            <w:hyperlink r:id="rId30" w:history="1">
              <w:r w:rsidRPr="006A248D">
                <w:rPr>
                  <w:rStyle w:val="Hyperlink"/>
                </w:rPr>
                <w:t>https://github.com/godotengine/godot-demo-projects/tree/master/2d</w:t>
              </w:r>
            </w:hyperlink>
            <w:r>
              <w:t xml:space="preserve"> </w:t>
            </w:r>
          </w:p>
          <w:p w14:paraId="03CFC5EF" w14:textId="66DAE946" w:rsidR="00967478" w:rsidRDefault="00967478" w:rsidP="00E408C3"/>
        </w:tc>
      </w:tr>
      <w:tr w:rsidR="00E9088A" w14:paraId="4C862F48" w14:textId="77777777" w:rsidTr="002C6628">
        <w:tc>
          <w:tcPr>
            <w:tcW w:w="1555" w:type="dxa"/>
          </w:tcPr>
          <w:p w14:paraId="0B2E104E" w14:textId="2D535882" w:rsidR="002C6628" w:rsidRDefault="00047134" w:rsidP="00E408C3">
            <w:r>
              <w:lastRenderedPageBreak/>
              <w:t>Control</w:t>
            </w:r>
          </w:p>
        </w:tc>
        <w:tc>
          <w:tcPr>
            <w:tcW w:w="9213" w:type="dxa"/>
          </w:tcPr>
          <w:p w14:paraId="08A685A5" w14:textId="6508D90C" w:rsidR="002C6628" w:rsidRDefault="00760C2E" w:rsidP="00E408C3">
            <w:proofErr w:type="spellStart"/>
            <w:r>
              <w:t>Dokumentasi</w:t>
            </w:r>
            <w:proofErr w:type="spellEnd"/>
            <w:r>
              <w:t>:</w:t>
            </w:r>
            <w:r w:rsidR="00047134">
              <w:t xml:space="preserve"> </w:t>
            </w:r>
            <w:hyperlink r:id="rId31" w:history="1">
              <w:r w:rsidR="00047134" w:rsidRPr="006A248D">
                <w:rPr>
                  <w:rStyle w:val="Hyperlink"/>
                </w:rPr>
                <w:t>https://docs.godotengine.org/en/stable/classes/class_control.html?highlight=Control</w:t>
              </w:r>
            </w:hyperlink>
            <w:r w:rsidR="00047134">
              <w:t xml:space="preserve"> </w:t>
            </w:r>
          </w:p>
          <w:p w14:paraId="7D6DEE0C" w14:textId="77777777" w:rsidR="00967478" w:rsidRDefault="00967478" w:rsidP="00E408C3"/>
          <w:p w14:paraId="55AE38A1" w14:textId="56B0D874" w:rsidR="00967478" w:rsidRDefault="00E9088A" w:rsidP="00E408C3">
            <w:r w:rsidRPr="00E9088A">
              <w:rPr>
                <w:noProof/>
              </w:rPr>
              <w:drawing>
                <wp:inline distT="0" distB="0" distL="0" distR="0" wp14:anchorId="7761E1D2" wp14:editId="668D52DD">
                  <wp:extent cx="5760000" cy="175908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175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CB0C2" w14:textId="39C5DB6B" w:rsidR="00E9088A" w:rsidRDefault="00E9088A" w:rsidP="00E408C3"/>
          <w:p w14:paraId="4A99A91F" w14:textId="77777777" w:rsidR="00967478" w:rsidRDefault="00E9088A" w:rsidP="00B9086C">
            <w:r>
              <w:t xml:space="preserve">GUI Demo: </w:t>
            </w:r>
            <w:hyperlink r:id="rId33" w:history="1">
              <w:r w:rsidRPr="006A248D">
                <w:rPr>
                  <w:rStyle w:val="Hyperlink"/>
                </w:rPr>
                <w:t>https://github.com/godotengine/godot-demo-projects/tree/master/gui</w:t>
              </w:r>
            </w:hyperlink>
            <w:r>
              <w:t xml:space="preserve"> </w:t>
            </w:r>
          </w:p>
          <w:p w14:paraId="01343FF4" w14:textId="0FEE78B6" w:rsidR="00B9086C" w:rsidRDefault="00B9086C" w:rsidP="00B9086C"/>
        </w:tc>
      </w:tr>
    </w:tbl>
    <w:p w14:paraId="6ECE55D9" w14:textId="75160E77" w:rsidR="00E408C3" w:rsidRDefault="00E408C3" w:rsidP="00E408C3"/>
    <w:p w14:paraId="6A35D002" w14:textId="28C89511" w:rsidR="00FE760A" w:rsidRDefault="00FE760A" w:rsidP="00E408C3">
      <w:proofErr w:type="spellStart"/>
      <w:r>
        <w:t>Struktur</w:t>
      </w:r>
      <w:proofErr w:type="spellEnd"/>
      <w:r>
        <w:t xml:space="preserve"> Folder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2D minimal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</w:p>
    <w:p w14:paraId="47F21A9A" w14:textId="4110819D" w:rsidR="00FE760A" w:rsidRDefault="00FE760A" w:rsidP="00FE760A">
      <w:pPr>
        <w:pStyle w:val="ListParagraph"/>
        <w:numPr>
          <w:ilvl w:val="0"/>
          <w:numId w:val="30"/>
        </w:numPr>
      </w:pPr>
      <w:proofErr w:type="gramStart"/>
      <w:r>
        <w:t>Scene</w:t>
      </w:r>
      <w:r w:rsidR="00773162">
        <w:t xml:space="preserve"> :</w:t>
      </w:r>
      <w:proofErr w:type="gramEnd"/>
      <w:r w:rsidR="00773162">
        <w:t xml:space="preserve"> </w:t>
      </w:r>
      <w:proofErr w:type="spellStart"/>
      <w:r w:rsidR="00773162">
        <w:t>Untuk</w:t>
      </w:r>
      <w:proofErr w:type="spellEnd"/>
      <w:r w:rsidR="00773162">
        <w:t xml:space="preserve"> </w:t>
      </w:r>
      <w:proofErr w:type="spellStart"/>
      <w:r w:rsidR="00773162">
        <w:t>menyimpan</w:t>
      </w:r>
      <w:proofErr w:type="spellEnd"/>
      <w:r w:rsidR="00773162">
        <w:t xml:space="preserve"> </w:t>
      </w:r>
      <w:proofErr w:type="spellStart"/>
      <w:r w:rsidR="00773162">
        <w:t>semua</w:t>
      </w:r>
      <w:proofErr w:type="spellEnd"/>
      <w:r w:rsidR="00773162">
        <w:t xml:space="preserve"> Scene Karya 2D</w:t>
      </w:r>
    </w:p>
    <w:p w14:paraId="5978D34A" w14:textId="015B9A56" w:rsidR="00FE760A" w:rsidRDefault="00FE760A" w:rsidP="00FE760A">
      <w:pPr>
        <w:pStyle w:val="ListParagraph"/>
        <w:numPr>
          <w:ilvl w:val="0"/>
          <w:numId w:val="30"/>
        </w:numPr>
      </w:pPr>
      <w:proofErr w:type="gramStart"/>
      <w:r>
        <w:t>Script</w:t>
      </w:r>
      <w:r w:rsidR="00773162">
        <w:t xml:space="preserve"> :</w:t>
      </w:r>
      <w:proofErr w:type="gramEnd"/>
      <w:r w:rsidR="00773162">
        <w:t xml:space="preserve"> </w:t>
      </w:r>
      <w:proofErr w:type="spellStart"/>
      <w:r w:rsidR="00773162">
        <w:t>Untuk</w:t>
      </w:r>
      <w:proofErr w:type="spellEnd"/>
      <w:r w:rsidR="00773162">
        <w:t xml:space="preserve"> </w:t>
      </w:r>
      <w:proofErr w:type="spellStart"/>
      <w:r w:rsidR="00773162">
        <w:t>menyimpan</w:t>
      </w:r>
      <w:proofErr w:type="spellEnd"/>
      <w:r w:rsidR="00773162">
        <w:t xml:space="preserve"> </w:t>
      </w:r>
      <w:proofErr w:type="spellStart"/>
      <w:r w:rsidR="00773162">
        <w:t>semua</w:t>
      </w:r>
      <w:proofErr w:type="spellEnd"/>
      <w:r w:rsidR="00773162">
        <w:t xml:space="preserve"> </w:t>
      </w:r>
      <w:proofErr w:type="spellStart"/>
      <w:r w:rsidR="00773162">
        <w:t>GDScript</w:t>
      </w:r>
      <w:proofErr w:type="spellEnd"/>
    </w:p>
    <w:p w14:paraId="41781CA0" w14:textId="00B8F508" w:rsidR="00FE760A" w:rsidRPr="00584C7D" w:rsidRDefault="00FE760A" w:rsidP="00A112B7">
      <w:pPr>
        <w:pStyle w:val="ListParagraph"/>
        <w:numPr>
          <w:ilvl w:val="0"/>
          <w:numId w:val="30"/>
        </w:numPr>
      </w:pPr>
      <w:r>
        <w:t>Assets</w:t>
      </w:r>
      <w:r w:rsidR="00773162">
        <w:t xml:space="preserve">: </w:t>
      </w:r>
      <w:proofErr w:type="spellStart"/>
      <w:r w:rsidR="00773162">
        <w:t>Untuk</w:t>
      </w:r>
      <w:proofErr w:type="spellEnd"/>
      <w:r w:rsidR="00773162">
        <w:t xml:space="preserve"> </w:t>
      </w:r>
      <w:proofErr w:type="spellStart"/>
      <w:r w:rsidR="00773162">
        <w:t>menyimpan</w:t>
      </w:r>
      <w:proofErr w:type="spellEnd"/>
      <w:r w:rsidR="00773162">
        <w:t xml:space="preserve"> file multimedia </w:t>
      </w:r>
      <w:proofErr w:type="spellStart"/>
      <w:r w:rsidR="00773162">
        <w:t>seperti</w:t>
      </w:r>
      <w:proofErr w:type="spellEnd"/>
      <w:r w:rsidR="00773162">
        <w:t xml:space="preserve"> </w:t>
      </w:r>
      <w:r w:rsidR="000C7C9A">
        <w:t xml:space="preserve">file </w:t>
      </w:r>
      <w:proofErr w:type="spellStart"/>
      <w:r w:rsidR="00773162">
        <w:t>gambar</w:t>
      </w:r>
      <w:proofErr w:type="spellEnd"/>
      <w:r w:rsidR="00773162">
        <w:t xml:space="preserve">, font, dan </w:t>
      </w:r>
      <w:proofErr w:type="spellStart"/>
      <w:r w:rsidR="00773162">
        <w:t>suara</w:t>
      </w:r>
      <w:proofErr w:type="spellEnd"/>
      <w:r w:rsidR="00773162">
        <w:t xml:space="preserve">. </w:t>
      </w:r>
    </w:p>
    <w:p w14:paraId="1B12C489" w14:textId="55A2A3E5" w:rsidR="0022787D" w:rsidRPr="006F6D47" w:rsidRDefault="00285D73" w:rsidP="006F6D47">
      <w:pPr>
        <w:pStyle w:val="Heading1"/>
        <w:rPr>
          <w:caps w:val="0"/>
        </w:rPr>
      </w:pPr>
      <w:bookmarkStart w:id="9" w:name="_Toc124535131"/>
      <w:r>
        <w:rPr>
          <w:caps w:val="0"/>
        </w:rPr>
        <w:t>TASK PRAKTIKUM</w:t>
      </w:r>
      <w:bookmarkEnd w:id="9"/>
    </w:p>
    <w:p w14:paraId="1534DB5A" w14:textId="337B48E9" w:rsidR="00107E2E" w:rsidRPr="00081ACE" w:rsidRDefault="00107E2E" w:rsidP="00107E2E">
      <w:pPr>
        <w:pStyle w:val="Subtitle"/>
      </w:pPr>
      <w:r w:rsidRPr="00215815">
        <w:t xml:space="preserve">Task </w:t>
      </w:r>
      <w:r w:rsidR="003B33B3">
        <w:t>I</w:t>
      </w:r>
      <w:r w:rsidRPr="00215815">
        <w:t xml:space="preserve">: </w:t>
      </w:r>
      <w:r>
        <w:t>HELLO WORLD</w:t>
      </w:r>
    </w:p>
    <w:p w14:paraId="3E84197A" w14:textId="51358876" w:rsidR="00107E2E" w:rsidRDefault="00936616" w:rsidP="007B05AB">
      <w:pPr>
        <w:pStyle w:val="ListParagraph"/>
        <w:numPr>
          <w:ilvl w:val="0"/>
          <w:numId w:val="32"/>
        </w:numPr>
      </w:pPr>
      <w:r>
        <w:t xml:space="preserve">Load Project template </w:t>
      </w:r>
      <w:r w:rsidR="000767E0">
        <w:t>[KG2023_3_D4_</w:t>
      </w:r>
      <w:proofErr w:type="gramStart"/>
      <w:r w:rsidR="000767E0">
        <w:t>2021]_</w:t>
      </w:r>
      <w:proofErr w:type="gramEnd"/>
      <w:r w:rsidR="000767E0">
        <w:t>Modul1_000</w:t>
      </w:r>
    </w:p>
    <w:p w14:paraId="55AD9EB3" w14:textId="6FB1749F" w:rsidR="000E4302" w:rsidRDefault="000E4302" w:rsidP="007B05AB">
      <w:pPr>
        <w:pStyle w:val="ListParagraph"/>
        <w:numPr>
          <w:ilvl w:val="0"/>
          <w:numId w:val="32"/>
        </w:numPr>
      </w:pPr>
      <w:r>
        <w:t xml:space="preserve">Amati dan </w:t>
      </w:r>
      <w:proofErr w:type="spellStart"/>
      <w:r>
        <w:t>jalankan</w:t>
      </w:r>
      <w:proofErr w:type="spellEnd"/>
      <w:r>
        <w:t xml:space="preserve"> project Godot </w:t>
      </w:r>
      <w:proofErr w:type="spellStart"/>
      <w:r>
        <w:t>tersebut</w:t>
      </w:r>
      <w:proofErr w:type="spellEnd"/>
    </w:p>
    <w:p w14:paraId="05D3E4F0" w14:textId="0D473ABE" w:rsidR="000E660E" w:rsidRDefault="000E660E" w:rsidP="007B05AB">
      <w:pPr>
        <w:pStyle w:val="ListParagraph"/>
        <w:numPr>
          <w:ilvl w:val="0"/>
          <w:numId w:val="32"/>
        </w:numPr>
      </w:pPr>
      <w:r>
        <w:t xml:space="preserve">Review Node control yang </w:t>
      </w:r>
      <w:proofErr w:type="spellStart"/>
      <w:r>
        <w:t>digunakan</w:t>
      </w:r>
      <w:proofErr w:type="spellEnd"/>
    </w:p>
    <w:p w14:paraId="51F1B325" w14:textId="6759C83F" w:rsidR="00045356" w:rsidRDefault="00CE70A9" w:rsidP="00045356">
      <w:pPr>
        <w:pStyle w:val="ListParagraph"/>
        <w:numPr>
          <w:ilvl w:val="0"/>
          <w:numId w:val="32"/>
        </w:numPr>
      </w:pPr>
      <w:proofErr w:type="spellStart"/>
      <w:r>
        <w:t>Modifikasi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 w:rsidR="00D46332">
        <w:t>identitas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A640C59" w14:textId="15199CB7" w:rsidR="00887CFB" w:rsidRDefault="00887CFB" w:rsidP="00045356">
      <w:pPr>
        <w:pStyle w:val="ListParagraph"/>
        <w:numPr>
          <w:ilvl w:val="0"/>
          <w:numId w:val="32"/>
        </w:numPr>
      </w:pPr>
      <w:proofErr w:type="spellStart"/>
      <w:r>
        <w:t>Perhatikan</w:t>
      </w:r>
      <w:proofErr w:type="spellEnd"/>
      <w:r>
        <w:t xml:space="preserve"> Script </w:t>
      </w:r>
      <w:r w:rsidR="00B758F3">
        <w:t>pada template</w:t>
      </w:r>
    </w:p>
    <w:p w14:paraId="590C0224" w14:textId="058311A1" w:rsidR="007247E2" w:rsidRDefault="007247E2" w:rsidP="00045356">
      <w:pPr>
        <w:pStyle w:val="ListParagraph"/>
        <w:numPr>
          <w:ilvl w:val="0"/>
          <w:numId w:val="32"/>
        </w:numPr>
      </w:pPr>
      <w:proofErr w:type="spellStart"/>
      <w:r>
        <w:t>Ubah</w:t>
      </w:r>
      <w:proofErr w:type="spellEnd"/>
      <w:r>
        <w:t xml:space="preserve"> Script </w:t>
      </w:r>
      <w:proofErr w:type="spellStart"/>
      <w:r>
        <w:t>menjadi</w:t>
      </w:r>
      <w:proofErr w:type="spellEnd"/>
      <w:r>
        <w:t xml:space="preserve"> C#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18"/>
        <w:gridCol w:w="4272"/>
      </w:tblGrid>
      <w:tr w:rsidR="00045356" w14:paraId="34EC5336" w14:textId="77777777" w:rsidTr="00045356">
        <w:tc>
          <w:tcPr>
            <w:tcW w:w="5395" w:type="dxa"/>
          </w:tcPr>
          <w:p w14:paraId="4E89525F" w14:textId="7AD68D36" w:rsidR="00045356" w:rsidRDefault="00045356" w:rsidP="00045356">
            <w:r>
              <w:lastRenderedPageBreak/>
              <w:t>Script</w:t>
            </w:r>
          </w:p>
        </w:tc>
        <w:tc>
          <w:tcPr>
            <w:tcW w:w="5395" w:type="dxa"/>
          </w:tcPr>
          <w:p w14:paraId="0529F017" w14:textId="3F6E7A8D" w:rsidR="00045356" w:rsidRDefault="00045356" w:rsidP="00045356">
            <w:proofErr w:type="spellStart"/>
            <w:r>
              <w:t>Deskripsi</w:t>
            </w:r>
            <w:proofErr w:type="spellEnd"/>
          </w:p>
        </w:tc>
      </w:tr>
      <w:tr w:rsidR="00045356" w14:paraId="48F959AA" w14:textId="77777777" w:rsidTr="00045356">
        <w:tc>
          <w:tcPr>
            <w:tcW w:w="5395" w:type="dxa"/>
          </w:tcPr>
          <w:p w14:paraId="4B34EA03" w14:textId="77777777" w:rsidR="009E2FFC" w:rsidRDefault="009E2FFC" w:rsidP="009E2FFC"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480242CA" w14:textId="77777777" w:rsidR="009E2FFC" w:rsidRDefault="009E2FFC" w:rsidP="009E2FFC"/>
          <w:p w14:paraId="19C92716" w14:textId="77777777" w:rsidR="009E2FFC" w:rsidRDefault="009E2FFC" w:rsidP="009E2FFC">
            <w:r>
              <w:t xml:space="preserve">public partial class </w:t>
            </w:r>
            <w:proofErr w:type="spellStart"/>
            <w:proofErr w:type="gramStart"/>
            <w:r>
              <w:t>MainMenu</w:t>
            </w:r>
            <w:proofErr w:type="spellEnd"/>
            <w:r>
              <w:t xml:space="preserve"> :</w:t>
            </w:r>
            <w:proofErr w:type="gramEnd"/>
            <w:r>
              <w:t xml:space="preserve"> Control</w:t>
            </w:r>
          </w:p>
          <w:p w14:paraId="54ED3974" w14:textId="77777777" w:rsidR="009E2FFC" w:rsidRDefault="009E2FFC" w:rsidP="009E2FFC">
            <w:r>
              <w:t>{</w:t>
            </w:r>
          </w:p>
          <w:p w14:paraId="2BC1F567" w14:textId="77777777" w:rsidR="009E2FFC" w:rsidRDefault="009E2FFC" w:rsidP="009E2FFC">
            <w:r>
              <w:tab/>
              <w:t>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4AF0373A" w14:textId="77777777" w:rsidR="009E2FFC" w:rsidRDefault="009E2FFC" w:rsidP="009E2FFC">
            <w:r>
              <w:tab/>
              <w:t>{</w:t>
            </w:r>
          </w:p>
          <w:p w14:paraId="7C83787E" w14:textId="77777777" w:rsidR="009E2FFC" w:rsidRDefault="009E2FFC" w:rsidP="009E2FFC">
            <w:r>
              <w:tab/>
            </w:r>
            <w:r>
              <w:tab/>
              <w:t xml:space="preserve">//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sesuatu</w:t>
            </w:r>
            <w:proofErr w:type="spellEnd"/>
            <w:r>
              <w:t xml:space="preserve"> di _Ready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  <w:p w14:paraId="5AB28477" w14:textId="77777777" w:rsidR="009E2FFC" w:rsidRDefault="009E2FFC" w:rsidP="009E2FFC">
            <w:r>
              <w:tab/>
              <w:t>}</w:t>
            </w:r>
          </w:p>
          <w:p w14:paraId="0D90AB77" w14:textId="77777777" w:rsidR="009E2FFC" w:rsidRDefault="009E2FFC" w:rsidP="009E2FFC"/>
          <w:p w14:paraId="020EACBB" w14:textId="77777777" w:rsidR="009E2FFC" w:rsidRDefault="009E2FFC" w:rsidP="009E2FFC">
            <w:r>
              <w:tab/>
              <w:t>private void OnBtnKarya1</w:t>
            </w:r>
            <w:proofErr w:type="gramStart"/>
            <w:r>
              <w:t>Pressed(</w:t>
            </w:r>
            <w:proofErr w:type="gramEnd"/>
            <w:r>
              <w:t>)</w:t>
            </w:r>
          </w:p>
          <w:p w14:paraId="080533C4" w14:textId="77777777" w:rsidR="009E2FFC" w:rsidRDefault="009E2FFC" w:rsidP="009E2FFC">
            <w:r>
              <w:tab/>
              <w:t>{</w:t>
            </w:r>
          </w:p>
          <w:p w14:paraId="4A9F91AA" w14:textId="77777777" w:rsidR="009E2FFC" w:rsidRDefault="009E2FFC" w:rsidP="009E2FFC">
            <w:r>
              <w:tab/>
            </w:r>
            <w:r>
              <w:tab/>
              <w:t xml:space="preserve">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("res://Scenes/Karya1.tscn");</w:t>
            </w:r>
          </w:p>
          <w:p w14:paraId="66A3FEB6" w14:textId="77777777" w:rsidR="009E2FFC" w:rsidRDefault="009E2FFC" w:rsidP="009E2FFC">
            <w:r>
              <w:tab/>
            </w:r>
            <w:r>
              <w:tab/>
              <w:t>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3C6F867A" w14:textId="77777777" w:rsidR="009E2FFC" w:rsidRDefault="009E2FFC" w:rsidP="009E2FFC">
            <w:r>
              <w:tab/>
            </w:r>
            <w:r>
              <w:tab/>
              <w:t>{</w:t>
            </w:r>
          </w:p>
          <w:p w14:paraId="1D86C18D" w14:textId="77777777" w:rsidR="009E2FFC" w:rsidRDefault="009E2FFC" w:rsidP="009E2FFC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55BBFFC9" w14:textId="77777777" w:rsidR="009E2FFC" w:rsidRDefault="009E2FFC" w:rsidP="009E2FFC">
            <w:r>
              <w:tab/>
            </w:r>
            <w:r>
              <w:tab/>
              <w:t>}</w:t>
            </w:r>
          </w:p>
          <w:p w14:paraId="28509963" w14:textId="77777777" w:rsidR="009E2FFC" w:rsidRDefault="009E2FFC" w:rsidP="009E2FFC">
            <w:r>
              <w:tab/>
              <w:t>}</w:t>
            </w:r>
          </w:p>
          <w:p w14:paraId="37193CDD" w14:textId="77777777" w:rsidR="009E2FFC" w:rsidRDefault="009E2FFC" w:rsidP="009E2FFC"/>
          <w:p w14:paraId="5E40B237" w14:textId="77777777" w:rsidR="009E2FFC" w:rsidRDefault="009E2FFC" w:rsidP="009E2FFC">
            <w:r>
              <w:tab/>
              <w:t>private void OnBtnKarya2</w:t>
            </w:r>
            <w:proofErr w:type="gramStart"/>
            <w:r>
              <w:t>Pressed(</w:t>
            </w:r>
            <w:proofErr w:type="gramEnd"/>
            <w:r>
              <w:t>)</w:t>
            </w:r>
          </w:p>
          <w:p w14:paraId="7301D034" w14:textId="77777777" w:rsidR="009E2FFC" w:rsidRDefault="009E2FFC" w:rsidP="009E2FFC">
            <w:r>
              <w:tab/>
              <w:t>{</w:t>
            </w:r>
          </w:p>
          <w:p w14:paraId="279D4E22" w14:textId="77777777" w:rsidR="009E2FFC" w:rsidRDefault="009E2FFC" w:rsidP="009E2FFC">
            <w:r>
              <w:tab/>
            </w:r>
            <w:r>
              <w:tab/>
              <w:t xml:space="preserve">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("res://Scenes/Karya2.tscn");</w:t>
            </w:r>
          </w:p>
          <w:p w14:paraId="58CB2FC3" w14:textId="77777777" w:rsidR="009E2FFC" w:rsidRDefault="009E2FFC" w:rsidP="009E2FFC">
            <w:r>
              <w:tab/>
            </w:r>
            <w:r>
              <w:tab/>
              <w:t>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05F43BA3" w14:textId="77777777" w:rsidR="009E2FFC" w:rsidRDefault="009E2FFC" w:rsidP="009E2FFC">
            <w:r>
              <w:tab/>
            </w:r>
            <w:r>
              <w:tab/>
              <w:t>{</w:t>
            </w:r>
          </w:p>
          <w:p w14:paraId="05A08FFF" w14:textId="77777777" w:rsidR="009E2FFC" w:rsidRDefault="009E2FFC" w:rsidP="009E2FFC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7BC0CA74" w14:textId="77777777" w:rsidR="009E2FFC" w:rsidRDefault="009E2FFC" w:rsidP="009E2FFC">
            <w:r>
              <w:tab/>
            </w:r>
            <w:r>
              <w:tab/>
              <w:t>}</w:t>
            </w:r>
          </w:p>
          <w:p w14:paraId="2E23B369" w14:textId="77777777" w:rsidR="009E2FFC" w:rsidRDefault="009E2FFC" w:rsidP="009E2FFC">
            <w:r>
              <w:tab/>
              <w:t>}</w:t>
            </w:r>
          </w:p>
          <w:p w14:paraId="2AA692F2" w14:textId="77777777" w:rsidR="009E2FFC" w:rsidRDefault="009E2FFC" w:rsidP="009E2FFC"/>
          <w:p w14:paraId="5360128C" w14:textId="77777777" w:rsidR="009E2FFC" w:rsidRDefault="009E2FFC" w:rsidP="009E2FFC">
            <w:r>
              <w:tab/>
              <w:t xml:space="preserve">private void </w:t>
            </w:r>
            <w:proofErr w:type="spellStart"/>
            <w:proofErr w:type="gramStart"/>
            <w:r>
              <w:t>OnBtnAboutPressed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27B46D63" w14:textId="77777777" w:rsidR="009E2FFC" w:rsidRDefault="009E2FFC" w:rsidP="009E2FFC">
            <w:r>
              <w:tab/>
              <w:t>{</w:t>
            </w:r>
          </w:p>
          <w:p w14:paraId="4FD5315A" w14:textId="77777777" w:rsidR="009E2FFC" w:rsidRDefault="009E2FFC" w:rsidP="009E2FFC">
            <w:r>
              <w:tab/>
            </w:r>
            <w:r>
              <w:tab/>
              <w:t xml:space="preserve">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</w:t>
            </w:r>
            <w:proofErr w:type="spellStart"/>
            <w:r>
              <w:t>About.tscn</w:t>
            </w:r>
            <w:proofErr w:type="spellEnd"/>
            <w:r>
              <w:t>");</w:t>
            </w:r>
          </w:p>
          <w:p w14:paraId="40D320FD" w14:textId="77777777" w:rsidR="009E2FFC" w:rsidRDefault="009E2FFC" w:rsidP="009E2FFC">
            <w:r>
              <w:tab/>
            </w:r>
            <w:r>
              <w:tab/>
              <w:t>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7EA554D6" w14:textId="77777777" w:rsidR="009E2FFC" w:rsidRDefault="009E2FFC" w:rsidP="009E2FFC">
            <w:r>
              <w:tab/>
            </w:r>
            <w:r>
              <w:tab/>
              <w:t>{</w:t>
            </w:r>
          </w:p>
          <w:p w14:paraId="27B48829" w14:textId="77777777" w:rsidR="009E2FFC" w:rsidRDefault="009E2FFC" w:rsidP="009E2FFC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53D84E75" w14:textId="77777777" w:rsidR="009E2FFC" w:rsidRDefault="009E2FFC" w:rsidP="009E2FFC">
            <w:r>
              <w:tab/>
            </w:r>
            <w:r>
              <w:tab/>
              <w:t>}</w:t>
            </w:r>
          </w:p>
          <w:p w14:paraId="2C46B5DF" w14:textId="77777777" w:rsidR="009E2FFC" w:rsidRDefault="009E2FFC" w:rsidP="009E2FFC">
            <w:r>
              <w:tab/>
              <w:t>}</w:t>
            </w:r>
          </w:p>
          <w:p w14:paraId="2FBBFDE9" w14:textId="77777777" w:rsidR="009E2FFC" w:rsidRDefault="009E2FFC" w:rsidP="009E2FFC"/>
          <w:p w14:paraId="5A089B93" w14:textId="77777777" w:rsidR="009E2FFC" w:rsidRDefault="009E2FFC" w:rsidP="009E2FFC">
            <w:r>
              <w:tab/>
              <w:t xml:space="preserve">private void </w:t>
            </w:r>
            <w:proofErr w:type="spellStart"/>
            <w:proofErr w:type="gramStart"/>
            <w:r>
              <w:t>OnBtnGuidePressed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7453EA1" w14:textId="77777777" w:rsidR="009E2FFC" w:rsidRDefault="009E2FFC" w:rsidP="009E2FFC">
            <w:r>
              <w:tab/>
              <w:t>{</w:t>
            </w:r>
          </w:p>
          <w:p w14:paraId="5680735D" w14:textId="77777777" w:rsidR="009E2FFC" w:rsidRDefault="009E2FFC" w:rsidP="009E2FFC">
            <w:r>
              <w:tab/>
            </w:r>
            <w:r>
              <w:tab/>
              <w:t xml:space="preserve">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</w:t>
            </w:r>
            <w:proofErr w:type="spellStart"/>
            <w:r>
              <w:t>Guide.tscn</w:t>
            </w:r>
            <w:proofErr w:type="spellEnd"/>
            <w:r>
              <w:t>");</w:t>
            </w:r>
          </w:p>
          <w:p w14:paraId="18D69E90" w14:textId="77777777" w:rsidR="009E2FFC" w:rsidRDefault="009E2FFC" w:rsidP="009E2FFC">
            <w:r>
              <w:tab/>
            </w:r>
            <w:r>
              <w:tab/>
              <w:t>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7C8DC3BD" w14:textId="77777777" w:rsidR="009E2FFC" w:rsidRDefault="009E2FFC" w:rsidP="009E2FFC">
            <w:r>
              <w:tab/>
            </w:r>
            <w:r>
              <w:tab/>
              <w:t>{</w:t>
            </w:r>
          </w:p>
          <w:p w14:paraId="659B2A29" w14:textId="77777777" w:rsidR="009E2FFC" w:rsidRDefault="009E2FFC" w:rsidP="009E2FFC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0CAD5485" w14:textId="77777777" w:rsidR="009E2FFC" w:rsidRDefault="009E2FFC" w:rsidP="009E2FFC">
            <w:r>
              <w:tab/>
            </w:r>
            <w:r>
              <w:tab/>
              <w:t>}</w:t>
            </w:r>
          </w:p>
          <w:p w14:paraId="70901BD3" w14:textId="77777777" w:rsidR="009E2FFC" w:rsidRDefault="009E2FFC" w:rsidP="009E2FFC">
            <w:r>
              <w:tab/>
              <w:t>}</w:t>
            </w:r>
          </w:p>
          <w:p w14:paraId="63885F9E" w14:textId="77777777" w:rsidR="009E2FFC" w:rsidRDefault="009E2FFC" w:rsidP="009E2FFC"/>
          <w:p w14:paraId="01C914E2" w14:textId="77777777" w:rsidR="009E2FFC" w:rsidRDefault="009E2FFC" w:rsidP="009E2FFC">
            <w:r>
              <w:tab/>
              <w:t xml:space="preserve">private void </w:t>
            </w:r>
            <w:proofErr w:type="spellStart"/>
            <w:proofErr w:type="gramStart"/>
            <w:r>
              <w:t>OnBtnExitPressed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1A32C578" w14:textId="77777777" w:rsidR="009E2FFC" w:rsidRDefault="009E2FFC" w:rsidP="009E2FFC">
            <w:r>
              <w:tab/>
              <w:t>{</w:t>
            </w:r>
          </w:p>
          <w:p w14:paraId="28CE5C3F" w14:textId="77777777" w:rsidR="009E2FFC" w:rsidRDefault="009E2FFC" w:rsidP="009E2FFC">
            <w:r>
              <w:tab/>
            </w:r>
            <w:r>
              <w:tab/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).Quit</w:t>
            </w:r>
            <w:proofErr w:type="gramEnd"/>
            <w:r>
              <w:t>();</w:t>
            </w:r>
          </w:p>
          <w:p w14:paraId="0FB5AA97" w14:textId="77777777" w:rsidR="009E2FFC" w:rsidRDefault="009E2FFC" w:rsidP="009E2FFC">
            <w:r>
              <w:tab/>
              <w:t>}</w:t>
            </w:r>
          </w:p>
          <w:p w14:paraId="69410293" w14:textId="475E2431" w:rsidR="00045356" w:rsidRDefault="009E2FFC" w:rsidP="009E2FFC">
            <w:r>
              <w:lastRenderedPageBreak/>
              <w:t>}</w:t>
            </w:r>
          </w:p>
        </w:tc>
        <w:tc>
          <w:tcPr>
            <w:tcW w:w="5395" w:type="dxa"/>
          </w:tcPr>
          <w:p w14:paraId="7E0CB7EF" w14:textId="67F394E7" w:rsidR="00045356" w:rsidRDefault="0029272D" w:rsidP="00045356">
            <w:proofErr w:type="spellStart"/>
            <w:r w:rsidRPr="0029272D">
              <w:lastRenderedPageBreak/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mengelola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navigasi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menu </w:t>
            </w:r>
            <w:proofErr w:type="spellStart"/>
            <w:r w:rsidRPr="0029272D">
              <w:t>utama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proyek</w:t>
            </w:r>
            <w:proofErr w:type="spellEnd"/>
            <w:r w:rsidRPr="0029272D">
              <w:t xml:space="preserve"> Godot </w:t>
            </w:r>
            <w:proofErr w:type="spellStart"/>
            <w:r w:rsidRPr="0029272D">
              <w:t>dengan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beberapa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tombol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berpindah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</w:t>
            </w:r>
            <w:proofErr w:type="spellEnd"/>
            <w:r w:rsidRPr="0029272D">
              <w:t xml:space="preserve"> scene lain </w:t>
            </w:r>
            <w:proofErr w:type="spellStart"/>
            <w:r w:rsidRPr="0029272D">
              <w:t>atau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keluar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dari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aplikasi</w:t>
            </w:r>
            <w:proofErr w:type="spellEnd"/>
            <w:r w:rsidRPr="0029272D">
              <w:t xml:space="preserve">. Jika </w:t>
            </w:r>
            <w:proofErr w:type="spellStart"/>
            <w:r w:rsidRPr="0029272D">
              <w:t>terjadi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kesalahan</w:t>
            </w:r>
            <w:proofErr w:type="spellEnd"/>
            <w:r w:rsidRPr="0029272D">
              <w:t xml:space="preserve">, program </w:t>
            </w:r>
            <w:proofErr w:type="spellStart"/>
            <w:r w:rsidRPr="0029272D">
              <w:t>memberikan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notifikasi</w:t>
            </w:r>
            <w:proofErr w:type="spellEnd"/>
            <w:r w:rsidRPr="0029272D">
              <w:t xml:space="preserve"> di output debug.</w:t>
            </w:r>
          </w:p>
        </w:tc>
      </w:tr>
      <w:tr w:rsidR="00045356" w14:paraId="4ABD9E88" w14:textId="77777777" w:rsidTr="00045356">
        <w:tc>
          <w:tcPr>
            <w:tcW w:w="5395" w:type="dxa"/>
          </w:tcPr>
          <w:p w14:paraId="292B4247" w14:textId="77777777" w:rsidR="009E2FFC" w:rsidRDefault="009E2FFC" w:rsidP="009E2FFC"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7B9A57EF" w14:textId="77777777" w:rsidR="009E2FFC" w:rsidRDefault="009E2FFC" w:rsidP="009E2FFC">
            <w:r>
              <w:t xml:space="preserve">using </w:t>
            </w:r>
            <w:proofErr w:type="spellStart"/>
            <w:proofErr w:type="gramStart"/>
            <w:r>
              <w:t>System.Collections.Generic</w:t>
            </w:r>
            <w:proofErr w:type="spellEnd"/>
            <w:proofErr w:type="gramEnd"/>
            <w:r>
              <w:t>;</w:t>
            </w:r>
          </w:p>
          <w:p w14:paraId="6B2C6A3A" w14:textId="77777777" w:rsidR="009E2FFC" w:rsidRDefault="009E2FFC" w:rsidP="009E2FFC"/>
          <w:p w14:paraId="21F41D65" w14:textId="77777777" w:rsidR="009E2FFC" w:rsidRDefault="009E2FFC" w:rsidP="009E2FFC">
            <w:r>
              <w:t>public partial class Karya</w:t>
            </w:r>
            <w:proofErr w:type="gramStart"/>
            <w:r>
              <w:t>1 :</w:t>
            </w:r>
            <w:proofErr w:type="gramEnd"/>
            <w:r>
              <w:t xml:space="preserve"> Node2D</w:t>
            </w:r>
          </w:p>
          <w:p w14:paraId="2D187BF1" w14:textId="77777777" w:rsidR="009E2FFC" w:rsidRDefault="009E2FFC" w:rsidP="009E2FFC">
            <w:r>
              <w:t>{</w:t>
            </w:r>
          </w:p>
          <w:p w14:paraId="1F5794A2" w14:textId="77777777" w:rsidR="009E2FFC" w:rsidRDefault="009E2FFC" w:rsidP="009E2FFC">
            <w:r>
              <w:t xml:space="preserve">    private </w:t>
            </w:r>
            <w:proofErr w:type="spellStart"/>
            <w:r>
              <w:t>Primitif</w:t>
            </w:r>
            <w:proofErr w:type="spellEnd"/>
            <w:r>
              <w:t xml:space="preserve"> </w:t>
            </w:r>
            <w:proofErr w:type="spellStart"/>
            <w:r>
              <w:t>Primitif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Primitif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DEDDAA6" w14:textId="77777777" w:rsidR="009E2FFC" w:rsidRDefault="009E2FFC" w:rsidP="009E2FFC"/>
          <w:p w14:paraId="28E9FD4E" w14:textId="77777777" w:rsidR="009E2FFC" w:rsidRDefault="009E2FFC" w:rsidP="009E2FFC">
            <w:r>
              <w:t xml:space="preserve">    private int </w:t>
            </w:r>
            <w:proofErr w:type="spellStart"/>
            <w:proofErr w:type="gramStart"/>
            <w:r>
              <w:t>screenWidth</w:t>
            </w:r>
            <w:proofErr w:type="spellEnd"/>
            <w:r>
              <w:t>;</w:t>
            </w:r>
            <w:proofErr w:type="gramEnd"/>
          </w:p>
          <w:p w14:paraId="33A75B80" w14:textId="77777777" w:rsidR="009E2FFC" w:rsidRDefault="009E2FFC" w:rsidP="009E2FFC">
            <w:r>
              <w:t xml:space="preserve">    private int </w:t>
            </w:r>
            <w:proofErr w:type="spellStart"/>
            <w:proofErr w:type="gramStart"/>
            <w:r>
              <w:t>screenHeight</w:t>
            </w:r>
            <w:proofErr w:type="spellEnd"/>
            <w:r>
              <w:t>;</w:t>
            </w:r>
            <w:proofErr w:type="gramEnd"/>
          </w:p>
          <w:p w14:paraId="366DFFE3" w14:textId="77777777" w:rsidR="009E2FFC" w:rsidRDefault="009E2FFC" w:rsidP="009E2FFC"/>
          <w:p w14:paraId="34FE7EC2" w14:textId="77777777" w:rsidR="009E2FFC" w:rsidRDefault="009E2FFC" w:rsidP="009E2FFC">
            <w:r>
              <w:t xml:space="preserve">    private const int </w:t>
            </w:r>
            <w:proofErr w:type="spellStart"/>
            <w:r>
              <w:t>OffsetLeft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2251A368" w14:textId="77777777" w:rsidR="009E2FFC" w:rsidRDefault="009E2FFC" w:rsidP="009E2FFC">
            <w:r>
              <w:t xml:space="preserve">    private const int </w:t>
            </w:r>
            <w:proofErr w:type="spellStart"/>
            <w:r>
              <w:t>OffsetTop</w:t>
            </w:r>
            <w:proofErr w:type="spellEnd"/>
            <w:r>
              <w:t xml:space="preserve"> = </w:t>
            </w:r>
            <w:proofErr w:type="gramStart"/>
            <w:r>
              <w:t>50;</w:t>
            </w:r>
            <w:proofErr w:type="gramEnd"/>
          </w:p>
          <w:p w14:paraId="30F698D6" w14:textId="77777777" w:rsidR="009E2FFC" w:rsidRDefault="009E2FFC" w:rsidP="009E2FFC">
            <w:r>
              <w:t xml:space="preserve">    private int </w:t>
            </w:r>
            <w:proofErr w:type="spellStart"/>
            <w:proofErr w:type="gramStart"/>
            <w:r>
              <w:t>offsetRight</w:t>
            </w:r>
            <w:proofErr w:type="spellEnd"/>
            <w:r>
              <w:t>;</w:t>
            </w:r>
            <w:proofErr w:type="gramEnd"/>
          </w:p>
          <w:p w14:paraId="7F520B3A" w14:textId="77777777" w:rsidR="009E2FFC" w:rsidRDefault="009E2FFC" w:rsidP="009E2FFC">
            <w:r>
              <w:t xml:space="preserve">    private int </w:t>
            </w:r>
            <w:proofErr w:type="spellStart"/>
            <w:proofErr w:type="gramStart"/>
            <w:r>
              <w:t>offsetBottom</w:t>
            </w:r>
            <w:proofErr w:type="spellEnd"/>
            <w:r>
              <w:t>;</w:t>
            </w:r>
            <w:proofErr w:type="gramEnd"/>
          </w:p>
          <w:p w14:paraId="0985A6D6" w14:textId="77777777" w:rsidR="009E2FFC" w:rsidRDefault="009E2FFC" w:rsidP="009E2FFC"/>
          <w:p w14:paraId="675E0F78" w14:textId="77777777" w:rsidR="009E2FFC" w:rsidRDefault="009E2FFC" w:rsidP="009E2FFC">
            <w:r>
              <w:t xml:space="preserve">    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1E84637C" w14:textId="77777777" w:rsidR="009E2FFC" w:rsidRDefault="009E2FFC" w:rsidP="009E2FFC">
            <w:r>
              <w:t xml:space="preserve">    {</w:t>
            </w:r>
          </w:p>
          <w:p w14:paraId="57E94D4F" w14:textId="77777777" w:rsidR="009E2FFC" w:rsidRDefault="009E2FFC" w:rsidP="009E2FFC">
            <w:r>
              <w:t xml:space="preserve">        </w:t>
            </w:r>
            <w:proofErr w:type="spellStart"/>
            <w:r>
              <w:t>screenWidth</w:t>
            </w:r>
            <w:proofErr w:type="spellEnd"/>
            <w:r>
              <w:t xml:space="preserve"> = (int)</w:t>
            </w:r>
            <w:proofErr w:type="spellStart"/>
            <w:proofErr w:type="gramStart"/>
            <w:r>
              <w:t>GetWindow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Size.X</w:t>
            </w:r>
            <w:proofErr w:type="spellEnd"/>
            <w:r>
              <w:t>;</w:t>
            </w:r>
          </w:p>
          <w:p w14:paraId="2C47B18F" w14:textId="77777777" w:rsidR="009E2FFC" w:rsidRDefault="009E2FFC" w:rsidP="009E2FFC">
            <w:r>
              <w:t xml:space="preserve">        </w:t>
            </w:r>
            <w:proofErr w:type="spellStart"/>
            <w:r>
              <w:t>screenHeight</w:t>
            </w:r>
            <w:proofErr w:type="spellEnd"/>
            <w:r>
              <w:t xml:space="preserve"> = (int)</w:t>
            </w:r>
            <w:proofErr w:type="spellStart"/>
            <w:proofErr w:type="gramStart"/>
            <w:r>
              <w:t>GetWindow</w:t>
            </w:r>
            <w:proofErr w:type="spellEnd"/>
            <w:r>
              <w:t>(</w:t>
            </w:r>
            <w:proofErr w:type="gramEnd"/>
            <w:r>
              <w:t>).</w:t>
            </w:r>
            <w:proofErr w:type="spellStart"/>
            <w:r>
              <w:t>Size.Y</w:t>
            </w:r>
            <w:proofErr w:type="spellEnd"/>
            <w:r>
              <w:t>;</w:t>
            </w:r>
          </w:p>
          <w:p w14:paraId="557376F7" w14:textId="77777777" w:rsidR="009E2FFC" w:rsidRDefault="009E2FFC" w:rsidP="009E2FFC"/>
          <w:p w14:paraId="49A7CE87" w14:textId="77777777" w:rsidR="009E2FFC" w:rsidRDefault="009E2FFC" w:rsidP="009E2FFC">
            <w:r>
              <w:t xml:space="preserve">        </w:t>
            </w:r>
            <w:proofErr w:type="spellStart"/>
            <w:r>
              <w:t>offsetRight</w:t>
            </w:r>
            <w:proofErr w:type="spellEnd"/>
            <w:r>
              <w:t xml:space="preserve"> = </w:t>
            </w:r>
            <w:proofErr w:type="spellStart"/>
            <w:r>
              <w:t>screenWidth</w:t>
            </w:r>
            <w:proofErr w:type="spellEnd"/>
            <w:r>
              <w:t xml:space="preserve"> - </w:t>
            </w:r>
            <w:proofErr w:type="spellStart"/>
            <w:proofErr w:type="gramStart"/>
            <w:r>
              <w:t>OffsetLeft</w:t>
            </w:r>
            <w:proofErr w:type="spellEnd"/>
            <w:r>
              <w:t>;</w:t>
            </w:r>
            <w:proofErr w:type="gramEnd"/>
          </w:p>
          <w:p w14:paraId="45AAE0FE" w14:textId="77777777" w:rsidR="009E2FFC" w:rsidRDefault="009E2FFC" w:rsidP="009E2FFC">
            <w:r>
              <w:t xml:space="preserve">        </w:t>
            </w:r>
            <w:proofErr w:type="spellStart"/>
            <w:r>
              <w:t>offsetBottom</w:t>
            </w:r>
            <w:proofErr w:type="spellEnd"/>
            <w:r>
              <w:t xml:space="preserve"> = </w:t>
            </w:r>
            <w:proofErr w:type="spellStart"/>
            <w:r>
              <w:t>screenHeight</w:t>
            </w:r>
            <w:proofErr w:type="spellEnd"/>
            <w:r>
              <w:t xml:space="preserve"> - </w:t>
            </w:r>
            <w:proofErr w:type="spellStart"/>
            <w:proofErr w:type="gramStart"/>
            <w:r>
              <w:t>OffsetTop</w:t>
            </w:r>
            <w:proofErr w:type="spellEnd"/>
            <w:r>
              <w:t>;</w:t>
            </w:r>
            <w:proofErr w:type="gramEnd"/>
          </w:p>
          <w:p w14:paraId="478642D8" w14:textId="77777777" w:rsidR="009E2FFC" w:rsidRDefault="009E2FFC" w:rsidP="009E2FFC"/>
          <w:p w14:paraId="04BF38C1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QueueRedraw</w:t>
            </w:r>
            <w:proofErr w:type="spellEnd"/>
            <w:r>
              <w:t>(</w:t>
            </w:r>
            <w:proofErr w:type="gramEnd"/>
            <w:r>
              <w:t xml:space="preserve">); // </w:t>
            </w:r>
            <w:proofErr w:type="spellStart"/>
            <w:r>
              <w:t>Memicu</w:t>
            </w:r>
            <w:proofErr w:type="spellEnd"/>
            <w:r>
              <w:t xml:space="preserve"> </w:t>
            </w:r>
            <w:proofErr w:type="spellStart"/>
            <w:r>
              <w:t>ulang</w:t>
            </w:r>
            <w:proofErr w:type="spellEnd"/>
            <w:r>
              <w:t xml:space="preserve"> _Draw()</w:t>
            </w:r>
          </w:p>
          <w:p w14:paraId="36F10740" w14:textId="77777777" w:rsidR="009E2FFC" w:rsidRDefault="009E2FFC" w:rsidP="009E2FFC">
            <w:r>
              <w:t xml:space="preserve">    }</w:t>
            </w:r>
          </w:p>
          <w:p w14:paraId="57AFF27F" w14:textId="77777777" w:rsidR="009E2FFC" w:rsidRDefault="009E2FFC" w:rsidP="009E2FFC"/>
          <w:p w14:paraId="13F6E096" w14:textId="77777777" w:rsidR="009E2FFC" w:rsidRDefault="009E2FFC" w:rsidP="009E2FFC">
            <w:r>
              <w:t xml:space="preserve">    public override void _</w:t>
            </w:r>
            <w:proofErr w:type="gramStart"/>
            <w:r>
              <w:t>Draw(</w:t>
            </w:r>
            <w:proofErr w:type="gramEnd"/>
            <w:r>
              <w:t>)</w:t>
            </w:r>
          </w:p>
          <w:p w14:paraId="011283EF" w14:textId="77777777" w:rsidR="009E2FFC" w:rsidRDefault="009E2FFC" w:rsidP="009E2FFC">
            <w:r>
              <w:t xml:space="preserve">    {</w:t>
            </w:r>
          </w:p>
          <w:p w14:paraId="3E5C0618" w14:textId="77777777" w:rsidR="009E2FFC" w:rsidRDefault="009E2FFC" w:rsidP="009E2FFC">
            <w:r>
              <w:t xml:space="preserve">        Color </w:t>
            </w:r>
            <w:proofErr w:type="spellStart"/>
            <w:r>
              <w:t>color</w:t>
            </w:r>
            <w:proofErr w:type="spellEnd"/>
            <w:r>
              <w:t xml:space="preserve"> = new Color("#32CD30"</w:t>
            </w:r>
            <w:proofErr w:type="gramStart"/>
            <w:r>
              <w:t>);</w:t>
            </w:r>
            <w:proofErr w:type="gramEnd"/>
          </w:p>
          <w:p w14:paraId="6B62AF3E" w14:textId="77777777" w:rsidR="009E2FFC" w:rsidRDefault="009E2FFC" w:rsidP="009E2FFC">
            <w:r>
              <w:t xml:space="preserve">        List&lt;Vector2&gt; res = new List&lt;Vector2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43E9D1BD" w14:textId="77777777" w:rsidR="009E2FFC" w:rsidRDefault="009E2FFC" w:rsidP="009E2FFC"/>
          <w:p w14:paraId="7C200F02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res.AddRange</w:t>
            </w:r>
            <w:proofErr w:type="spellEnd"/>
            <w:proofErr w:type="gramEnd"/>
            <w:r>
              <w:t>(</w:t>
            </w:r>
            <w:proofErr w:type="spellStart"/>
            <w:r>
              <w:t>Primitif.LineDDA</w:t>
            </w:r>
            <w:proofErr w:type="spellEnd"/>
            <w:r>
              <w:t>(</w:t>
            </w:r>
            <w:proofErr w:type="spellStart"/>
            <w:r>
              <w:t>OffsetLeft</w:t>
            </w:r>
            <w:proofErr w:type="spellEnd"/>
            <w:r>
              <w:t xml:space="preserve">, </w:t>
            </w:r>
            <w:proofErr w:type="spellStart"/>
            <w:r>
              <w:t>OffsetTop</w:t>
            </w:r>
            <w:proofErr w:type="spellEnd"/>
            <w:r>
              <w:t xml:space="preserve">, </w:t>
            </w:r>
            <w:proofErr w:type="spellStart"/>
            <w:r>
              <w:t>offsetRight</w:t>
            </w:r>
            <w:proofErr w:type="spellEnd"/>
            <w:r>
              <w:t xml:space="preserve">, </w:t>
            </w:r>
            <w:proofErr w:type="spellStart"/>
            <w:r>
              <w:t>OffsetTop</w:t>
            </w:r>
            <w:proofErr w:type="spellEnd"/>
            <w:r>
              <w:t>));</w:t>
            </w:r>
          </w:p>
          <w:p w14:paraId="74ECA746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res.AddRange</w:t>
            </w:r>
            <w:proofErr w:type="spellEnd"/>
            <w:proofErr w:type="gramEnd"/>
            <w:r>
              <w:t>(</w:t>
            </w:r>
            <w:proofErr w:type="spellStart"/>
            <w:r>
              <w:t>Primitif.LineDDA</w:t>
            </w:r>
            <w:proofErr w:type="spellEnd"/>
            <w:r>
              <w:t>(</w:t>
            </w:r>
            <w:proofErr w:type="spellStart"/>
            <w:r>
              <w:t>OffsetLeft</w:t>
            </w:r>
            <w:proofErr w:type="spellEnd"/>
            <w:r>
              <w:t xml:space="preserve">, </w:t>
            </w:r>
            <w:proofErr w:type="spellStart"/>
            <w:r>
              <w:t>offsetBottom</w:t>
            </w:r>
            <w:proofErr w:type="spellEnd"/>
            <w:r>
              <w:t xml:space="preserve">, </w:t>
            </w:r>
            <w:proofErr w:type="spellStart"/>
            <w:r>
              <w:t>offsetRight</w:t>
            </w:r>
            <w:proofErr w:type="spellEnd"/>
            <w:r>
              <w:t xml:space="preserve">, </w:t>
            </w:r>
            <w:proofErr w:type="spellStart"/>
            <w:r>
              <w:t>offsetBottom</w:t>
            </w:r>
            <w:proofErr w:type="spellEnd"/>
            <w:r>
              <w:t>));</w:t>
            </w:r>
          </w:p>
          <w:p w14:paraId="35DA29AF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res.AddRange</w:t>
            </w:r>
            <w:proofErr w:type="spellEnd"/>
            <w:proofErr w:type="gramEnd"/>
            <w:r>
              <w:t>(</w:t>
            </w:r>
            <w:proofErr w:type="spellStart"/>
            <w:r>
              <w:t>Primitif.LineDDA</w:t>
            </w:r>
            <w:proofErr w:type="spellEnd"/>
            <w:r>
              <w:t>(</w:t>
            </w:r>
            <w:proofErr w:type="spellStart"/>
            <w:r>
              <w:t>OffsetLeft</w:t>
            </w:r>
            <w:proofErr w:type="spellEnd"/>
            <w:r>
              <w:t xml:space="preserve">, </w:t>
            </w:r>
            <w:proofErr w:type="spellStart"/>
            <w:r>
              <w:t>OffsetTop</w:t>
            </w:r>
            <w:proofErr w:type="spellEnd"/>
            <w:r>
              <w:t xml:space="preserve">, </w:t>
            </w:r>
            <w:proofErr w:type="spellStart"/>
            <w:r>
              <w:t>OffsetLeft</w:t>
            </w:r>
            <w:proofErr w:type="spellEnd"/>
            <w:r>
              <w:t xml:space="preserve">, </w:t>
            </w:r>
            <w:proofErr w:type="spellStart"/>
            <w:r>
              <w:t>offsetBottom</w:t>
            </w:r>
            <w:proofErr w:type="spellEnd"/>
            <w:r>
              <w:t>));</w:t>
            </w:r>
          </w:p>
          <w:p w14:paraId="0D7DDECB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res.AddRange</w:t>
            </w:r>
            <w:proofErr w:type="spellEnd"/>
            <w:proofErr w:type="gramEnd"/>
            <w:r>
              <w:t>(</w:t>
            </w:r>
            <w:proofErr w:type="spellStart"/>
            <w:r>
              <w:t>Primitif.LineDDA</w:t>
            </w:r>
            <w:proofErr w:type="spellEnd"/>
            <w:r>
              <w:t>(</w:t>
            </w:r>
            <w:proofErr w:type="spellStart"/>
            <w:r>
              <w:t>offsetRight</w:t>
            </w:r>
            <w:proofErr w:type="spellEnd"/>
            <w:r>
              <w:t xml:space="preserve">, </w:t>
            </w:r>
            <w:proofErr w:type="spellStart"/>
            <w:r>
              <w:t>OffsetTop</w:t>
            </w:r>
            <w:proofErr w:type="spellEnd"/>
            <w:r>
              <w:t xml:space="preserve">, </w:t>
            </w:r>
            <w:proofErr w:type="spellStart"/>
            <w:r>
              <w:t>offsetRight</w:t>
            </w:r>
            <w:proofErr w:type="spellEnd"/>
            <w:r>
              <w:t xml:space="preserve">, </w:t>
            </w:r>
            <w:proofErr w:type="spellStart"/>
            <w:r>
              <w:t>offsetBottom</w:t>
            </w:r>
            <w:proofErr w:type="spellEnd"/>
            <w:r>
              <w:t>));</w:t>
            </w:r>
          </w:p>
          <w:p w14:paraId="30D8B869" w14:textId="77777777" w:rsidR="009E2FFC" w:rsidRDefault="009E2FFC" w:rsidP="009E2FFC"/>
          <w:p w14:paraId="0527637F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res, color);</w:t>
            </w:r>
          </w:p>
          <w:p w14:paraId="5320C053" w14:textId="77777777" w:rsidR="009E2FFC" w:rsidRDefault="009E2FFC" w:rsidP="009E2FFC">
            <w:r>
              <w:t xml:space="preserve">    }</w:t>
            </w:r>
          </w:p>
          <w:p w14:paraId="2A7F0B0B" w14:textId="77777777" w:rsidR="009E2FFC" w:rsidRDefault="009E2FFC" w:rsidP="009E2FFC"/>
          <w:p w14:paraId="66D76522" w14:textId="77777777" w:rsidR="009E2FFC" w:rsidRDefault="009E2FFC" w:rsidP="009E2FFC">
            <w:r>
              <w:t xml:space="preserve">    private void </w:t>
            </w:r>
            <w:proofErr w:type="spellStart"/>
            <w:proofErr w:type="gramStart"/>
            <w:r>
              <w:t>PutPixel</w:t>
            </w:r>
            <w:proofErr w:type="spellEnd"/>
            <w:r>
              <w:t>(</w:t>
            </w:r>
            <w:proofErr w:type="gramEnd"/>
            <w:r>
              <w:t>float x, float y, Color color)</w:t>
            </w:r>
          </w:p>
          <w:p w14:paraId="704FB5C5" w14:textId="77777777" w:rsidR="009E2FFC" w:rsidRDefault="009E2FFC" w:rsidP="009E2FFC">
            <w:r>
              <w:t xml:space="preserve">    {</w:t>
            </w:r>
          </w:p>
          <w:p w14:paraId="3CFD4066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DrawPoint</w:t>
            </w:r>
            <w:proofErr w:type="spellEnd"/>
            <w:r>
              <w:t>(</w:t>
            </w:r>
            <w:proofErr w:type="gramEnd"/>
            <w:r>
              <w:t>new Vector2(x, y), color);</w:t>
            </w:r>
          </w:p>
          <w:p w14:paraId="5A9C703B" w14:textId="77777777" w:rsidR="009E2FFC" w:rsidRDefault="009E2FFC" w:rsidP="009E2FFC">
            <w:r>
              <w:t xml:space="preserve">    }</w:t>
            </w:r>
          </w:p>
          <w:p w14:paraId="3E8A65D8" w14:textId="77777777" w:rsidR="009E2FFC" w:rsidRDefault="009E2FFC" w:rsidP="009E2FFC"/>
          <w:p w14:paraId="5E71E436" w14:textId="77777777" w:rsidR="009E2FFC" w:rsidRDefault="009E2FFC" w:rsidP="009E2FFC">
            <w:r>
              <w:t xml:space="preserve">    private void </w:t>
            </w:r>
            <w:proofErr w:type="spellStart"/>
            <w:proofErr w:type="gramStart"/>
            <w:r>
              <w:t>PutPixelAll</w:t>
            </w:r>
            <w:proofErr w:type="spellEnd"/>
            <w:r>
              <w:t>(</w:t>
            </w:r>
            <w:proofErr w:type="gramEnd"/>
            <w:r>
              <w:t>List&lt;Vector2&gt; dots, Color color)</w:t>
            </w:r>
          </w:p>
          <w:p w14:paraId="524CD62A" w14:textId="77777777" w:rsidR="009E2FFC" w:rsidRDefault="009E2FFC" w:rsidP="009E2FFC">
            <w:r>
              <w:t xml:space="preserve">    {</w:t>
            </w:r>
          </w:p>
          <w:p w14:paraId="68C0EE55" w14:textId="77777777" w:rsidR="009E2FFC" w:rsidRDefault="009E2FFC" w:rsidP="009E2FFC">
            <w:r>
              <w:t xml:space="preserve">        foreach (var dot in dots)</w:t>
            </w:r>
          </w:p>
          <w:p w14:paraId="4C84345B" w14:textId="77777777" w:rsidR="009E2FFC" w:rsidRDefault="009E2FFC" w:rsidP="009E2FFC">
            <w:r>
              <w:t xml:space="preserve">        {</w:t>
            </w:r>
          </w:p>
          <w:p w14:paraId="06D95C1B" w14:textId="77777777" w:rsidR="009E2FFC" w:rsidRDefault="009E2FFC" w:rsidP="009E2FFC">
            <w:r>
              <w:t xml:space="preserve">            </w:t>
            </w:r>
            <w:proofErr w:type="spellStart"/>
            <w:proofErr w:type="gramStart"/>
            <w:r>
              <w:t>PutPixel</w:t>
            </w:r>
            <w:proofErr w:type="spellEnd"/>
            <w:r>
              <w:t>(</w:t>
            </w:r>
            <w:proofErr w:type="spellStart"/>
            <w:proofErr w:type="gramEnd"/>
            <w:r>
              <w:t>dot.X</w:t>
            </w:r>
            <w:proofErr w:type="spellEnd"/>
            <w:r>
              <w:t xml:space="preserve">, </w:t>
            </w:r>
            <w:proofErr w:type="spellStart"/>
            <w:r>
              <w:t>dot.Y</w:t>
            </w:r>
            <w:proofErr w:type="spellEnd"/>
            <w:r>
              <w:t>, color);</w:t>
            </w:r>
          </w:p>
          <w:p w14:paraId="5BAF3181" w14:textId="77777777" w:rsidR="009E2FFC" w:rsidRDefault="009E2FFC" w:rsidP="009E2FFC">
            <w:r>
              <w:t xml:space="preserve">        }</w:t>
            </w:r>
          </w:p>
          <w:p w14:paraId="6B0AF674" w14:textId="77777777" w:rsidR="009E2FFC" w:rsidRDefault="009E2FFC" w:rsidP="009E2FFC">
            <w:r>
              <w:lastRenderedPageBreak/>
              <w:t xml:space="preserve">    }</w:t>
            </w:r>
          </w:p>
          <w:p w14:paraId="20F1A2C1" w14:textId="1E9DC31E" w:rsidR="00045356" w:rsidRDefault="009E2FFC" w:rsidP="009E2FFC">
            <w:r>
              <w:t>}</w:t>
            </w:r>
          </w:p>
        </w:tc>
        <w:tc>
          <w:tcPr>
            <w:tcW w:w="5395" w:type="dxa"/>
          </w:tcPr>
          <w:p w14:paraId="70FD9157" w14:textId="366C75B1" w:rsidR="00045356" w:rsidRDefault="0029272D" w:rsidP="00045356">
            <w:r w:rsidRPr="0029272D">
              <w:lastRenderedPageBreak/>
              <w:t xml:space="preserve">Program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adalah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C#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proyek</w:t>
            </w:r>
            <w:proofErr w:type="spellEnd"/>
            <w:r w:rsidRPr="0029272D">
              <w:t xml:space="preserve"> Godot yang </w:t>
            </w:r>
            <w:proofErr w:type="spellStart"/>
            <w:r w:rsidRPr="0029272D">
              <w:t>menggambar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bentuk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metode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algoritma</w:t>
            </w:r>
            <w:proofErr w:type="spellEnd"/>
            <w:r w:rsidRPr="0029272D">
              <w:t xml:space="preserve"> DDA (Digital Differential Analyzer).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diturunkan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dari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kelas</w:t>
            </w:r>
            <w:proofErr w:type="spellEnd"/>
            <w:r w:rsidRPr="0029272D">
              <w:t xml:space="preserve"> Node2D, yang </w:t>
            </w:r>
            <w:proofErr w:type="spellStart"/>
            <w:r w:rsidRPr="0029272D">
              <w:t>berarti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dapat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menggambar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langsung</w:t>
            </w:r>
            <w:proofErr w:type="spellEnd"/>
            <w:r w:rsidRPr="0029272D">
              <w:t xml:space="preserve"> di </w:t>
            </w:r>
            <w:proofErr w:type="spellStart"/>
            <w:r w:rsidRPr="0029272D">
              <w:t>layar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metode</w:t>
            </w:r>
            <w:proofErr w:type="spellEnd"/>
            <w:r w:rsidRPr="0029272D">
              <w:t> _</w:t>
            </w:r>
            <w:proofErr w:type="gramStart"/>
            <w:r w:rsidRPr="0029272D">
              <w:t>Draw(</w:t>
            </w:r>
            <w:proofErr w:type="gramEnd"/>
            <w:r w:rsidRPr="0029272D">
              <w:t>).</w:t>
            </w:r>
            <w:r>
              <w:br/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berfungsi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menggambar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sebuah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persegi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panjang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dengan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warna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hijau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metode</w:t>
            </w:r>
            <w:proofErr w:type="spellEnd"/>
            <w:r w:rsidRPr="0029272D">
              <w:t xml:space="preserve"> DDA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Godot. </w:t>
            </w:r>
            <w:proofErr w:type="spellStart"/>
            <w:r w:rsidRPr="0029272D">
              <w:t>Persegi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panjang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tersebut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menyesuaikan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ukuran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layar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dengan</w:t>
            </w:r>
            <w:proofErr w:type="spellEnd"/>
            <w:r w:rsidRPr="0029272D">
              <w:t xml:space="preserve"> margin </w:t>
            </w:r>
            <w:proofErr w:type="spellStart"/>
            <w:r w:rsidRPr="0029272D">
              <w:t>tertentu</w:t>
            </w:r>
            <w:proofErr w:type="spellEnd"/>
            <w:r w:rsidRPr="0029272D">
              <w:t>.</w:t>
            </w:r>
          </w:p>
        </w:tc>
      </w:tr>
      <w:tr w:rsidR="009E2FFC" w14:paraId="2236B7DB" w14:textId="77777777" w:rsidTr="00045356">
        <w:tc>
          <w:tcPr>
            <w:tcW w:w="5395" w:type="dxa"/>
          </w:tcPr>
          <w:p w14:paraId="01E4DCDA" w14:textId="77777777" w:rsidR="009E2FFC" w:rsidRDefault="009E2FFC" w:rsidP="009E2FFC">
            <w:r>
              <w:t>extends Button</w:t>
            </w:r>
          </w:p>
          <w:p w14:paraId="43F9578F" w14:textId="77777777" w:rsidR="009E2FFC" w:rsidRDefault="009E2FFC" w:rsidP="009E2FFC"/>
          <w:p w14:paraId="4FA0E3EA" w14:textId="77777777" w:rsidR="009E2FFC" w:rsidRDefault="009E2FFC" w:rsidP="009E2FFC">
            <w:proofErr w:type="spellStart"/>
            <w:r>
              <w:t>func</w:t>
            </w:r>
            <w:proofErr w:type="spellEnd"/>
            <w:r>
              <w:t xml:space="preserve"> _</w:t>
            </w:r>
            <w:proofErr w:type="spellStart"/>
            <w:r>
              <w:t>on_BtnBack_</w:t>
            </w:r>
            <w:proofErr w:type="gramStart"/>
            <w:r>
              <w:t>pressed</w:t>
            </w:r>
            <w:proofErr w:type="spellEnd"/>
            <w:r>
              <w:t>(</w:t>
            </w:r>
            <w:proofErr w:type="gramEnd"/>
            <w:r>
              <w:t>):</w:t>
            </w:r>
          </w:p>
          <w:p w14:paraId="6A54661E" w14:textId="77777777" w:rsidR="009E2FFC" w:rsidRDefault="009E2FFC" w:rsidP="009E2FFC">
            <w:r>
              <w:tab/>
            </w:r>
            <w:proofErr w:type="spellStart"/>
            <w:r>
              <w:t>get_tree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</w:t>
            </w:r>
            <w:proofErr w:type="gramEnd"/>
            <w:r>
              <w:t>_scene_to_file</w:t>
            </w:r>
            <w:proofErr w:type="spellEnd"/>
            <w:r>
              <w:t>("res://Scenes/</w:t>
            </w:r>
            <w:proofErr w:type="spellStart"/>
            <w:r>
              <w:t>Welcome.tscn</w:t>
            </w:r>
            <w:proofErr w:type="spellEnd"/>
            <w:r>
              <w:t>")</w:t>
            </w:r>
          </w:p>
          <w:p w14:paraId="42DE6C22" w14:textId="77777777" w:rsidR="009E2FFC" w:rsidRDefault="009E2FFC" w:rsidP="009E2FFC">
            <w:r>
              <w:tab/>
              <w:t xml:space="preserve">if </w:t>
            </w:r>
            <w:proofErr w:type="spellStart"/>
            <w:r>
              <w:t>get_tree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</w:t>
            </w:r>
            <w:proofErr w:type="gramEnd"/>
            <w:r>
              <w:t>_scene_to_file</w:t>
            </w:r>
            <w:proofErr w:type="spellEnd"/>
            <w:r>
              <w:t>("res://Scenes/</w:t>
            </w:r>
            <w:proofErr w:type="spellStart"/>
            <w:r>
              <w:t>Welcome.tscn</w:t>
            </w:r>
            <w:proofErr w:type="spellEnd"/>
            <w:r>
              <w:t>") != OK:</w:t>
            </w:r>
          </w:p>
          <w:p w14:paraId="4FBD3DF3" w14:textId="69E72905" w:rsidR="009E2FFC" w:rsidRDefault="009E2FFC" w:rsidP="009E2FFC">
            <w:r>
              <w:tab/>
            </w:r>
            <w:r>
              <w:tab/>
            </w:r>
            <w:proofErr w:type="gramStart"/>
            <w:r>
              <w:t>print(</w:t>
            </w:r>
            <w:proofErr w:type="gramEnd"/>
            <w:r>
              <w:t xml:space="preserve">"Scene </w:t>
            </w:r>
            <w:proofErr w:type="spellStart"/>
            <w:r>
              <w:t>Tidak</w:t>
            </w:r>
            <w:proofErr w:type="spellEnd"/>
            <w:r>
              <w:t xml:space="preserve"> Ada")</w:t>
            </w:r>
          </w:p>
        </w:tc>
        <w:tc>
          <w:tcPr>
            <w:tcW w:w="5395" w:type="dxa"/>
          </w:tcPr>
          <w:p w14:paraId="29FE7762" w14:textId="5DE7EF13" w:rsidR="009E2FFC" w:rsidRDefault="0029272D" w:rsidP="00045356"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adalah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GDScript</w:t>
            </w:r>
            <w:proofErr w:type="spellEnd"/>
            <w:r w:rsidRPr="0029272D">
              <w:t xml:space="preserve"> yang </w:t>
            </w:r>
            <w:proofErr w:type="spellStart"/>
            <w:r w:rsidRPr="0029272D">
              <w:t>digunakan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menangani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aksi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tombol</w:t>
            </w:r>
            <w:proofErr w:type="spellEnd"/>
            <w:r w:rsidRPr="0029272D">
              <w:t xml:space="preserve"> (button)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proyek</w:t>
            </w:r>
            <w:proofErr w:type="spellEnd"/>
            <w:r w:rsidRPr="0029272D">
              <w:t xml:space="preserve"> Godot.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diturunkan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dari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kelas</w:t>
            </w:r>
            <w:proofErr w:type="spellEnd"/>
            <w:r w:rsidRPr="0029272D">
              <w:t xml:space="preserve"> Button, </w:t>
            </w:r>
            <w:proofErr w:type="spellStart"/>
            <w:r w:rsidRPr="0029272D">
              <w:t>sehingga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otomatis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terhubung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dengan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tombol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scene.</w:t>
            </w:r>
          </w:p>
        </w:tc>
      </w:tr>
      <w:tr w:rsidR="009E2FFC" w14:paraId="7504E555" w14:textId="77777777" w:rsidTr="00045356">
        <w:tc>
          <w:tcPr>
            <w:tcW w:w="5395" w:type="dxa"/>
          </w:tcPr>
          <w:p w14:paraId="44008037" w14:textId="77777777" w:rsidR="009E2FFC" w:rsidRDefault="009E2FFC" w:rsidP="009E2FFC"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62438430" w14:textId="77777777" w:rsidR="009E2FFC" w:rsidRDefault="009E2FFC" w:rsidP="009E2FFC">
            <w:r>
              <w:t xml:space="preserve">using </w:t>
            </w:r>
            <w:proofErr w:type="spellStart"/>
            <w:proofErr w:type="gramStart"/>
            <w:r>
              <w:t>System.Collections.Generic</w:t>
            </w:r>
            <w:proofErr w:type="spellEnd"/>
            <w:proofErr w:type="gramEnd"/>
            <w:r>
              <w:t>;</w:t>
            </w:r>
          </w:p>
          <w:p w14:paraId="533306D8" w14:textId="77777777" w:rsidR="009E2FFC" w:rsidRDefault="009E2FFC" w:rsidP="009E2FFC"/>
          <w:p w14:paraId="679A6B67" w14:textId="77777777" w:rsidR="009E2FFC" w:rsidRDefault="009E2FFC" w:rsidP="009E2FFC">
            <w:r>
              <w:t xml:space="preserve">public partial class </w:t>
            </w:r>
            <w:proofErr w:type="spellStart"/>
            <w:proofErr w:type="gramStart"/>
            <w:r>
              <w:t>DrawArc</w:t>
            </w:r>
            <w:proofErr w:type="spellEnd"/>
            <w:r>
              <w:t xml:space="preserve"> :</w:t>
            </w:r>
            <w:proofErr w:type="gramEnd"/>
            <w:r>
              <w:t xml:space="preserve"> Node2D</w:t>
            </w:r>
          </w:p>
          <w:p w14:paraId="2A172D94" w14:textId="77777777" w:rsidR="009E2FFC" w:rsidRDefault="009E2FFC" w:rsidP="009E2FFC">
            <w:r>
              <w:t>{</w:t>
            </w:r>
          </w:p>
          <w:p w14:paraId="563C5477" w14:textId="77777777" w:rsidR="009E2FFC" w:rsidRDefault="009E2FFC" w:rsidP="009E2FFC">
            <w:r>
              <w:t xml:space="preserve">    private void </w:t>
            </w:r>
            <w:proofErr w:type="spellStart"/>
            <w:proofErr w:type="gramStart"/>
            <w:r>
              <w:t>DrawCircleArc</w:t>
            </w:r>
            <w:proofErr w:type="spellEnd"/>
            <w:r>
              <w:t>(</w:t>
            </w:r>
            <w:proofErr w:type="gramEnd"/>
            <w:r>
              <w:t xml:space="preserve">Vector2 center, float radius, float </w:t>
            </w:r>
            <w:proofErr w:type="spellStart"/>
            <w:r>
              <w:t>angleFrom</w:t>
            </w:r>
            <w:proofErr w:type="spellEnd"/>
            <w:r>
              <w:t xml:space="preserve">, float </w:t>
            </w:r>
            <w:proofErr w:type="spellStart"/>
            <w:r>
              <w:t>angleTo</w:t>
            </w:r>
            <w:proofErr w:type="spellEnd"/>
            <w:r>
              <w:t>, Color color)</w:t>
            </w:r>
          </w:p>
          <w:p w14:paraId="638140EE" w14:textId="77777777" w:rsidR="009E2FFC" w:rsidRDefault="009E2FFC" w:rsidP="009E2FFC">
            <w:r>
              <w:t xml:space="preserve">    {</w:t>
            </w:r>
          </w:p>
          <w:p w14:paraId="70A4D348" w14:textId="77777777" w:rsidR="009E2FFC" w:rsidRDefault="009E2FFC" w:rsidP="009E2FFC">
            <w:r>
              <w:t xml:space="preserve">        int </w:t>
            </w:r>
            <w:proofErr w:type="spellStart"/>
            <w:r>
              <w:t>nbPoints</w:t>
            </w:r>
            <w:proofErr w:type="spellEnd"/>
            <w:r>
              <w:t xml:space="preserve"> = </w:t>
            </w:r>
            <w:proofErr w:type="gramStart"/>
            <w:r>
              <w:t>32;</w:t>
            </w:r>
            <w:proofErr w:type="gramEnd"/>
          </w:p>
          <w:p w14:paraId="7E4A75C7" w14:textId="77777777" w:rsidR="009E2FFC" w:rsidRDefault="009E2FFC" w:rsidP="009E2FFC">
            <w:r>
              <w:t xml:space="preserve">        List&lt;Vector2&gt; </w:t>
            </w:r>
            <w:proofErr w:type="spellStart"/>
            <w:r>
              <w:t>pointsArc</w:t>
            </w:r>
            <w:proofErr w:type="spellEnd"/>
            <w:r>
              <w:t xml:space="preserve"> = new List&lt;Vector2</w:t>
            </w:r>
            <w:proofErr w:type="gramStart"/>
            <w:r>
              <w:t>&gt;(</w:t>
            </w:r>
            <w:proofErr w:type="gramEnd"/>
            <w:r>
              <w:t>);</w:t>
            </w:r>
          </w:p>
          <w:p w14:paraId="09954078" w14:textId="77777777" w:rsidR="009E2FFC" w:rsidRDefault="009E2FFC" w:rsidP="009E2FFC"/>
          <w:p w14:paraId="3DD6E1BC" w14:textId="77777777" w:rsidR="009E2FFC" w:rsidRDefault="009E2FFC" w:rsidP="009E2FFC">
            <w:r>
              <w:t xml:space="preserve">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&lt;= </w:t>
            </w:r>
            <w:proofErr w:type="spellStart"/>
            <w:r>
              <w:t>nbPoints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779EAE3A" w14:textId="77777777" w:rsidR="009E2FFC" w:rsidRDefault="009E2FFC" w:rsidP="009E2FFC">
            <w:r>
              <w:t xml:space="preserve">        {</w:t>
            </w:r>
          </w:p>
          <w:p w14:paraId="1D8EEB79" w14:textId="77777777" w:rsidR="009E2FFC" w:rsidRDefault="009E2FFC" w:rsidP="009E2FFC">
            <w:r>
              <w:t xml:space="preserve">            float </w:t>
            </w:r>
            <w:proofErr w:type="spellStart"/>
            <w:r>
              <w:t>anglePoint</w:t>
            </w:r>
            <w:proofErr w:type="spellEnd"/>
            <w:r>
              <w:t xml:space="preserve"> = </w:t>
            </w:r>
            <w:proofErr w:type="spellStart"/>
            <w:r>
              <w:t>Mathf.DegToRad</w:t>
            </w:r>
            <w:proofErr w:type="spellEnd"/>
            <w:r>
              <w:t>(</w:t>
            </w:r>
            <w:proofErr w:type="spellStart"/>
            <w:r>
              <w:t>angleFrom</w:t>
            </w:r>
            <w:proofErr w:type="spellEnd"/>
            <w:r>
              <w:t xml:space="preserve"> + </w:t>
            </w:r>
            <w:proofErr w:type="spellStart"/>
            <w:r>
              <w:t>i</w:t>
            </w:r>
            <w:proofErr w:type="spellEnd"/>
            <w:r>
              <w:t xml:space="preserve"> * (</w:t>
            </w:r>
            <w:proofErr w:type="spellStart"/>
            <w:r>
              <w:t>angleTo</w:t>
            </w:r>
            <w:proofErr w:type="spellEnd"/>
            <w:r>
              <w:t xml:space="preserve"> - </w:t>
            </w:r>
            <w:proofErr w:type="spellStart"/>
            <w:r>
              <w:t>angleFrom</w:t>
            </w:r>
            <w:proofErr w:type="spellEnd"/>
            <w:r>
              <w:t xml:space="preserve">) / </w:t>
            </w:r>
            <w:proofErr w:type="spellStart"/>
            <w:r>
              <w:t>nbPoints</w:t>
            </w:r>
            <w:proofErr w:type="spellEnd"/>
            <w:r>
              <w:t xml:space="preserve"> - 90</w:t>
            </w:r>
            <w:proofErr w:type="gramStart"/>
            <w:r>
              <w:t>);</w:t>
            </w:r>
            <w:proofErr w:type="gramEnd"/>
          </w:p>
          <w:p w14:paraId="0EEC32F0" w14:textId="77777777" w:rsidR="009E2FFC" w:rsidRDefault="009E2FFC" w:rsidP="009E2FFC">
            <w:r>
              <w:t xml:space="preserve">            </w:t>
            </w:r>
            <w:proofErr w:type="spellStart"/>
            <w:r>
              <w:t>pointsArc.Add</w:t>
            </w:r>
            <w:proofErr w:type="spellEnd"/>
            <w:r>
              <w:t>(center + new Vector2(</w:t>
            </w:r>
            <w:proofErr w:type="spellStart"/>
            <w:r>
              <w:t>Mathf.Cos</w:t>
            </w:r>
            <w:proofErr w:type="spellEnd"/>
            <w:r>
              <w:t>(</w:t>
            </w:r>
            <w:proofErr w:type="spellStart"/>
            <w:r>
              <w:t>anglePoint</w:t>
            </w:r>
            <w:proofErr w:type="spellEnd"/>
            <w:r>
              <w:t xml:space="preserve">), </w:t>
            </w:r>
            <w:proofErr w:type="spellStart"/>
            <w:r>
              <w:t>Mathf.Sin</w:t>
            </w:r>
            <w:proofErr w:type="spellEnd"/>
            <w:r>
              <w:t>(</w:t>
            </w:r>
            <w:proofErr w:type="spellStart"/>
            <w:r>
              <w:t>anglePoint</w:t>
            </w:r>
            <w:proofErr w:type="spellEnd"/>
            <w:r>
              <w:t>)) * radius</w:t>
            </w:r>
            <w:proofErr w:type="gramStart"/>
            <w:r>
              <w:t>);</w:t>
            </w:r>
            <w:proofErr w:type="gramEnd"/>
          </w:p>
          <w:p w14:paraId="166ADA96" w14:textId="77777777" w:rsidR="009E2FFC" w:rsidRDefault="009E2FFC" w:rsidP="009E2FFC">
            <w:r>
              <w:t xml:space="preserve">        }</w:t>
            </w:r>
          </w:p>
          <w:p w14:paraId="1C506537" w14:textId="77777777" w:rsidR="009E2FFC" w:rsidRDefault="009E2FFC" w:rsidP="009E2FFC"/>
          <w:p w14:paraId="5347B5B6" w14:textId="77777777" w:rsidR="009E2FFC" w:rsidRDefault="009E2FFC" w:rsidP="009E2FFC">
            <w:r>
              <w:t xml:space="preserve">        for (int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 xml:space="preserve"> &lt; </w:t>
            </w:r>
            <w:proofErr w:type="spellStart"/>
            <w:r>
              <w:t>nbPoints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</w:t>
            </w:r>
          </w:p>
          <w:p w14:paraId="0112F2F1" w14:textId="77777777" w:rsidR="009E2FFC" w:rsidRDefault="009E2FFC" w:rsidP="009E2FFC">
            <w:r>
              <w:t xml:space="preserve">        {</w:t>
            </w:r>
          </w:p>
          <w:p w14:paraId="4EFEC9A3" w14:textId="77777777" w:rsidR="009E2FFC" w:rsidRDefault="009E2FFC" w:rsidP="009E2FFC">
            <w:r>
              <w:t xml:space="preserve">            </w:t>
            </w:r>
            <w:proofErr w:type="spellStart"/>
            <w:r>
              <w:t>DrawLine</w:t>
            </w:r>
            <w:proofErr w:type="spellEnd"/>
            <w:r>
              <w:t>(</w:t>
            </w:r>
            <w:proofErr w:type="spellStart"/>
            <w:r>
              <w:t>pointsArc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r>
              <w:t xml:space="preserve">], </w:t>
            </w:r>
            <w:proofErr w:type="spellStart"/>
            <w:proofErr w:type="gramStart"/>
            <w:r>
              <w:t>pointsArc</w:t>
            </w:r>
            <w:proofErr w:type="spellEnd"/>
            <w:r>
              <w:t>[</w:t>
            </w:r>
            <w:proofErr w:type="spellStart"/>
            <w:proofErr w:type="gramEnd"/>
            <w:r>
              <w:t>i</w:t>
            </w:r>
            <w:proofErr w:type="spellEnd"/>
            <w:r>
              <w:t xml:space="preserve"> + 1], color);</w:t>
            </w:r>
          </w:p>
          <w:p w14:paraId="1F8A5400" w14:textId="77777777" w:rsidR="009E2FFC" w:rsidRDefault="009E2FFC" w:rsidP="009E2FFC">
            <w:r>
              <w:t xml:space="preserve">        }</w:t>
            </w:r>
          </w:p>
          <w:p w14:paraId="18C54484" w14:textId="77777777" w:rsidR="009E2FFC" w:rsidRDefault="009E2FFC" w:rsidP="009E2FFC">
            <w:r>
              <w:t xml:space="preserve">    }</w:t>
            </w:r>
          </w:p>
          <w:p w14:paraId="62E23E7D" w14:textId="77777777" w:rsidR="009E2FFC" w:rsidRDefault="009E2FFC" w:rsidP="009E2FFC"/>
          <w:p w14:paraId="1C8426A4" w14:textId="77777777" w:rsidR="009E2FFC" w:rsidRDefault="009E2FFC" w:rsidP="009E2FFC">
            <w:r>
              <w:t xml:space="preserve">    public override void _</w:t>
            </w:r>
            <w:proofErr w:type="gramStart"/>
            <w:r>
              <w:t>Draw(</w:t>
            </w:r>
            <w:proofErr w:type="gramEnd"/>
            <w:r>
              <w:t>)</w:t>
            </w:r>
          </w:p>
          <w:p w14:paraId="14CB2444" w14:textId="77777777" w:rsidR="009E2FFC" w:rsidRDefault="009E2FFC" w:rsidP="009E2FFC">
            <w:r>
              <w:t xml:space="preserve">    {</w:t>
            </w:r>
          </w:p>
          <w:p w14:paraId="503B1181" w14:textId="77777777" w:rsidR="009E2FFC" w:rsidRDefault="009E2FFC" w:rsidP="009E2FFC">
            <w:r>
              <w:t xml:space="preserve">        Vector2 center = new Vector2(200, 200</w:t>
            </w:r>
            <w:proofErr w:type="gramStart"/>
            <w:r>
              <w:t>);</w:t>
            </w:r>
            <w:proofErr w:type="gramEnd"/>
          </w:p>
          <w:p w14:paraId="051B62AD" w14:textId="77777777" w:rsidR="009E2FFC" w:rsidRDefault="009E2FFC" w:rsidP="009E2FFC">
            <w:r>
              <w:t xml:space="preserve">        float radius = </w:t>
            </w:r>
            <w:proofErr w:type="gramStart"/>
            <w:r>
              <w:t>80;</w:t>
            </w:r>
            <w:proofErr w:type="gramEnd"/>
          </w:p>
          <w:p w14:paraId="06A52E0A" w14:textId="77777777" w:rsidR="009E2FFC" w:rsidRDefault="009E2FFC" w:rsidP="009E2FFC">
            <w:r>
              <w:t xml:space="preserve">        float </w:t>
            </w:r>
            <w:proofErr w:type="spellStart"/>
            <w:r>
              <w:t>angleFrom</w:t>
            </w:r>
            <w:proofErr w:type="spellEnd"/>
            <w:r>
              <w:t xml:space="preserve"> = </w:t>
            </w:r>
            <w:proofErr w:type="gramStart"/>
            <w:r>
              <w:t>75;</w:t>
            </w:r>
            <w:proofErr w:type="gramEnd"/>
          </w:p>
          <w:p w14:paraId="09E3E90A" w14:textId="77777777" w:rsidR="009E2FFC" w:rsidRDefault="009E2FFC" w:rsidP="009E2FFC">
            <w:r>
              <w:t xml:space="preserve">        float </w:t>
            </w:r>
            <w:proofErr w:type="spellStart"/>
            <w:r>
              <w:t>angleTo</w:t>
            </w:r>
            <w:proofErr w:type="spellEnd"/>
            <w:r>
              <w:t xml:space="preserve"> = </w:t>
            </w:r>
            <w:proofErr w:type="gramStart"/>
            <w:r>
              <w:t>195;</w:t>
            </w:r>
            <w:proofErr w:type="gramEnd"/>
          </w:p>
          <w:p w14:paraId="076FC8FA" w14:textId="77777777" w:rsidR="009E2FFC" w:rsidRDefault="009E2FFC" w:rsidP="009E2FFC">
            <w:r>
              <w:t xml:space="preserve">        Color </w:t>
            </w:r>
            <w:proofErr w:type="spellStart"/>
            <w:r>
              <w:t>color</w:t>
            </w:r>
            <w:proofErr w:type="spellEnd"/>
            <w:r>
              <w:t xml:space="preserve"> = new </w:t>
            </w:r>
            <w:proofErr w:type="gramStart"/>
            <w:r>
              <w:t>Color(</w:t>
            </w:r>
            <w:proofErr w:type="gramEnd"/>
            <w:r>
              <w:t>1.0f, 0.0f, 0.0f);</w:t>
            </w:r>
          </w:p>
          <w:p w14:paraId="667DD5F7" w14:textId="77777777" w:rsidR="009E2FFC" w:rsidRDefault="009E2FFC" w:rsidP="009E2FFC"/>
          <w:p w14:paraId="048658F3" w14:textId="77777777" w:rsidR="009E2FFC" w:rsidRDefault="009E2FFC" w:rsidP="009E2FFC">
            <w:r>
              <w:t xml:space="preserve">        </w:t>
            </w:r>
            <w:proofErr w:type="spellStart"/>
            <w:proofErr w:type="gramStart"/>
            <w:r>
              <w:t>DrawCircleArc</w:t>
            </w:r>
            <w:proofErr w:type="spellEnd"/>
            <w:r>
              <w:t>(</w:t>
            </w:r>
            <w:proofErr w:type="gramEnd"/>
            <w:r>
              <w:t xml:space="preserve">center, radius, </w:t>
            </w:r>
            <w:proofErr w:type="spellStart"/>
            <w:r>
              <w:t>angleFrom</w:t>
            </w:r>
            <w:proofErr w:type="spellEnd"/>
            <w:r>
              <w:t xml:space="preserve">, </w:t>
            </w:r>
            <w:proofErr w:type="spellStart"/>
            <w:r>
              <w:t>angleTo</w:t>
            </w:r>
            <w:proofErr w:type="spellEnd"/>
            <w:r>
              <w:t>, color);</w:t>
            </w:r>
          </w:p>
          <w:p w14:paraId="310F0B30" w14:textId="77777777" w:rsidR="009E2FFC" w:rsidRDefault="009E2FFC" w:rsidP="009E2FFC">
            <w:r>
              <w:t xml:space="preserve">    }</w:t>
            </w:r>
          </w:p>
          <w:p w14:paraId="55C5B7BE" w14:textId="292D1106" w:rsidR="009E2FFC" w:rsidRDefault="009E2FFC" w:rsidP="009E2FFC">
            <w:r>
              <w:t>}</w:t>
            </w:r>
          </w:p>
        </w:tc>
        <w:tc>
          <w:tcPr>
            <w:tcW w:w="5395" w:type="dxa"/>
          </w:tcPr>
          <w:p w14:paraId="1D26CFF7" w14:textId="46EEF81F" w:rsidR="009E2FFC" w:rsidRDefault="0029272D" w:rsidP="009E2FFC"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digunakan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menggambar</w:t>
            </w:r>
            <w:proofErr w:type="spellEnd"/>
            <w:r w:rsidRPr="0029272D">
              <w:t> </w:t>
            </w:r>
            <w:proofErr w:type="spellStart"/>
            <w:r w:rsidRPr="0029272D">
              <w:rPr>
                <w:b/>
                <w:bCs/>
              </w:rPr>
              <w:t>busur</w:t>
            </w:r>
            <w:proofErr w:type="spellEnd"/>
            <w:r w:rsidRPr="0029272D">
              <w:rPr>
                <w:b/>
                <w:bCs/>
              </w:rPr>
              <w:t xml:space="preserve"> </w:t>
            </w:r>
            <w:proofErr w:type="spellStart"/>
            <w:r w:rsidRPr="0029272D">
              <w:rPr>
                <w:b/>
                <w:bCs/>
              </w:rPr>
              <w:t>lingkaran</w:t>
            </w:r>
            <w:proofErr w:type="spellEnd"/>
            <w:r w:rsidRPr="0029272D">
              <w:rPr>
                <w:b/>
                <w:bCs/>
              </w:rPr>
              <w:t xml:space="preserve"> (arc)</w:t>
            </w:r>
            <w:r w:rsidRPr="0029272D">
              <w:t> 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Godot </w:t>
            </w:r>
            <w:proofErr w:type="spellStart"/>
            <w:r w:rsidRPr="0029272D">
              <w:t>menggunakan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metode</w:t>
            </w:r>
            <w:proofErr w:type="spellEnd"/>
            <w:r w:rsidRPr="0029272D">
              <w:t> _</w:t>
            </w:r>
            <w:proofErr w:type="gramStart"/>
            <w:r w:rsidRPr="0029272D">
              <w:t>Draw(</w:t>
            </w:r>
            <w:proofErr w:type="gramEnd"/>
            <w:r w:rsidRPr="0029272D">
              <w:t xml:space="preserve">).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diturunkan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dari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kelas</w:t>
            </w:r>
            <w:proofErr w:type="spellEnd"/>
            <w:r w:rsidRPr="0029272D">
              <w:t xml:space="preserve"> Node2D, yang </w:t>
            </w:r>
            <w:proofErr w:type="spellStart"/>
            <w:r w:rsidRPr="0029272D">
              <w:t>memungkinkan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penggambaran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langsung</w:t>
            </w:r>
            <w:proofErr w:type="spellEnd"/>
            <w:r w:rsidRPr="0029272D">
              <w:t xml:space="preserve"> di </w:t>
            </w:r>
            <w:proofErr w:type="spellStart"/>
            <w:r w:rsidRPr="0029272D">
              <w:t>layar</w:t>
            </w:r>
            <w:proofErr w:type="spellEnd"/>
            <w:r w:rsidRPr="0029272D">
              <w:t>.</w:t>
            </w:r>
            <w:r>
              <w:t xml:space="preserve"> </w:t>
            </w:r>
            <w:proofErr w:type="spellStart"/>
            <w:r>
              <w:t>Skrip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, dan </w:t>
            </w:r>
            <w:proofErr w:type="spellStart"/>
            <w:r>
              <w:t>merupakan</w:t>
            </w:r>
            <w:proofErr w:type="spellEnd"/>
            <w:r>
              <w:t xml:space="preserve"> template yang </w:t>
            </w:r>
            <w:proofErr w:type="spellStart"/>
            <w:r>
              <w:t>diberikan</w:t>
            </w:r>
            <w:proofErr w:type="spellEnd"/>
            <w:r>
              <w:t>.</w:t>
            </w:r>
          </w:p>
        </w:tc>
      </w:tr>
      <w:tr w:rsidR="009E2FFC" w14:paraId="1543075C" w14:textId="77777777" w:rsidTr="00045356">
        <w:tc>
          <w:tcPr>
            <w:tcW w:w="5395" w:type="dxa"/>
          </w:tcPr>
          <w:p w14:paraId="04423EBF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7C6DD783" w14:textId="77777777" w:rsidR="009E2FFC" w:rsidRDefault="009E2FFC" w:rsidP="009E2FFC">
            <w:pPr>
              <w:tabs>
                <w:tab w:val="left" w:pos="2178"/>
              </w:tabs>
            </w:pPr>
          </w:p>
          <w:p w14:paraId="1CF1AA4A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public partial class </w:t>
            </w:r>
            <w:proofErr w:type="spellStart"/>
            <w:proofErr w:type="gramStart"/>
            <w:r>
              <w:t>BtnBack</w:t>
            </w:r>
            <w:proofErr w:type="spellEnd"/>
            <w:r>
              <w:t xml:space="preserve"> :</w:t>
            </w:r>
            <w:proofErr w:type="gramEnd"/>
            <w:r>
              <w:t xml:space="preserve"> Button</w:t>
            </w:r>
          </w:p>
          <w:p w14:paraId="7E1E895C" w14:textId="77777777" w:rsidR="009E2FFC" w:rsidRDefault="009E2FFC" w:rsidP="009E2FFC">
            <w:pPr>
              <w:tabs>
                <w:tab w:val="left" w:pos="2178"/>
              </w:tabs>
            </w:pPr>
            <w:r>
              <w:t>{</w:t>
            </w:r>
          </w:p>
          <w:p w14:paraId="74887C44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public void </w:t>
            </w:r>
            <w:proofErr w:type="spellStart"/>
            <w:proofErr w:type="gramStart"/>
            <w:r>
              <w:t>OnBtnBackPressed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3314217C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{</w:t>
            </w:r>
          </w:p>
          <w:p w14:paraId="2655515D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    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</w:t>
            </w:r>
            <w:proofErr w:type="spellStart"/>
            <w:r>
              <w:t>Welcome.tscn</w:t>
            </w:r>
            <w:proofErr w:type="spellEnd"/>
            <w:r>
              <w:t>");</w:t>
            </w:r>
          </w:p>
          <w:p w14:paraId="321F22EB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    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6F8B6BCF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    {</w:t>
            </w:r>
          </w:p>
          <w:p w14:paraId="52B3C741" w14:textId="77777777" w:rsidR="009E2FFC" w:rsidRDefault="009E2FFC" w:rsidP="009E2FFC">
            <w:pPr>
              <w:tabs>
                <w:tab w:val="left" w:pos="2178"/>
              </w:tabs>
            </w:pPr>
            <w:r>
              <w:lastRenderedPageBreak/>
              <w:t xml:space="preserve">            </w:t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55EFE766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    }</w:t>
            </w:r>
          </w:p>
          <w:p w14:paraId="6F8D0546" w14:textId="77777777" w:rsidR="009E2FFC" w:rsidRDefault="009E2FFC" w:rsidP="009E2FFC">
            <w:pPr>
              <w:tabs>
                <w:tab w:val="left" w:pos="2178"/>
              </w:tabs>
            </w:pPr>
            <w:r>
              <w:t xml:space="preserve">    }</w:t>
            </w:r>
          </w:p>
          <w:p w14:paraId="2590B954" w14:textId="10104ABD" w:rsidR="009E2FFC" w:rsidRDefault="009E2FFC" w:rsidP="009E2FFC">
            <w:pPr>
              <w:tabs>
                <w:tab w:val="left" w:pos="2178"/>
              </w:tabs>
            </w:pPr>
            <w:r>
              <w:t>}</w:t>
            </w:r>
          </w:p>
        </w:tc>
        <w:tc>
          <w:tcPr>
            <w:tcW w:w="5395" w:type="dxa"/>
          </w:tcPr>
          <w:p w14:paraId="4758AE18" w14:textId="77777777" w:rsidR="0029272D" w:rsidRPr="0029272D" w:rsidRDefault="0029272D" w:rsidP="0029272D">
            <w:pPr>
              <w:rPr>
                <w:lang w:val="en-ID"/>
              </w:rPr>
            </w:pPr>
            <w:proofErr w:type="spellStart"/>
            <w:r w:rsidRPr="0029272D">
              <w:rPr>
                <w:lang w:val="en-ID"/>
              </w:rPr>
              <w:lastRenderedPageBreak/>
              <w:t>Skrip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ini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adalah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skrip</w:t>
            </w:r>
            <w:proofErr w:type="spellEnd"/>
            <w:r w:rsidRPr="0029272D">
              <w:rPr>
                <w:lang w:val="en-ID"/>
              </w:rPr>
              <w:t xml:space="preserve"> C# </w:t>
            </w:r>
            <w:proofErr w:type="spellStart"/>
            <w:r w:rsidRPr="0029272D">
              <w:rPr>
                <w:lang w:val="en-ID"/>
              </w:rPr>
              <w:t>dalam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proyek</w:t>
            </w:r>
            <w:proofErr w:type="spellEnd"/>
            <w:r w:rsidRPr="0029272D">
              <w:rPr>
                <w:lang w:val="en-ID"/>
              </w:rPr>
              <w:t xml:space="preserve"> Godot yang </w:t>
            </w:r>
            <w:proofErr w:type="spellStart"/>
            <w:r w:rsidRPr="0029272D">
              <w:rPr>
                <w:lang w:val="en-ID"/>
              </w:rPr>
              <w:t>menangani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aksi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tombol</w:t>
            </w:r>
            <w:proofErr w:type="spellEnd"/>
            <w:r w:rsidRPr="0029272D">
              <w:rPr>
                <w:lang w:val="en-ID"/>
              </w:rPr>
              <w:t xml:space="preserve"> "Back" </w:t>
            </w:r>
            <w:proofErr w:type="spellStart"/>
            <w:r w:rsidRPr="0029272D">
              <w:rPr>
                <w:lang w:val="en-ID"/>
              </w:rPr>
              <w:t>untuk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kembali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ke</w:t>
            </w:r>
            <w:proofErr w:type="spellEnd"/>
            <w:r w:rsidRPr="0029272D">
              <w:rPr>
                <w:lang w:val="en-ID"/>
              </w:rPr>
              <w:t xml:space="preserve"> scene </w:t>
            </w:r>
            <w:proofErr w:type="spellStart"/>
            <w:r w:rsidRPr="0029272D">
              <w:rPr>
                <w:lang w:val="en-ID"/>
              </w:rPr>
              <w:t>utama</w:t>
            </w:r>
            <w:proofErr w:type="spellEnd"/>
            <w:r w:rsidRPr="0029272D">
              <w:rPr>
                <w:lang w:val="en-ID"/>
              </w:rPr>
              <w:t xml:space="preserve"> (</w:t>
            </w:r>
            <w:proofErr w:type="spellStart"/>
            <w:r w:rsidRPr="0029272D">
              <w:rPr>
                <w:lang w:val="en-ID"/>
              </w:rPr>
              <w:t>Welcome.tscn</w:t>
            </w:r>
            <w:proofErr w:type="spellEnd"/>
            <w:r w:rsidRPr="0029272D">
              <w:rPr>
                <w:lang w:val="en-ID"/>
              </w:rPr>
              <w:t xml:space="preserve">). </w:t>
            </w:r>
            <w:proofErr w:type="spellStart"/>
            <w:r w:rsidRPr="0029272D">
              <w:rPr>
                <w:lang w:val="en-ID"/>
              </w:rPr>
              <w:t>Skrip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ini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merupakan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turunan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dari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kelas</w:t>
            </w:r>
            <w:proofErr w:type="spellEnd"/>
            <w:r w:rsidRPr="0029272D">
              <w:rPr>
                <w:lang w:val="en-ID"/>
              </w:rPr>
              <w:t xml:space="preserve"> Button, </w:t>
            </w:r>
            <w:proofErr w:type="spellStart"/>
            <w:r w:rsidRPr="0029272D">
              <w:rPr>
                <w:lang w:val="en-ID"/>
              </w:rPr>
              <w:t>sehingga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dapat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langsung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digunakan</w:t>
            </w:r>
            <w:proofErr w:type="spellEnd"/>
            <w:r w:rsidRPr="0029272D">
              <w:rPr>
                <w:lang w:val="en-ID"/>
              </w:rPr>
              <w:t xml:space="preserve"> pada </w:t>
            </w:r>
            <w:proofErr w:type="spellStart"/>
            <w:r w:rsidRPr="0029272D">
              <w:rPr>
                <w:lang w:val="en-ID"/>
              </w:rPr>
              <w:t>tombol</w:t>
            </w:r>
            <w:proofErr w:type="spellEnd"/>
            <w:r w:rsidRPr="0029272D">
              <w:rPr>
                <w:lang w:val="en-ID"/>
              </w:rPr>
              <w:t xml:space="preserve"> di </w:t>
            </w:r>
            <w:proofErr w:type="spellStart"/>
            <w:r w:rsidRPr="0029272D">
              <w:rPr>
                <w:lang w:val="en-ID"/>
              </w:rPr>
              <w:t>dalam</w:t>
            </w:r>
            <w:proofErr w:type="spellEnd"/>
            <w:r w:rsidRPr="0029272D">
              <w:rPr>
                <w:lang w:val="en-ID"/>
              </w:rPr>
              <w:t xml:space="preserve"> scene.</w:t>
            </w:r>
          </w:p>
          <w:p w14:paraId="3C2291E0" w14:textId="14276BA1" w:rsidR="009E2FFC" w:rsidRDefault="009E2FFC" w:rsidP="00045356"/>
        </w:tc>
      </w:tr>
      <w:tr w:rsidR="009E2FFC" w14:paraId="1CC2F5FA" w14:textId="77777777" w:rsidTr="00045356">
        <w:tc>
          <w:tcPr>
            <w:tcW w:w="5395" w:type="dxa"/>
          </w:tcPr>
          <w:p w14:paraId="134FE5F8" w14:textId="77777777" w:rsidR="009E2FFC" w:rsidRDefault="009E2FFC" w:rsidP="009E2FFC"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7B360F77" w14:textId="77777777" w:rsidR="009E2FFC" w:rsidRDefault="009E2FFC" w:rsidP="009E2FFC">
            <w:r>
              <w:t xml:space="preserve">using </w:t>
            </w:r>
            <w:proofErr w:type="gramStart"/>
            <w:r>
              <w:t>System;</w:t>
            </w:r>
            <w:proofErr w:type="gramEnd"/>
          </w:p>
          <w:p w14:paraId="63FC4728" w14:textId="77777777" w:rsidR="009E2FFC" w:rsidRDefault="009E2FFC" w:rsidP="009E2FFC"/>
          <w:p w14:paraId="6042BE31" w14:textId="77777777" w:rsidR="009E2FFC" w:rsidRDefault="009E2FFC" w:rsidP="009E2FFC">
            <w:r>
              <w:t xml:space="preserve">public partial class </w:t>
            </w:r>
            <w:proofErr w:type="gramStart"/>
            <w:r>
              <w:t>about :</w:t>
            </w:r>
            <w:proofErr w:type="gramEnd"/>
            <w:r>
              <w:t xml:space="preserve"> Node</w:t>
            </w:r>
          </w:p>
          <w:p w14:paraId="7B8756E2" w14:textId="77777777" w:rsidR="009E2FFC" w:rsidRDefault="009E2FFC" w:rsidP="009E2FFC">
            <w:r>
              <w:t>{</w:t>
            </w:r>
          </w:p>
          <w:p w14:paraId="121D0A53" w14:textId="77777777" w:rsidR="009E2FFC" w:rsidRDefault="009E2FFC" w:rsidP="009E2FFC">
            <w:r>
              <w:tab/>
              <w:t>// Called when the node enters the scene tree for the first time.</w:t>
            </w:r>
          </w:p>
          <w:p w14:paraId="7F21CD1E" w14:textId="77777777" w:rsidR="009E2FFC" w:rsidRDefault="009E2FFC" w:rsidP="009E2FFC">
            <w:r>
              <w:tab/>
              <w:t>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4EC6F63A" w14:textId="77777777" w:rsidR="009E2FFC" w:rsidRDefault="009E2FFC" w:rsidP="009E2FFC">
            <w:r>
              <w:tab/>
              <w:t>{</w:t>
            </w:r>
          </w:p>
          <w:p w14:paraId="41E0F25A" w14:textId="77777777" w:rsidR="009E2FFC" w:rsidRDefault="009E2FFC" w:rsidP="009E2FFC">
            <w:r>
              <w:tab/>
              <w:t>}</w:t>
            </w:r>
          </w:p>
          <w:p w14:paraId="6DBE3405" w14:textId="77777777" w:rsidR="009E2FFC" w:rsidRDefault="009E2FFC" w:rsidP="009E2FFC"/>
          <w:p w14:paraId="34DE8F0A" w14:textId="77777777" w:rsidR="009E2FFC" w:rsidRDefault="009E2FFC" w:rsidP="009E2FFC">
            <w:r>
              <w:tab/>
              <w:t>// Called every frame. 'delta' is the elapsed time since the previous frame.</w:t>
            </w:r>
          </w:p>
          <w:p w14:paraId="592249C6" w14:textId="77777777" w:rsidR="009E2FFC" w:rsidRDefault="009E2FFC" w:rsidP="009E2FFC">
            <w:r>
              <w:tab/>
              <w:t>public override void _</w:t>
            </w:r>
            <w:proofErr w:type="gramStart"/>
            <w:r>
              <w:t>Process(</w:t>
            </w:r>
            <w:proofErr w:type="gramEnd"/>
            <w:r>
              <w:t>double delta)</w:t>
            </w:r>
          </w:p>
          <w:p w14:paraId="1375144A" w14:textId="77777777" w:rsidR="009E2FFC" w:rsidRDefault="009E2FFC" w:rsidP="009E2FFC">
            <w:r>
              <w:tab/>
              <w:t>{</w:t>
            </w:r>
          </w:p>
          <w:p w14:paraId="0D9808D1" w14:textId="77777777" w:rsidR="009E2FFC" w:rsidRDefault="009E2FFC" w:rsidP="009E2FFC">
            <w:r>
              <w:tab/>
              <w:t>}</w:t>
            </w:r>
          </w:p>
          <w:p w14:paraId="4EAA2F0D" w14:textId="1C96FAAB" w:rsidR="009E2FFC" w:rsidRDefault="009E2FFC" w:rsidP="009E2FFC">
            <w:r>
              <w:t>}</w:t>
            </w:r>
          </w:p>
        </w:tc>
        <w:tc>
          <w:tcPr>
            <w:tcW w:w="5395" w:type="dxa"/>
          </w:tcPr>
          <w:p w14:paraId="26A5FC14" w14:textId="77777777" w:rsidR="0029272D" w:rsidRPr="0029272D" w:rsidRDefault="0029272D" w:rsidP="0029272D">
            <w:pPr>
              <w:rPr>
                <w:lang w:val="en-ID"/>
              </w:rPr>
            </w:pPr>
            <w:proofErr w:type="spellStart"/>
            <w:r w:rsidRPr="0029272D">
              <w:rPr>
                <w:lang w:val="en-ID"/>
              </w:rPr>
              <w:t>Skrip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ini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adalah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skrip</w:t>
            </w:r>
            <w:proofErr w:type="spellEnd"/>
            <w:r w:rsidRPr="0029272D">
              <w:rPr>
                <w:lang w:val="en-ID"/>
              </w:rPr>
              <w:t xml:space="preserve"> C# </w:t>
            </w:r>
            <w:proofErr w:type="spellStart"/>
            <w:r w:rsidRPr="0029272D">
              <w:rPr>
                <w:lang w:val="en-ID"/>
              </w:rPr>
              <w:t>dalam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proyek</w:t>
            </w:r>
            <w:proofErr w:type="spellEnd"/>
            <w:r w:rsidRPr="0029272D">
              <w:rPr>
                <w:lang w:val="en-ID"/>
              </w:rPr>
              <w:t xml:space="preserve"> Godot yang </w:t>
            </w:r>
            <w:proofErr w:type="spellStart"/>
            <w:r w:rsidRPr="0029272D">
              <w:rPr>
                <w:lang w:val="en-ID"/>
              </w:rPr>
              <w:t>berfungsi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sebagai</w:t>
            </w:r>
            <w:proofErr w:type="spellEnd"/>
            <w:r w:rsidRPr="0029272D">
              <w:rPr>
                <w:lang w:val="en-ID"/>
              </w:rPr>
              <w:t> </w:t>
            </w:r>
            <w:proofErr w:type="spellStart"/>
            <w:r w:rsidRPr="0029272D">
              <w:rPr>
                <w:b/>
                <w:bCs/>
                <w:lang w:val="en-ID"/>
              </w:rPr>
              <w:t>kontrol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dasar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untuk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scene "About"</w:t>
            </w:r>
            <w:r w:rsidRPr="0029272D">
              <w:rPr>
                <w:lang w:val="en-ID"/>
              </w:rPr>
              <w:t xml:space="preserve">. </w:t>
            </w:r>
            <w:proofErr w:type="spellStart"/>
            <w:r w:rsidRPr="0029272D">
              <w:rPr>
                <w:lang w:val="en-ID"/>
              </w:rPr>
              <w:t>Skrip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ini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merupakan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turunan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dari</w:t>
            </w:r>
            <w:proofErr w:type="spellEnd"/>
            <w:r w:rsidRPr="0029272D">
              <w:rPr>
                <w:lang w:val="en-ID"/>
              </w:rPr>
              <w:t xml:space="preserve"> Node, yang </w:t>
            </w:r>
            <w:proofErr w:type="spellStart"/>
            <w:r w:rsidRPr="0029272D">
              <w:rPr>
                <w:lang w:val="en-ID"/>
              </w:rPr>
              <w:t>berarti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berfungsi</w:t>
            </w:r>
            <w:proofErr w:type="spellEnd"/>
            <w:r w:rsidRPr="0029272D">
              <w:rPr>
                <w:lang w:val="en-ID"/>
              </w:rPr>
              <w:t xml:space="preserve"> </w:t>
            </w:r>
            <w:proofErr w:type="spellStart"/>
            <w:r w:rsidRPr="0029272D">
              <w:rPr>
                <w:lang w:val="en-ID"/>
              </w:rPr>
              <w:t>sebagai</w:t>
            </w:r>
            <w:proofErr w:type="spellEnd"/>
            <w:r w:rsidRPr="0029272D">
              <w:rPr>
                <w:lang w:val="en-ID"/>
              </w:rPr>
              <w:t> </w:t>
            </w:r>
            <w:r w:rsidRPr="0029272D">
              <w:rPr>
                <w:b/>
                <w:bCs/>
                <w:lang w:val="en-ID"/>
              </w:rPr>
              <w:t xml:space="preserve">node </w:t>
            </w:r>
            <w:proofErr w:type="spellStart"/>
            <w:r w:rsidRPr="0029272D">
              <w:rPr>
                <w:b/>
                <w:bCs/>
                <w:lang w:val="en-ID"/>
              </w:rPr>
              <w:t>umum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tanpa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fitur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tampilan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</w:t>
            </w:r>
            <w:proofErr w:type="spellStart"/>
            <w:r w:rsidRPr="0029272D">
              <w:rPr>
                <w:b/>
                <w:bCs/>
                <w:lang w:val="en-ID"/>
              </w:rPr>
              <w:t>atau</w:t>
            </w:r>
            <w:proofErr w:type="spellEnd"/>
            <w:r w:rsidRPr="0029272D">
              <w:rPr>
                <w:b/>
                <w:bCs/>
                <w:lang w:val="en-ID"/>
              </w:rPr>
              <w:t xml:space="preserve"> input </w:t>
            </w:r>
            <w:proofErr w:type="spellStart"/>
            <w:r w:rsidRPr="0029272D">
              <w:rPr>
                <w:b/>
                <w:bCs/>
                <w:lang w:val="en-ID"/>
              </w:rPr>
              <w:t>langsung</w:t>
            </w:r>
            <w:proofErr w:type="spellEnd"/>
            <w:r w:rsidRPr="0029272D">
              <w:rPr>
                <w:lang w:val="en-ID"/>
              </w:rPr>
              <w:t>.</w:t>
            </w:r>
          </w:p>
          <w:p w14:paraId="71DBEA93" w14:textId="37788C2A" w:rsidR="009E2FFC" w:rsidRDefault="009E2FFC" w:rsidP="00045356"/>
        </w:tc>
      </w:tr>
      <w:tr w:rsidR="009E2FFC" w14:paraId="62899BC0" w14:textId="77777777" w:rsidTr="0029272D">
        <w:trPr>
          <w:trHeight w:val="131"/>
        </w:trPr>
        <w:tc>
          <w:tcPr>
            <w:tcW w:w="5395" w:type="dxa"/>
          </w:tcPr>
          <w:p w14:paraId="64584E31" w14:textId="77777777" w:rsidR="009E2FFC" w:rsidRDefault="009E2FFC" w:rsidP="009E2FFC">
            <w:r>
              <w:t xml:space="preserve">using </w:t>
            </w:r>
            <w:proofErr w:type="gramStart"/>
            <w:r>
              <w:t>Godot;</w:t>
            </w:r>
            <w:proofErr w:type="gramEnd"/>
          </w:p>
          <w:p w14:paraId="2ABC8B8A" w14:textId="77777777" w:rsidR="009E2FFC" w:rsidRDefault="009E2FFC" w:rsidP="009E2FFC"/>
          <w:p w14:paraId="1E41E987" w14:textId="77777777" w:rsidR="009E2FFC" w:rsidRDefault="009E2FFC" w:rsidP="009E2FFC">
            <w:r>
              <w:t xml:space="preserve">public partial class </w:t>
            </w:r>
            <w:proofErr w:type="spellStart"/>
            <w:proofErr w:type="gramStart"/>
            <w:r>
              <w:t>SceneController</w:t>
            </w:r>
            <w:proofErr w:type="spellEnd"/>
            <w:r>
              <w:t xml:space="preserve"> :</w:t>
            </w:r>
            <w:proofErr w:type="gramEnd"/>
            <w:r>
              <w:t xml:space="preserve"> Control</w:t>
            </w:r>
          </w:p>
          <w:p w14:paraId="61A8A2F4" w14:textId="77777777" w:rsidR="009E2FFC" w:rsidRDefault="009E2FFC" w:rsidP="009E2FFC">
            <w:r>
              <w:t>{</w:t>
            </w:r>
          </w:p>
          <w:p w14:paraId="1D804C59" w14:textId="77777777" w:rsidR="009E2FFC" w:rsidRDefault="009E2FFC" w:rsidP="009E2FFC">
            <w:r>
              <w:t xml:space="preserve">    public override void _</w:t>
            </w:r>
            <w:proofErr w:type="gramStart"/>
            <w:r>
              <w:t>Ready(</w:t>
            </w:r>
            <w:proofErr w:type="gramEnd"/>
            <w:r>
              <w:t>)</w:t>
            </w:r>
          </w:p>
          <w:p w14:paraId="5DFDC6C6" w14:textId="77777777" w:rsidR="009E2FFC" w:rsidRDefault="009E2FFC" w:rsidP="009E2FFC">
            <w:r>
              <w:t xml:space="preserve">    {</w:t>
            </w:r>
          </w:p>
          <w:p w14:paraId="6BBF8EF7" w14:textId="77777777" w:rsidR="009E2FFC" w:rsidRDefault="009E2FFC" w:rsidP="009E2FFC">
            <w:r>
              <w:t xml:space="preserve">        // </w:t>
            </w:r>
            <w:proofErr w:type="spellStart"/>
            <w:r>
              <w:t>Kosong</w:t>
            </w:r>
            <w:proofErr w:type="spellEnd"/>
            <w:r>
              <w:t xml:space="preserve">,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GDScript</w:t>
            </w:r>
            <w:proofErr w:type="spellEnd"/>
          </w:p>
          <w:p w14:paraId="2EDC8F4B" w14:textId="77777777" w:rsidR="009E2FFC" w:rsidRDefault="009E2FFC" w:rsidP="009E2FFC">
            <w:r>
              <w:t xml:space="preserve">    }</w:t>
            </w:r>
          </w:p>
          <w:p w14:paraId="5E7209EF" w14:textId="77777777" w:rsidR="009E2FFC" w:rsidRDefault="009E2FFC" w:rsidP="009E2FFC"/>
          <w:p w14:paraId="57F3FFEC" w14:textId="77777777" w:rsidR="009E2FFC" w:rsidRDefault="009E2FFC" w:rsidP="009E2FFC">
            <w:r>
              <w:t xml:space="preserve">    private void </w:t>
            </w:r>
            <w:proofErr w:type="spellStart"/>
            <w:proofErr w:type="gramStart"/>
            <w:r>
              <w:t>OnBtnBackPressed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46ADE25E" w14:textId="77777777" w:rsidR="009E2FFC" w:rsidRDefault="009E2FFC" w:rsidP="009E2FFC">
            <w:r>
              <w:t xml:space="preserve">    {</w:t>
            </w:r>
          </w:p>
          <w:p w14:paraId="17D1FDA1" w14:textId="77777777" w:rsidR="009E2FFC" w:rsidRDefault="009E2FFC" w:rsidP="009E2FFC">
            <w:r>
              <w:t xml:space="preserve">        var result = </w:t>
            </w:r>
            <w:proofErr w:type="spellStart"/>
            <w:r>
              <w:t>GetTree</w:t>
            </w:r>
            <w:proofErr w:type="spellEnd"/>
            <w:r>
              <w:t>(</w:t>
            </w:r>
            <w:proofErr w:type="gramStart"/>
            <w:r>
              <w:t>).</w:t>
            </w:r>
            <w:proofErr w:type="spellStart"/>
            <w:r>
              <w:t>ChangeSceneToFile</w:t>
            </w:r>
            <w:proofErr w:type="spellEnd"/>
            <w:proofErr w:type="gramEnd"/>
            <w:r>
              <w:t>("res://Scenes/</w:t>
            </w:r>
            <w:proofErr w:type="spellStart"/>
            <w:r>
              <w:t>Welcome.tscn</w:t>
            </w:r>
            <w:proofErr w:type="spellEnd"/>
            <w:r>
              <w:t>");</w:t>
            </w:r>
          </w:p>
          <w:p w14:paraId="6DFBB5EB" w14:textId="77777777" w:rsidR="009E2FFC" w:rsidRDefault="009E2FFC" w:rsidP="009E2FFC">
            <w:r>
              <w:t xml:space="preserve">        if (</w:t>
            </w:r>
            <w:proofErr w:type="gramStart"/>
            <w:r>
              <w:t>result !</w:t>
            </w:r>
            <w:proofErr w:type="gramEnd"/>
            <w:r>
              <w:t xml:space="preserve">= </w:t>
            </w:r>
            <w:proofErr w:type="spellStart"/>
            <w:r>
              <w:t>Error.Ok</w:t>
            </w:r>
            <w:proofErr w:type="spellEnd"/>
            <w:r>
              <w:t>)</w:t>
            </w:r>
          </w:p>
          <w:p w14:paraId="6C7EED8E" w14:textId="77777777" w:rsidR="009E2FFC" w:rsidRDefault="009E2FFC" w:rsidP="009E2FFC">
            <w:r>
              <w:t xml:space="preserve">        {</w:t>
            </w:r>
          </w:p>
          <w:p w14:paraId="5C6C6415" w14:textId="77777777" w:rsidR="009E2FFC" w:rsidRDefault="009E2FFC" w:rsidP="009E2FFC">
            <w:r>
              <w:t xml:space="preserve">            </w:t>
            </w:r>
            <w:proofErr w:type="spellStart"/>
            <w:proofErr w:type="gramStart"/>
            <w:r>
              <w:t>GD.Print</w:t>
            </w:r>
            <w:proofErr w:type="spellEnd"/>
            <w:proofErr w:type="gramEnd"/>
            <w:r>
              <w:t xml:space="preserve">("Scene </w:t>
            </w:r>
            <w:proofErr w:type="spellStart"/>
            <w:r>
              <w:t>Tidak</w:t>
            </w:r>
            <w:proofErr w:type="spellEnd"/>
            <w:r>
              <w:t xml:space="preserve"> Ada");</w:t>
            </w:r>
          </w:p>
          <w:p w14:paraId="45487170" w14:textId="77777777" w:rsidR="009E2FFC" w:rsidRDefault="009E2FFC" w:rsidP="009E2FFC">
            <w:r>
              <w:t xml:space="preserve">        }</w:t>
            </w:r>
          </w:p>
          <w:p w14:paraId="0734C08A" w14:textId="77777777" w:rsidR="009E2FFC" w:rsidRDefault="009E2FFC" w:rsidP="009E2FFC">
            <w:r>
              <w:t xml:space="preserve">    }</w:t>
            </w:r>
          </w:p>
          <w:p w14:paraId="7318AEB7" w14:textId="0DCB225C" w:rsidR="009E2FFC" w:rsidRDefault="009E2FFC" w:rsidP="009E2FFC">
            <w:r>
              <w:t>}</w:t>
            </w:r>
          </w:p>
        </w:tc>
        <w:tc>
          <w:tcPr>
            <w:tcW w:w="5395" w:type="dxa"/>
          </w:tcPr>
          <w:p w14:paraId="14F3A83B" w14:textId="696585C5" w:rsidR="009E2FFC" w:rsidRDefault="0029272D" w:rsidP="00045356"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berfungsi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sebagai</w:t>
            </w:r>
            <w:proofErr w:type="spellEnd"/>
            <w:r w:rsidRPr="0029272D">
              <w:t> </w:t>
            </w:r>
            <w:proofErr w:type="spellStart"/>
            <w:r w:rsidRPr="0029272D">
              <w:rPr>
                <w:b/>
                <w:bCs/>
              </w:rPr>
              <w:t>pengontrol</w:t>
            </w:r>
            <w:proofErr w:type="spellEnd"/>
            <w:r w:rsidRPr="0029272D">
              <w:rPr>
                <w:b/>
                <w:bCs/>
              </w:rPr>
              <w:t xml:space="preserve"> scene</w:t>
            </w:r>
            <w:r w:rsidRPr="0029272D">
              <w:t> 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bagian</w:t>
            </w:r>
            <w:proofErr w:type="spellEnd"/>
            <w:r w:rsidRPr="0029272D">
              <w:t xml:space="preserve"> "Guide"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proyek</w:t>
            </w:r>
            <w:proofErr w:type="spellEnd"/>
            <w:r w:rsidRPr="0029272D">
              <w:t xml:space="preserve"> Godot. </w:t>
            </w:r>
            <w:proofErr w:type="spellStart"/>
            <w:r w:rsidRPr="0029272D">
              <w:t>Skrip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ini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merupakan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turunan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dari</w:t>
            </w:r>
            <w:proofErr w:type="spellEnd"/>
            <w:r w:rsidRPr="0029272D">
              <w:t xml:space="preserve"> Control, yang </w:t>
            </w:r>
            <w:proofErr w:type="spellStart"/>
            <w:r w:rsidRPr="0029272D">
              <w:t>berarti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dirancang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untuk</w:t>
            </w:r>
            <w:proofErr w:type="spellEnd"/>
            <w:r w:rsidRPr="0029272D">
              <w:t xml:space="preserve"> </w:t>
            </w:r>
            <w:proofErr w:type="spellStart"/>
            <w:r w:rsidRPr="0029272D">
              <w:t>menangani</w:t>
            </w:r>
            <w:proofErr w:type="spellEnd"/>
            <w:r w:rsidRPr="0029272D">
              <w:t xml:space="preserve"> UI </w:t>
            </w:r>
            <w:proofErr w:type="spellStart"/>
            <w:r w:rsidRPr="0029272D">
              <w:t>dalam</w:t>
            </w:r>
            <w:proofErr w:type="spellEnd"/>
            <w:r w:rsidRPr="0029272D">
              <w:t xml:space="preserve"> scene.</w:t>
            </w:r>
          </w:p>
        </w:tc>
      </w:tr>
    </w:tbl>
    <w:p w14:paraId="25CF578C" w14:textId="71912C7A" w:rsidR="009B6E47" w:rsidRPr="000C0800" w:rsidRDefault="009B6E47" w:rsidP="009B6E47">
      <w:pPr>
        <w:rPr>
          <w:b/>
          <w:bCs/>
        </w:rPr>
      </w:pPr>
      <w:proofErr w:type="spellStart"/>
      <w:r w:rsidRPr="000C0800">
        <w:rPr>
          <w:b/>
          <w:bCs/>
        </w:rPr>
        <w:t>Dokumentasi</w:t>
      </w:r>
      <w:proofErr w:type="spellEnd"/>
      <w:r w:rsidRPr="000C0800">
        <w:rPr>
          <w:b/>
          <w:bCs/>
        </w:rPr>
        <w:t xml:space="preserve">: </w:t>
      </w:r>
    </w:p>
    <w:p w14:paraId="48BD5BA0" w14:textId="7ADAD5E4" w:rsidR="009B6E47" w:rsidRDefault="009B6E47" w:rsidP="009B6E47">
      <w:proofErr w:type="spellStart"/>
      <w:r>
        <w:t>Modifikasi</w:t>
      </w:r>
      <w:proofErr w:type="spellEnd"/>
    </w:p>
    <w:p w14:paraId="3BFF5811" w14:textId="04390344" w:rsidR="009B6E47" w:rsidRDefault="009B6E47" w:rsidP="009B6E47">
      <w:pPr>
        <w:pStyle w:val="ListParagraph"/>
        <w:numPr>
          <w:ilvl w:val="0"/>
          <w:numId w:val="34"/>
        </w:numPr>
      </w:pPr>
      <w:hyperlink r:id="rId34" w:history="1">
        <w:r w:rsidRPr="00C57A28">
          <w:rPr>
            <w:rStyle w:val="Hyperlink"/>
          </w:rPr>
          <w:t>https://docs.godotengine.org/en/stable/tutorials/ui/gui_using_fonts.html</w:t>
        </w:r>
      </w:hyperlink>
    </w:p>
    <w:p w14:paraId="640CA5C3" w14:textId="50C62244" w:rsidR="009B6E47" w:rsidRDefault="009B6E47" w:rsidP="009B6E47">
      <w:pPr>
        <w:pStyle w:val="ListParagraph"/>
        <w:numPr>
          <w:ilvl w:val="0"/>
          <w:numId w:val="34"/>
        </w:numPr>
      </w:pPr>
      <w:hyperlink r:id="rId35" w:history="1">
        <w:r w:rsidRPr="00C57A28">
          <w:rPr>
            <w:rStyle w:val="Hyperlink"/>
          </w:rPr>
          <w:t>https://docs.godotengine.org/en/stable/tutorials/ui/index.html</w:t>
        </w:r>
      </w:hyperlink>
      <w:r>
        <w:t xml:space="preserve"> </w:t>
      </w:r>
    </w:p>
    <w:p w14:paraId="5C1D6C7C" w14:textId="4090E781" w:rsidR="009B6E47" w:rsidRDefault="009B6E47" w:rsidP="009B6E47">
      <w:pPr>
        <w:pStyle w:val="ListParagraph"/>
        <w:numPr>
          <w:ilvl w:val="0"/>
          <w:numId w:val="34"/>
        </w:numPr>
      </w:pPr>
      <w:hyperlink r:id="rId36" w:anchor="layout-presets" w:history="1">
        <w:r w:rsidRPr="00C57A28">
          <w:rPr>
            <w:rStyle w:val="Hyperlink"/>
          </w:rPr>
          <w:t>https://docs.godotengine.org/en/stable/tutorials/ui/size_and_anchors.html#layout-presets</w:t>
        </w:r>
      </w:hyperlink>
    </w:p>
    <w:p w14:paraId="120E0B78" w14:textId="556CC346" w:rsidR="00506750" w:rsidRDefault="00506750" w:rsidP="009B6E47">
      <w:pPr>
        <w:pStyle w:val="ListParagraph"/>
        <w:numPr>
          <w:ilvl w:val="0"/>
          <w:numId w:val="34"/>
        </w:numPr>
      </w:pPr>
      <w:hyperlink r:id="rId37" w:history="1">
        <w:r w:rsidRPr="00C57A28">
          <w:rPr>
            <w:rStyle w:val="Hyperlink"/>
          </w:rPr>
          <w:t>https://docs.godotengine.org/en/stable/tutorials/ui/gui_containers.html</w:t>
        </w:r>
      </w:hyperlink>
      <w:r>
        <w:t xml:space="preserve"> </w:t>
      </w:r>
    </w:p>
    <w:p w14:paraId="3DDBE8F1" w14:textId="77777777" w:rsidR="00DA0693" w:rsidRDefault="003536EE" w:rsidP="009B6E47">
      <w:pPr>
        <w:pStyle w:val="ListParagraph"/>
        <w:numPr>
          <w:ilvl w:val="0"/>
          <w:numId w:val="34"/>
        </w:numPr>
      </w:pPr>
      <w:hyperlink r:id="rId38" w:history="1">
        <w:r w:rsidRPr="00C57A28">
          <w:rPr>
            <w:rStyle w:val="Hyperlink"/>
          </w:rPr>
          <w:t>https://github.com/godotengine/godot-demo-projects/tree/master/gui/control_gallery</w:t>
        </w:r>
      </w:hyperlink>
    </w:p>
    <w:p w14:paraId="44803BA9" w14:textId="687A7B5F" w:rsidR="009B6E47" w:rsidRDefault="003536EE" w:rsidP="009B6E47">
      <w:pPr>
        <w:pStyle w:val="ListParagraph"/>
        <w:numPr>
          <w:ilvl w:val="0"/>
          <w:numId w:val="34"/>
        </w:numPr>
      </w:pPr>
      <w:r>
        <w:t xml:space="preserve"> </w:t>
      </w:r>
    </w:p>
    <w:p w14:paraId="1F325A9C" w14:textId="4FF97F80" w:rsidR="005335D0" w:rsidRDefault="007E19D4" w:rsidP="005335D0">
      <w:r>
        <w:rPr>
          <w:noProof/>
        </w:rPr>
        <w:lastRenderedPageBreak/>
        <w:drawing>
          <wp:inline distT="0" distB="0" distL="0" distR="0" wp14:anchorId="10AD098E" wp14:editId="34C3BDBB">
            <wp:extent cx="6858000" cy="40182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F42F2" w14:textId="2370DDF2" w:rsidR="009B6E47" w:rsidRDefault="009B6E47" w:rsidP="009B6E47">
      <w:r>
        <w:t>Assets</w:t>
      </w:r>
    </w:p>
    <w:p w14:paraId="4055E711" w14:textId="6FBCC2D4" w:rsidR="009B6E47" w:rsidRDefault="009B6E47" w:rsidP="009B6E47">
      <w:pPr>
        <w:pStyle w:val="ListParagraph"/>
        <w:numPr>
          <w:ilvl w:val="0"/>
          <w:numId w:val="33"/>
        </w:numPr>
      </w:pPr>
      <w:hyperlink r:id="rId40" w:history="1">
        <w:r w:rsidRPr="00C57A28">
          <w:rPr>
            <w:rStyle w:val="Hyperlink"/>
          </w:rPr>
          <w:t>https://github.com/heyalexej/awesome-images</w:t>
        </w:r>
      </w:hyperlink>
      <w:r>
        <w:t xml:space="preserve"> </w:t>
      </w:r>
    </w:p>
    <w:p w14:paraId="378B406B" w14:textId="51F09315" w:rsidR="009B6E47" w:rsidRDefault="009B6E47" w:rsidP="009B6E47">
      <w:pPr>
        <w:pStyle w:val="ListParagraph"/>
        <w:numPr>
          <w:ilvl w:val="0"/>
          <w:numId w:val="33"/>
        </w:numPr>
      </w:pPr>
      <w:hyperlink r:id="rId41" w:history="1">
        <w:r w:rsidRPr="00C57A28">
          <w:rPr>
            <w:rStyle w:val="Hyperlink"/>
          </w:rPr>
          <w:t>https://fonts.google.com/</w:t>
        </w:r>
      </w:hyperlink>
      <w:r>
        <w:t xml:space="preserve"> </w:t>
      </w:r>
    </w:p>
    <w:p w14:paraId="59D9D7B3" w14:textId="77777777" w:rsidR="00107E2E" w:rsidRDefault="00107E2E" w:rsidP="007E3C6E">
      <w:pPr>
        <w:pStyle w:val="Subtitle"/>
      </w:pPr>
    </w:p>
    <w:p w14:paraId="65228A55" w14:textId="7D5CD43A" w:rsidR="00081ACE" w:rsidRPr="00081ACE" w:rsidRDefault="00F0111A" w:rsidP="007E3C6E">
      <w:pPr>
        <w:pStyle w:val="Subtitle"/>
      </w:pPr>
      <w:r w:rsidRPr="00215815">
        <w:t>Task 1</w:t>
      </w:r>
      <w:r w:rsidR="003B33B3">
        <w:t>I</w:t>
      </w:r>
      <w:r w:rsidRPr="00215815">
        <w:t xml:space="preserve">: </w:t>
      </w:r>
      <w:proofErr w:type="gramStart"/>
      <w:r w:rsidR="00C647AA">
        <w:t>C#</w:t>
      </w:r>
      <w:r w:rsidR="00945A4E" w:rsidRPr="00215815">
        <w:t xml:space="preserve"> :</w:t>
      </w:r>
      <w:proofErr w:type="gramEnd"/>
      <w:r w:rsidR="00945A4E" w:rsidRPr="00215815">
        <w:t xml:space="preserve"> BASIC</w:t>
      </w:r>
    </w:p>
    <w:p w14:paraId="44E26C9A" w14:textId="5F5AC9FA" w:rsidR="00DA0693" w:rsidRDefault="00C647AA" w:rsidP="00081ACE">
      <w:proofErr w:type="spellStart"/>
      <w:r>
        <w:t>Ubah</w:t>
      </w:r>
      <w:proofErr w:type="spellEnd"/>
      <w:r w:rsidR="00DA0693">
        <w:t xml:space="preserve"> </w:t>
      </w:r>
      <w:proofErr w:type="spellStart"/>
      <w:r w:rsidR="00DA0693">
        <w:t>GDScript</w:t>
      </w:r>
      <w:proofErr w:type="spellEnd"/>
      <w:r w:rsidR="00DA0693">
        <w:t xml:space="preserve"> </w:t>
      </w:r>
      <w:proofErr w:type="spellStart"/>
      <w:r w:rsidR="00DA0693">
        <w:t>dengan</w:t>
      </w:r>
      <w:proofErr w:type="spellEnd"/>
      <w:r w:rsidR="00DA0693">
        <w:t xml:space="preserve"> </w:t>
      </w:r>
      <w:r>
        <w:t>C#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5"/>
        <w:gridCol w:w="5039"/>
        <w:gridCol w:w="4876"/>
      </w:tblGrid>
      <w:tr w:rsidR="00121433" w:rsidRPr="004A1654" w14:paraId="5C21E059" w14:textId="77777777" w:rsidTr="00C647AA">
        <w:tc>
          <w:tcPr>
            <w:tcW w:w="875" w:type="dxa"/>
          </w:tcPr>
          <w:p w14:paraId="2CC0C2E7" w14:textId="355BD4FB" w:rsidR="00121433" w:rsidRPr="004A1654" w:rsidRDefault="00121433" w:rsidP="00081AC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Code</w:t>
            </w:r>
          </w:p>
        </w:tc>
        <w:tc>
          <w:tcPr>
            <w:tcW w:w="5039" w:type="dxa"/>
          </w:tcPr>
          <w:p w14:paraId="7A01EEE8" w14:textId="74426673" w:rsidR="00121433" w:rsidRPr="00DA0693" w:rsidRDefault="00121433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Gdscript</w:t>
            </w:r>
            <w:proofErr w:type="spellEnd"/>
          </w:p>
        </w:tc>
        <w:tc>
          <w:tcPr>
            <w:tcW w:w="4876" w:type="dxa"/>
          </w:tcPr>
          <w:p w14:paraId="37373610" w14:textId="5A73E784" w:rsidR="00121433" w:rsidRPr="00DA0693" w:rsidRDefault="00121433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C#</w:t>
            </w:r>
          </w:p>
        </w:tc>
      </w:tr>
      <w:tr w:rsidR="00C647AA" w:rsidRPr="004A1654" w14:paraId="77CAAB9B" w14:textId="7CDC5300" w:rsidTr="00C647AA">
        <w:tc>
          <w:tcPr>
            <w:tcW w:w="875" w:type="dxa"/>
          </w:tcPr>
          <w:p w14:paraId="13AE4385" w14:textId="40CA9C6F" w:rsidR="00C647AA" w:rsidRPr="004A1654" w:rsidRDefault="00C647AA" w:rsidP="00081ACE">
            <w:pPr>
              <w:rPr>
                <w:sz w:val="16"/>
                <w:szCs w:val="16"/>
              </w:rPr>
            </w:pPr>
            <w:bookmarkStart w:id="10" w:name="_Hlk190202946"/>
            <w:proofErr w:type="spellStart"/>
            <w:r w:rsidRPr="004A1654">
              <w:rPr>
                <w:sz w:val="16"/>
                <w:szCs w:val="16"/>
              </w:rPr>
              <w:t>Komentar</w:t>
            </w:r>
            <w:proofErr w:type="spellEnd"/>
          </w:p>
        </w:tc>
        <w:tc>
          <w:tcPr>
            <w:tcW w:w="5039" w:type="dxa"/>
          </w:tcPr>
          <w:p w14:paraId="41FBF3C3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# Single-line comments are written using hash symbol.</w:t>
            </w:r>
          </w:p>
          <w:p w14:paraId="4A163E16" w14:textId="77777777" w:rsidR="00C647AA" w:rsidRPr="004A1654" w:rsidRDefault="00C647AA" w:rsidP="00081ACE">
            <w:pPr>
              <w:rPr>
                <w:sz w:val="16"/>
                <w:szCs w:val="16"/>
              </w:rPr>
            </w:pPr>
          </w:p>
          <w:p w14:paraId="5570719D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"""</w:t>
            </w:r>
          </w:p>
          <w:p w14:paraId="55C377EA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Multi-line</w:t>
            </w:r>
          </w:p>
          <w:p w14:paraId="46DC2AB8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comments</w:t>
            </w:r>
          </w:p>
          <w:p w14:paraId="075F9F1A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are</w:t>
            </w:r>
          </w:p>
          <w:p w14:paraId="7A675C25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written</w:t>
            </w:r>
          </w:p>
          <w:p w14:paraId="6A46DE04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using</w:t>
            </w:r>
          </w:p>
          <w:p w14:paraId="3BC032EB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docstrings.</w:t>
            </w:r>
          </w:p>
          <w:p w14:paraId="576E37B0" w14:textId="77777777" w:rsidR="00C647AA" w:rsidRPr="00DA0693" w:rsidRDefault="00C647AA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DA069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"""</w:t>
            </w:r>
          </w:p>
          <w:p w14:paraId="73AABABC" w14:textId="7A848CB0" w:rsidR="00C647AA" w:rsidRPr="004A1654" w:rsidRDefault="00C647AA" w:rsidP="00081ACE">
            <w:pPr>
              <w:rPr>
                <w:sz w:val="16"/>
                <w:szCs w:val="16"/>
              </w:rPr>
            </w:pPr>
          </w:p>
        </w:tc>
        <w:tc>
          <w:tcPr>
            <w:tcW w:w="4876" w:type="dxa"/>
          </w:tcPr>
          <w:p w14:paraId="50E07E59" w14:textId="77777777" w:rsidR="00C647AA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// Single line comments </w:t>
            </w:r>
          </w:p>
          <w:p w14:paraId="1752F866" w14:textId="77777777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3B5202B3" w14:textId="78ACA7F0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/*  </w:t>
            </w:r>
          </w:p>
          <w:p w14:paraId="1063E856" w14:textId="512B173A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Multi line comments</w:t>
            </w:r>
          </w:p>
          <w:p w14:paraId="0AB669FD" w14:textId="77777777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For something like a </w:t>
            </w:r>
          </w:p>
          <w:p w14:paraId="1A63F079" w14:textId="77777777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Long comments</w:t>
            </w:r>
          </w:p>
          <w:p w14:paraId="4BE8EEA1" w14:textId="77777777" w:rsidR="009E2FFC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*/</w:t>
            </w:r>
          </w:p>
          <w:p w14:paraId="2B69166C" w14:textId="2712E315" w:rsidR="009E2FFC" w:rsidRPr="00DA0693" w:rsidRDefault="009E2FFC" w:rsidP="00DA069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C647AA" w:rsidRPr="004A1654" w14:paraId="491DF212" w14:textId="798DE49A" w:rsidTr="00C647AA">
        <w:tc>
          <w:tcPr>
            <w:tcW w:w="875" w:type="dxa"/>
          </w:tcPr>
          <w:p w14:paraId="31DD27A4" w14:textId="3C57446F" w:rsidR="00C647AA" w:rsidRPr="004A1654" w:rsidRDefault="00C647AA" w:rsidP="00081ACE">
            <w:pPr>
              <w:rPr>
                <w:sz w:val="16"/>
                <w:szCs w:val="16"/>
              </w:rPr>
            </w:pPr>
            <w:proofErr w:type="spellStart"/>
            <w:r w:rsidRPr="004A1654">
              <w:rPr>
                <w:sz w:val="16"/>
                <w:szCs w:val="16"/>
              </w:rPr>
              <w:t>Variabel</w:t>
            </w:r>
            <w:proofErr w:type="spellEnd"/>
          </w:p>
        </w:tc>
        <w:tc>
          <w:tcPr>
            <w:tcW w:w="5039" w:type="dxa"/>
          </w:tcPr>
          <w:p w14:paraId="48EFDCE7" w14:textId="77777777" w:rsidR="00C647AA" w:rsidRPr="0039284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39284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 x = 8 # int</w:t>
            </w:r>
          </w:p>
          <w:p w14:paraId="34FA5A04" w14:textId="77777777" w:rsidR="00C647AA" w:rsidRPr="0039284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39284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 y = 1.2 # float</w:t>
            </w:r>
          </w:p>
          <w:p w14:paraId="035C2BF7" w14:textId="77777777" w:rsidR="00C647AA" w:rsidRPr="0039284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39284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 b = true # bool</w:t>
            </w:r>
          </w:p>
          <w:p w14:paraId="020F5469" w14:textId="77777777" w:rsidR="00C647AA" w:rsidRPr="0039284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39284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 s = "Hello World!" # String</w:t>
            </w:r>
          </w:p>
          <w:p w14:paraId="21260408" w14:textId="63EDB532" w:rsidR="00C647AA" w:rsidRPr="0039284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39284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 a = [1, false, "brown fox"] # Array</w:t>
            </w:r>
          </w:p>
          <w:p w14:paraId="0B189522" w14:textId="77777777" w:rsidR="00C647AA" w:rsidRPr="004A1654" w:rsidRDefault="00C647AA" w:rsidP="00081ACE">
            <w:pPr>
              <w:rPr>
                <w:sz w:val="16"/>
                <w:szCs w:val="16"/>
              </w:rPr>
            </w:pPr>
          </w:p>
        </w:tc>
        <w:tc>
          <w:tcPr>
            <w:tcW w:w="4876" w:type="dxa"/>
          </w:tcPr>
          <w:p w14:paraId="5C096EC3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//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Variabel</w:t>
            </w:r>
            <w:proofErr w:type="spellEnd"/>
          </w:p>
          <w:p w14:paraId="70EB12B7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int x = 8; // int</w:t>
            </w:r>
          </w:p>
          <w:p w14:paraId="0539FB8F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float y = 1.2f; // float</w:t>
            </w:r>
          </w:p>
          <w:p w14:paraId="1C7440D8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bool b = true; // bool</w:t>
            </w:r>
          </w:p>
          <w:p w14:paraId="32E8522C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string s = "Hello World!"; // String</w:t>
            </w:r>
          </w:p>
          <w:p w14:paraId="15A52233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object[] a = { 1, false, "brown fox" }; // Array</w:t>
            </w:r>
          </w:p>
          <w:p w14:paraId="5387F110" w14:textId="6B297EB8" w:rsidR="006E077C" w:rsidRPr="00392844" w:rsidRDefault="006E077C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</w:tr>
      <w:tr w:rsidR="00C647AA" w:rsidRPr="004A1654" w14:paraId="0AE0FEC9" w14:textId="2137DC3D" w:rsidTr="00C647AA">
        <w:tc>
          <w:tcPr>
            <w:tcW w:w="875" w:type="dxa"/>
          </w:tcPr>
          <w:p w14:paraId="74AF06A0" w14:textId="55A05486" w:rsidR="00C647AA" w:rsidRPr="004A1654" w:rsidRDefault="00C647AA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Control Flow</w:t>
            </w:r>
          </w:p>
        </w:tc>
        <w:tc>
          <w:tcPr>
            <w:tcW w:w="5039" w:type="dxa"/>
          </w:tcPr>
          <w:p w14:paraId="1EC5FB32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if x &lt; y:</w:t>
            </w:r>
          </w:p>
          <w:p w14:paraId="2C426C8E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print("x is smaller than y")</w:t>
            </w:r>
          </w:p>
          <w:p w14:paraId="0B4B50B1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elif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x &gt; y:</w:t>
            </w:r>
          </w:p>
          <w:p w14:paraId="63634641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print("x is bigger than y")</w:t>
            </w:r>
          </w:p>
          <w:p w14:paraId="728B0F0A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else:</w:t>
            </w:r>
          </w:p>
          <w:p w14:paraId="5BCCF442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print("x and y are equal")</w:t>
            </w:r>
          </w:p>
          <w:p w14:paraId="4036A191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4876" w:type="dxa"/>
          </w:tcPr>
          <w:p w14:paraId="31298882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if (x &lt; y)</w:t>
            </w:r>
          </w:p>
          <w:p w14:paraId="2166B1C1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7BBDFA5F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("x is smaller than y");</w:t>
            </w:r>
          </w:p>
          <w:p w14:paraId="423B16BB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  <w:p w14:paraId="6FE3E65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else if (x &gt; y)</w:t>
            </w:r>
          </w:p>
          <w:p w14:paraId="150777DC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5A8E02DE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("x is bigger than y");</w:t>
            </w:r>
          </w:p>
          <w:p w14:paraId="1510F796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lastRenderedPageBreak/>
              <w:t>}</w:t>
            </w:r>
          </w:p>
          <w:p w14:paraId="46F6EF69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else</w:t>
            </w:r>
          </w:p>
          <w:p w14:paraId="0A4B78A6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0C602231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("x and y are equal");</w:t>
            </w:r>
          </w:p>
          <w:p w14:paraId="7708D970" w14:textId="5F0C79E1" w:rsidR="00C647AA" w:rsidRPr="00F476C3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</w:tc>
      </w:tr>
      <w:tr w:rsidR="00C647AA" w:rsidRPr="004A1654" w14:paraId="75325170" w14:textId="298A9041" w:rsidTr="00C647AA">
        <w:tc>
          <w:tcPr>
            <w:tcW w:w="875" w:type="dxa"/>
          </w:tcPr>
          <w:p w14:paraId="2A6E2BE7" w14:textId="55C7D00A" w:rsidR="00C647AA" w:rsidRPr="004A1654" w:rsidRDefault="00C647AA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lastRenderedPageBreak/>
              <w:t>Loop</w:t>
            </w:r>
          </w:p>
        </w:tc>
        <w:tc>
          <w:tcPr>
            <w:tcW w:w="5039" w:type="dxa"/>
          </w:tcPr>
          <w:p w14:paraId="13B51C25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for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in range(20):</w:t>
            </w:r>
          </w:p>
          <w:p w14:paraId="5B0C7407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print(</w:t>
            </w:r>
            <w:proofErr w:type="spell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)</w:t>
            </w:r>
          </w:p>
          <w:p w14:paraId="3B357213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4FF48856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for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in ["two", 3, 1.0]:</w:t>
            </w:r>
          </w:p>
          <w:p w14:paraId="535103BC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print(</w:t>
            </w:r>
            <w:proofErr w:type="spellStart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4A1654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)</w:t>
            </w:r>
          </w:p>
          <w:p w14:paraId="0109A2E9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7254277A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while x &gt; y:</w:t>
            </w:r>
          </w:p>
          <w:p w14:paraId="217B6FC7" w14:textId="6A29CC9C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print(x, y)</w:t>
            </w:r>
          </w:p>
          <w:p w14:paraId="177BF3E5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y += 1</w:t>
            </w:r>
          </w:p>
          <w:p w14:paraId="410EF0A2" w14:textId="609B5C94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4876" w:type="dxa"/>
          </w:tcPr>
          <w:p w14:paraId="3AAF6C0A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for (int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= 0;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&lt; 20;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++)</w:t>
            </w:r>
          </w:p>
          <w:p w14:paraId="76D08882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3911CB01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);</w:t>
            </w:r>
          </w:p>
          <w:p w14:paraId="7AA5AEDD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  <w:p w14:paraId="41325BC1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43F6E48A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foreach (var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in new object[] { "two", 3, 1.0 })</w:t>
            </w:r>
          </w:p>
          <w:p w14:paraId="71AA4B69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2D1BEDB6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);</w:t>
            </w:r>
          </w:p>
          <w:p w14:paraId="00771154" w14:textId="77777777" w:rsidR="00C647AA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  <w:p w14:paraId="2A4448CC" w14:textId="77777777" w:rsid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64D7911B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while (x &gt; y)</w:t>
            </w:r>
          </w:p>
          <w:p w14:paraId="3CE6A60E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777D3A7A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(x, y);</w:t>
            </w:r>
          </w:p>
          <w:p w14:paraId="1A3960E5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y += 1;</w:t>
            </w:r>
          </w:p>
          <w:p w14:paraId="43CCDD1D" w14:textId="2646ED5C" w:rsidR="006E077C" w:rsidRPr="00F476C3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</w:tc>
      </w:tr>
      <w:tr w:rsidR="00C647AA" w:rsidRPr="004A1654" w14:paraId="0C03F6BD" w14:textId="254B70A9" w:rsidTr="00C647AA">
        <w:tc>
          <w:tcPr>
            <w:tcW w:w="875" w:type="dxa"/>
          </w:tcPr>
          <w:p w14:paraId="7FB7BDAC" w14:textId="1A4E12DA" w:rsidR="00C647AA" w:rsidRPr="004A1654" w:rsidRDefault="00C647AA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Switch Case</w:t>
            </w:r>
          </w:p>
        </w:tc>
        <w:tc>
          <w:tcPr>
            <w:tcW w:w="5039" w:type="dxa"/>
          </w:tcPr>
          <w:p w14:paraId="0289D9ED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match x:</w:t>
            </w:r>
          </w:p>
          <w:p w14:paraId="7D7A0860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1:</w:t>
            </w:r>
          </w:p>
          <w:p w14:paraId="4DA03C51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print("Match is similar to switch.")</w:t>
            </w:r>
          </w:p>
          <w:p w14:paraId="1736E07F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2:</w:t>
            </w:r>
          </w:p>
          <w:p w14:paraId="2F4F1F49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print("However you don't need to put cases before each value.")</w:t>
            </w:r>
          </w:p>
          <w:p w14:paraId="09700160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3:</w:t>
            </w:r>
          </w:p>
          <w:p w14:paraId="28F168CA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print("Furthermore each case breaks on default.")</w:t>
            </w:r>
          </w:p>
          <w:p w14:paraId="504DC79A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break # ERROR! Break statement is unnecessary!</w:t>
            </w:r>
          </w:p>
          <w:p w14:paraId="52EF3DF4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4:</w:t>
            </w:r>
          </w:p>
          <w:p w14:paraId="3F289FC5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print("If you need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fallthrough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use continue.")</w:t>
            </w:r>
          </w:p>
          <w:p w14:paraId="14861226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continue</w:t>
            </w:r>
          </w:p>
          <w:p w14:paraId="7672FD84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_:</w:t>
            </w:r>
          </w:p>
          <w:p w14:paraId="34749642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print("Underscore is a default case.")</w:t>
            </w:r>
          </w:p>
          <w:p w14:paraId="270F2B7C" w14:textId="77777777" w:rsidR="00C647AA" w:rsidRPr="004A1654" w:rsidRDefault="00C647AA" w:rsidP="0039284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4876" w:type="dxa"/>
          </w:tcPr>
          <w:p w14:paraId="0241EE3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switch (x)</w:t>
            </w:r>
          </w:p>
          <w:p w14:paraId="365B5DD6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6A2BAFA3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case 1:</w:t>
            </w:r>
          </w:p>
          <w:p w14:paraId="28FDE957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("Match is similar to switch.");</w:t>
            </w:r>
          </w:p>
          <w:p w14:paraId="2FED826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break;</w:t>
            </w:r>
          </w:p>
          <w:p w14:paraId="45AF799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case 2:</w:t>
            </w:r>
          </w:p>
          <w:p w14:paraId="77D7573C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("However you don't need to put cases before each value.");</w:t>
            </w:r>
          </w:p>
          <w:p w14:paraId="1B3A9568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break;</w:t>
            </w:r>
          </w:p>
          <w:p w14:paraId="31826CF5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case 3:</w:t>
            </w:r>
          </w:p>
          <w:p w14:paraId="739AB2FD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("Furthermore each case breaks on default.");</w:t>
            </w:r>
          </w:p>
          <w:p w14:paraId="10D198C3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break; //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Diperlukan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di C#</w:t>
            </w:r>
          </w:p>
          <w:p w14:paraId="53DE2643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case 4:</w:t>
            </w:r>
          </w:p>
          <w:p w14:paraId="0C6EC5BD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("If you need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fallthrough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use continue.");</w:t>
            </w:r>
          </w:p>
          <w:p w14:paraId="10A49EA2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goto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case 5; //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Simulasi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"continue"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dalam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switch</w:t>
            </w:r>
          </w:p>
          <w:p w14:paraId="16665E75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default:</w:t>
            </w:r>
          </w:p>
          <w:p w14:paraId="70426B6B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("Underscore is a default case.");</w:t>
            </w:r>
          </w:p>
          <w:p w14:paraId="3F1FDB9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    break;</w:t>
            </w:r>
          </w:p>
          <w:p w14:paraId="5A2DD60A" w14:textId="4436E82C" w:rsidR="00C647AA" w:rsidRPr="00F476C3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</w:tc>
      </w:tr>
      <w:tr w:rsidR="00C647AA" w:rsidRPr="004A1654" w14:paraId="311CB52C" w14:textId="2B7924E3" w:rsidTr="00C647AA">
        <w:tc>
          <w:tcPr>
            <w:tcW w:w="875" w:type="dxa"/>
          </w:tcPr>
          <w:p w14:paraId="02AD9D37" w14:textId="5B3190C8" w:rsidR="00C647AA" w:rsidRPr="004A1654" w:rsidRDefault="00C647AA" w:rsidP="00081ACE">
            <w:pPr>
              <w:rPr>
                <w:sz w:val="16"/>
                <w:szCs w:val="16"/>
              </w:rPr>
            </w:pPr>
            <w:r w:rsidRPr="004A1654">
              <w:rPr>
                <w:sz w:val="16"/>
                <w:szCs w:val="16"/>
              </w:rPr>
              <w:t>Function</w:t>
            </w:r>
          </w:p>
        </w:tc>
        <w:tc>
          <w:tcPr>
            <w:tcW w:w="5039" w:type="dxa"/>
          </w:tcPr>
          <w:p w14:paraId="6DA7DB1C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func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add(first, second):</w:t>
            </w:r>
          </w:p>
          <w:p w14:paraId="5B8DB409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return first + second</w:t>
            </w:r>
          </w:p>
          <w:p w14:paraId="5E2B614C" w14:textId="77777777" w:rsidR="00C647AA" w:rsidRPr="004A1654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3341B4DB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func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printing():</w:t>
            </w:r>
          </w:p>
          <w:p w14:paraId="7AC405BB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print("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GDScript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", "is ", " awesome.")</w:t>
            </w:r>
          </w:p>
          <w:p w14:paraId="4D1CBE69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prints("These", "words", "are", "divided", "by", "spaces.")</w:t>
            </w:r>
          </w:p>
          <w:p w14:paraId="62C19623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printt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("These", "words", "are", "divided", "by", "tabs.")</w:t>
            </w:r>
          </w:p>
          <w:p w14:paraId="37A9AE4F" w14:textId="77777777" w:rsidR="00C647AA" w:rsidRPr="00F476C3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</w:t>
            </w:r>
            <w:proofErr w:type="spellStart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printraw</w:t>
            </w:r>
            <w:proofErr w:type="spellEnd"/>
            <w:r w:rsidRPr="00F476C3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("This gets printed to system console.")</w:t>
            </w:r>
          </w:p>
          <w:p w14:paraId="79BBB507" w14:textId="10A32767" w:rsidR="00C647AA" w:rsidRPr="004A1654" w:rsidRDefault="00C647AA" w:rsidP="00F476C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</w:tc>
        <w:tc>
          <w:tcPr>
            <w:tcW w:w="4876" w:type="dxa"/>
          </w:tcPr>
          <w:p w14:paraId="6420C2A4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public int Add(int first, int second)</w:t>
            </w:r>
          </w:p>
          <w:p w14:paraId="57D7FF3E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1467DC6C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return first + second;</w:t>
            </w:r>
          </w:p>
          <w:p w14:paraId="6F7FC81D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  <w:p w14:paraId="142CF92C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</w:p>
          <w:p w14:paraId="1C5FD165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public void Printing()</w:t>
            </w:r>
          </w:p>
          <w:p w14:paraId="22F0E350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{</w:t>
            </w:r>
          </w:p>
          <w:p w14:paraId="0E4D42D1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("C# ", "is ", "awesome.");</w:t>
            </w:r>
          </w:p>
          <w:p w14:paraId="4508FBBB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("These", "words", "are", "divided", "by", "spaces.");</w:t>
            </w:r>
          </w:p>
          <w:p w14:paraId="04AE0A6E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("These", "words", "are", "divided", "by", "tabs.");</w:t>
            </w:r>
          </w:p>
          <w:p w14:paraId="23D2DB1B" w14:textId="77777777" w:rsidR="006E077C" w:rsidRPr="006E077C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 xml:space="preserve">    </w:t>
            </w:r>
            <w:proofErr w:type="spellStart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GD.PrintRaw</w:t>
            </w:r>
            <w:proofErr w:type="spellEnd"/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("This gets printed to system console.");</w:t>
            </w:r>
          </w:p>
          <w:p w14:paraId="6188D77A" w14:textId="6B2C56AD" w:rsidR="00C647AA" w:rsidRPr="00F476C3" w:rsidRDefault="006E077C" w:rsidP="006E077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</w:pPr>
            <w:r w:rsidRPr="006E077C">
              <w:rPr>
                <w:rFonts w:ascii="Courier New" w:eastAsia="Times New Roman" w:hAnsi="Courier New" w:cs="Courier New"/>
                <w:color w:val="auto"/>
                <w:sz w:val="16"/>
                <w:szCs w:val="16"/>
                <w:lang w:val="en-ID" w:eastAsia="en-ID"/>
              </w:rPr>
              <w:t>}</w:t>
            </w:r>
          </w:p>
        </w:tc>
      </w:tr>
    </w:tbl>
    <w:bookmarkEnd w:id="10"/>
    <w:p w14:paraId="42786ED1" w14:textId="388441F0" w:rsidR="00081ACE" w:rsidRDefault="00081ACE" w:rsidP="00081ACE">
      <w:proofErr w:type="spellStart"/>
      <w:r>
        <w:t>Dokumentasi</w:t>
      </w:r>
      <w:proofErr w:type="spellEnd"/>
      <w:r>
        <w:t xml:space="preserve"> </w:t>
      </w:r>
      <w:proofErr w:type="spellStart"/>
      <w:r>
        <w:t>GDScript</w:t>
      </w:r>
      <w:proofErr w:type="spellEnd"/>
      <w:r>
        <w:t>:</w:t>
      </w:r>
    </w:p>
    <w:p w14:paraId="4269156E" w14:textId="26637786" w:rsidR="009B2D10" w:rsidRDefault="009B2D10" w:rsidP="00081ACE">
      <w:pPr>
        <w:pStyle w:val="ListParagraph"/>
        <w:numPr>
          <w:ilvl w:val="0"/>
          <w:numId w:val="27"/>
        </w:numPr>
      </w:pPr>
      <w:hyperlink r:id="rId42" w:history="1">
        <w:r w:rsidRPr="00C57A28">
          <w:rPr>
            <w:rStyle w:val="Hyperlink"/>
          </w:rPr>
          <w:t>https://learnxinyminutes.com/docs/c++/</w:t>
        </w:r>
      </w:hyperlink>
      <w:r>
        <w:t xml:space="preserve"> </w:t>
      </w:r>
    </w:p>
    <w:p w14:paraId="50ED0C98" w14:textId="52765A16" w:rsidR="009B2D10" w:rsidRDefault="009B2D10" w:rsidP="00081ACE">
      <w:pPr>
        <w:pStyle w:val="ListParagraph"/>
        <w:numPr>
          <w:ilvl w:val="0"/>
          <w:numId w:val="27"/>
        </w:numPr>
      </w:pPr>
      <w:hyperlink r:id="rId43" w:history="1">
        <w:r w:rsidRPr="00C57A28">
          <w:rPr>
            <w:rStyle w:val="Hyperlink"/>
          </w:rPr>
          <w:t>https://learnxinyminutes.com/docs/gdscript/</w:t>
        </w:r>
      </w:hyperlink>
      <w:r>
        <w:t xml:space="preserve"> </w:t>
      </w:r>
    </w:p>
    <w:p w14:paraId="6958739B" w14:textId="371429CC" w:rsidR="00312617" w:rsidRDefault="00312617" w:rsidP="00081ACE">
      <w:pPr>
        <w:pStyle w:val="ListParagraph"/>
        <w:numPr>
          <w:ilvl w:val="0"/>
          <w:numId w:val="27"/>
        </w:numPr>
      </w:pPr>
      <w:hyperlink r:id="rId44" w:history="1">
        <w:r w:rsidRPr="00F63910">
          <w:rPr>
            <w:rStyle w:val="Hyperlink"/>
          </w:rPr>
          <w:t>https://learnxinyminutes.com/csharp/</w:t>
        </w:r>
      </w:hyperlink>
      <w:r>
        <w:t xml:space="preserve"> </w:t>
      </w:r>
    </w:p>
    <w:p w14:paraId="0B13F04E" w14:textId="165D5F1D" w:rsidR="006C6D3F" w:rsidRDefault="006C6D3F" w:rsidP="00081ACE">
      <w:pPr>
        <w:pStyle w:val="ListParagraph"/>
        <w:numPr>
          <w:ilvl w:val="0"/>
          <w:numId w:val="27"/>
        </w:numPr>
      </w:pPr>
      <w:hyperlink r:id="rId45" w:anchor="doc-scripting" w:history="1">
        <w:r w:rsidRPr="00F63910">
          <w:rPr>
            <w:rStyle w:val="Hyperlink"/>
          </w:rPr>
          <w:t>https://docs.godotengine.org/en/stable/getting_started/step_by_step/scripting_languages.html#doc-scripting</w:t>
        </w:r>
      </w:hyperlink>
      <w:r>
        <w:t xml:space="preserve"> </w:t>
      </w:r>
    </w:p>
    <w:p w14:paraId="55E193B6" w14:textId="0405C8EB" w:rsidR="00081ACE" w:rsidRDefault="009B2D10" w:rsidP="00081ACE">
      <w:pPr>
        <w:pStyle w:val="ListParagraph"/>
        <w:numPr>
          <w:ilvl w:val="0"/>
          <w:numId w:val="27"/>
        </w:numPr>
      </w:pPr>
      <w:hyperlink r:id="rId46" w:history="1">
        <w:r w:rsidRPr="00C57A28">
          <w:rPr>
            <w:rStyle w:val="Hyperlink"/>
          </w:rPr>
          <w:t>https://docs.godotengine.org/en/stable/tutorials/scripting/gdscript/gdscript_basics.html</w:t>
        </w:r>
      </w:hyperlink>
      <w:r w:rsidR="00EE7957">
        <w:t xml:space="preserve"> </w:t>
      </w:r>
    </w:p>
    <w:p w14:paraId="17FF64E8" w14:textId="6A98AEED" w:rsidR="00081ACE" w:rsidRDefault="00EE7957" w:rsidP="00081ACE">
      <w:pPr>
        <w:pStyle w:val="ListParagraph"/>
        <w:numPr>
          <w:ilvl w:val="0"/>
          <w:numId w:val="27"/>
        </w:numPr>
      </w:pPr>
      <w:hyperlink r:id="rId47" w:history="1">
        <w:r w:rsidRPr="00C57A28">
          <w:rPr>
            <w:rStyle w:val="Hyperlink"/>
          </w:rPr>
          <w:t>https://docs.godotengine.org/en/stable/tutorials/scripting/gdscript/gdscript_advanced.html</w:t>
        </w:r>
      </w:hyperlink>
      <w:r>
        <w:t xml:space="preserve"> </w:t>
      </w:r>
    </w:p>
    <w:p w14:paraId="11AE27D0" w14:textId="6F8468BE" w:rsidR="00081ACE" w:rsidRDefault="00EE7957" w:rsidP="00081ACE">
      <w:pPr>
        <w:pStyle w:val="ListParagraph"/>
        <w:numPr>
          <w:ilvl w:val="0"/>
          <w:numId w:val="27"/>
        </w:numPr>
      </w:pPr>
      <w:hyperlink r:id="rId48" w:history="1">
        <w:r w:rsidRPr="00C57A28">
          <w:rPr>
            <w:rStyle w:val="Hyperlink"/>
          </w:rPr>
          <w:t>https://docs.godotengine.org/en/stable/tutorials/scripting/gdscript/gdscript_exports.html</w:t>
        </w:r>
      </w:hyperlink>
    </w:p>
    <w:p w14:paraId="7B03F0A2" w14:textId="722C9892" w:rsidR="00EE7957" w:rsidRDefault="00EE7957" w:rsidP="00081ACE">
      <w:pPr>
        <w:pStyle w:val="ListParagraph"/>
        <w:numPr>
          <w:ilvl w:val="0"/>
          <w:numId w:val="27"/>
        </w:numPr>
      </w:pPr>
      <w:hyperlink r:id="rId49" w:history="1">
        <w:r w:rsidRPr="00C57A28">
          <w:rPr>
            <w:rStyle w:val="Hyperlink"/>
          </w:rPr>
          <w:t>https://docs.godotengine.org/en/stable/tutorials/scripting/gdscript/gdscript_styleguide.html</w:t>
        </w:r>
      </w:hyperlink>
      <w:r>
        <w:t xml:space="preserve"> </w:t>
      </w:r>
    </w:p>
    <w:p w14:paraId="33E61C8A" w14:textId="6FFEBA22" w:rsidR="00EE7957" w:rsidRDefault="00EE7957" w:rsidP="00081ACE">
      <w:pPr>
        <w:pStyle w:val="ListParagraph"/>
        <w:numPr>
          <w:ilvl w:val="0"/>
          <w:numId w:val="27"/>
        </w:numPr>
      </w:pPr>
      <w:hyperlink r:id="rId50" w:history="1">
        <w:r w:rsidRPr="00C57A28">
          <w:rPr>
            <w:rStyle w:val="Hyperlink"/>
          </w:rPr>
          <w:t>https://docs.godotengine.org/en/stable/tutorials/scripting/gdscript/static_typing.html</w:t>
        </w:r>
      </w:hyperlink>
    </w:p>
    <w:p w14:paraId="42461287" w14:textId="2F1D0680" w:rsidR="00EE7957" w:rsidRDefault="00EE7957" w:rsidP="00081ACE">
      <w:pPr>
        <w:pStyle w:val="ListParagraph"/>
        <w:numPr>
          <w:ilvl w:val="0"/>
          <w:numId w:val="27"/>
        </w:numPr>
      </w:pPr>
      <w:hyperlink r:id="rId51" w:history="1">
        <w:r w:rsidRPr="00C57A28">
          <w:rPr>
            <w:rStyle w:val="Hyperlink"/>
          </w:rPr>
          <w:t>https://docs.godotengine.org/en/stable/tutorials/scripting/gdscript/gdscript_format_string.html</w:t>
        </w:r>
      </w:hyperlink>
      <w:r>
        <w:t xml:space="preserve"> </w:t>
      </w:r>
    </w:p>
    <w:p w14:paraId="202D405F" w14:textId="3D9D270A" w:rsidR="00E47B44" w:rsidRDefault="00E47B44" w:rsidP="00081ACE">
      <w:pPr>
        <w:pStyle w:val="ListParagraph"/>
        <w:numPr>
          <w:ilvl w:val="0"/>
          <w:numId w:val="27"/>
        </w:numPr>
      </w:pPr>
      <w:hyperlink r:id="rId52" w:history="1">
        <w:r w:rsidRPr="00F63910">
          <w:rPr>
            <w:rStyle w:val="Hyperlink"/>
          </w:rPr>
          <w:t>https://docs.godotengine.org/en/stable/tutorials/scripting/c_sharp/c_sharp_style_guide.html</w:t>
        </w:r>
      </w:hyperlink>
    </w:p>
    <w:p w14:paraId="3055E0F1" w14:textId="01BF1965" w:rsidR="00E47B44" w:rsidRDefault="00E47B44" w:rsidP="00081ACE">
      <w:pPr>
        <w:pStyle w:val="ListParagraph"/>
        <w:numPr>
          <w:ilvl w:val="0"/>
          <w:numId w:val="27"/>
        </w:numPr>
      </w:pPr>
      <w:hyperlink r:id="rId53" w:history="1">
        <w:r w:rsidRPr="00F63910">
          <w:rPr>
            <w:rStyle w:val="Hyperlink"/>
          </w:rPr>
          <w:t>https://docs.godotengine.org/en/stable/tutorials/scripting/c_sharp/c_sharp_basics.html</w:t>
        </w:r>
      </w:hyperlink>
    </w:p>
    <w:p w14:paraId="62DF2C3B" w14:textId="0F8C930B" w:rsidR="00E47B44" w:rsidRDefault="00E47B44" w:rsidP="00E47B44">
      <w:pPr>
        <w:pStyle w:val="ListParagraph"/>
        <w:numPr>
          <w:ilvl w:val="0"/>
          <w:numId w:val="27"/>
        </w:numPr>
      </w:pPr>
      <w:hyperlink r:id="rId54" w:history="1">
        <w:r w:rsidRPr="00F63910">
          <w:rPr>
            <w:rStyle w:val="Hyperlink"/>
          </w:rPr>
          <w:t>https://docs.godotengine.org/en/stable/tutorials/scripting/c_sharp/c_sharp_features.html</w:t>
        </w:r>
      </w:hyperlink>
      <w:r>
        <w:t xml:space="preserve"> </w:t>
      </w:r>
    </w:p>
    <w:p w14:paraId="3CC32BA8" w14:textId="13279F9B" w:rsidR="00312617" w:rsidRDefault="00113995" w:rsidP="00081ACE">
      <w:pPr>
        <w:pStyle w:val="ListParagraph"/>
        <w:numPr>
          <w:ilvl w:val="0"/>
          <w:numId w:val="27"/>
        </w:numPr>
      </w:pPr>
      <w:hyperlink r:id="rId55" w:anchor="toc-learn-scripting-c" w:history="1">
        <w:r w:rsidRPr="00F63910">
          <w:rPr>
            <w:rStyle w:val="Hyperlink"/>
          </w:rPr>
          <w:t>https://docs.godotengine.org/en/stable/tutorials/scripting/c_sharp/index.html#toc-learn-scripting-c</w:t>
        </w:r>
      </w:hyperlink>
      <w:r>
        <w:t xml:space="preserve"> </w:t>
      </w:r>
    </w:p>
    <w:p w14:paraId="4F99BE72" w14:textId="5B161B02" w:rsidR="00113995" w:rsidRDefault="006C6D3F" w:rsidP="00081ACE">
      <w:pPr>
        <w:pStyle w:val="ListParagraph"/>
        <w:numPr>
          <w:ilvl w:val="0"/>
          <w:numId w:val="27"/>
        </w:numPr>
      </w:pPr>
      <w:hyperlink r:id="rId56" w:history="1">
        <w:r w:rsidRPr="00F63910">
          <w:rPr>
            <w:rStyle w:val="Hyperlink"/>
          </w:rPr>
          <w:t>https://docs.godotengine.org/en/stable/tutorials/scripting/c_sharp/c_sharp_differences.html</w:t>
        </w:r>
      </w:hyperlink>
    </w:p>
    <w:p w14:paraId="0D2CFFCA" w14:textId="4B58E41F" w:rsidR="006C6D3F" w:rsidRDefault="00E47B44" w:rsidP="00081ACE">
      <w:pPr>
        <w:pStyle w:val="ListParagraph"/>
        <w:numPr>
          <w:ilvl w:val="0"/>
          <w:numId w:val="27"/>
        </w:numPr>
      </w:pPr>
      <w:hyperlink r:id="rId57" w:history="1">
        <w:r w:rsidRPr="00F63910">
          <w:rPr>
            <w:rStyle w:val="Hyperlink"/>
          </w:rPr>
          <w:t>https://learn.microsoft.com/en-us/dotnet/api/system.environment.stacktrace?view=net-8.0</w:t>
        </w:r>
      </w:hyperlink>
    </w:p>
    <w:p w14:paraId="6DDDA7D3" w14:textId="6456D1AB" w:rsidR="006C6D3F" w:rsidRDefault="00E47B44" w:rsidP="00081ACE">
      <w:pPr>
        <w:pStyle w:val="ListParagraph"/>
        <w:numPr>
          <w:ilvl w:val="0"/>
          <w:numId w:val="27"/>
        </w:numPr>
      </w:pPr>
      <w:hyperlink r:id="rId58" w:history="1">
        <w:r w:rsidRPr="00F63910">
          <w:rPr>
            <w:rStyle w:val="Hyperlink"/>
          </w:rPr>
          <w:t>https://github.com/godotengine/godot-demo-projects/tree/master/mono</w:t>
        </w:r>
      </w:hyperlink>
      <w:r>
        <w:t xml:space="preserve"> </w:t>
      </w:r>
    </w:p>
    <w:p w14:paraId="1D43C8C3" w14:textId="77777777" w:rsidR="00E47B44" w:rsidRDefault="00E47B44" w:rsidP="00081ACE">
      <w:pPr>
        <w:pStyle w:val="ListParagraph"/>
        <w:numPr>
          <w:ilvl w:val="0"/>
          <w:numId w:val="27"/>
        </w:numPr>
      </w:pPr>
    </w:p>
    <w:p w14:paraId="078F313F" w14:textId="77841C3C" w:rsidR="00765748" w:rsidRPr="00765748" w:rsidRDefault="00765748" w:rsidP="00765748">
      <w:pPr>
        <w:rPr>
          <w:b/>
          <w:bCs/>
        </w:rPr>
      </w:pPr>
      <w:proofErr w:type="spellStart"/>
      <w:r w:rsidRPr="00765748">
        <w:rPr>
          <w:b/>
          <w:bCs/>
        </w:rPr>
        <w:t>Tugas</w:t>
      </w:r>
      <w:proofErr w:type="spellEnd"/>
      <w:r w:rsidRPr="00765748">
        <w:rPr>
          <w:b/>
          <w:bCs/>
        </w:rPr>
        <w:t xml:space="preserve"> Task 1</w:t>
      </w:r>
    </w:p>
    <w:p w14:paraId="398A367A" w14:textId="77777777" w:rsidR="00765748" w:rsidRDefault="00765748" w:rsidP="00765748">
      <w:pPr>
        <w:pStyle w:val="ListParagraph"/>
        <w:numPr>
          <w:ilvl w:val="0"/>
          <w:numId w:val="24"/>
        </w:numPr>
      </w:pPr>
      <w:hyperlink r:id="rId59" w:history="1">
        <w:r w:rsidRPr="00B8077E">
          <w:rPr>
            <w:rStyle w:val="Hyperlink"/>
          </w:rPr>
          <w:t>How to solve Square and Hollow pattern programs in Python</w:t>
        </w:r>
      </w:hyperlink>
      <w:r w:rsidRPr="00B8077E">
        <w:t xml:space="preserve"> </w:t>
      </w:r>
    </w:p>
    <w:p w14:paraId="0658A81C" w14:textId="77777777" w:rsidR="00765748" w:rsidRDefault="00765748" w:rsidP="00765748">
      <w:pPr>
        <w:pStyle w:val="ListParagraph"/>
        <w:numPr>
          <w:ilvl w:val="0"/>
          <w:numId w:val="24"/>
        </w:numPr>
      </w:pPr>
      <w:hyperlink r:id="rId60" w:history="1">
        <w:r w:rsidRPr="00B8077E">
          <w:rPr>
            <w:rStyle w:val="Hyperlink"/>
          </w:rPr>
          <w:t>Solve any Star Pattern program in Python</w:t>
        </w:r>
      </w:hyperlink>
    </w:p>
    <w:p w14:paraId="54CA8CC5" w14:textId="4A7AEC89" w:rsidR="00765748" w:rsidRDefault="00765748" w:rsidP="00765748">
      <w:proofErr w:type="spellStart"/>
      <w:r>
        <w:t>Implementasi</w:t>
      </w:r>
      <w:proofErr w:type="spellEnd"/>
      <w:r>
        <w:t xml:space="preserve"> 2-3 Pattern </w:t>
      </w:r>
      <w:proofErr w:type="spellStart"/>
      <w:r>
        <w:t>Konversikan</w:t>
      </w:r>
      <w:proofErr w:type="spellEnd"/>
      <w:r>
        <w:t xml:space="preserve"> Solusi </w:t>
      </w:r>
      <w:proofErr w:type="spellStart"/>
      <w:r>
        <w:t>dari</w:t>
      </w:r>
      <w:proofErr w:type="spellEnd"/>
      <w:r>
        <w:t xml:space="preserve"> Python </w:t>
      </w:r>
      <w:proofErr w:type="spellStart"/>
      <w:r>
        <w:t>ke</w:t>
      </w:r>
      <w:proofErr w:type="spellEnd"/>
      <w:r>
        <w:t xml:space="preserve"> </w:t>
      </w:r>
      <w:proofErr w:type="spellStart"/>
      <w:r>
        <w:t>GDScript</w:t>
      </w:r>
      <w:proofErr w:type="spellEnd"/>
      <w:r>
        <w:t xml:space="preserve"> (print di console)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01B5" w14:paraId="00B30220" w14:textId="77777777" w:rsidTr="00BC01B5">
        <w:tc>
          <w:tcPr>
            <w:tcW w:w="10790" w:type="dxa"/>
          </w:tcPr>
          <w:p w14:paraId="3FAA3B55" w14:textId="1EDEACD3" w:rsidR="00BC01B5" w:rsidRDefault="00BC01B5" w:rsidP="00BC01B5">
            <w:r>
              <w:t>Lesson Learnt</w:t>
            </w:r>
          </w:p>
        </w:tc>
      </w:tr>
      <w:tr w:rsidR="00BC01B5" w14:paraId="3CB10798" w14:textId="77777777" w:rsidTr="00BC01B5">
        <w:tc>
          <w:tcPr>
            <w:tcW w:w="10790" w:type="dxa"/>
          </w:tcPr>
          <w:p w14:paraId="5B85F79B" w14:textId="29E20661" w:rsidR="00BC01B5" w:rsidRPr="006E077C" w:rsidRDefault="006E077C" w:rsidP="006E077C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6E077C">
              <w:rPr>
                <w:b/>
                <w:bCs/>
              </w:rPr>
              <w:t>Perbedaan</w:t>
            </w:r>
            <w:proofErr w:type="spellEnd"/>
            <w:r w:rsidRPr="006E077C">
              <w:rPr>
                <w:b/>
                <w:bCs/>
              </w:rPr>
              <w:t xml:space="preserve"> </w:t>
            </w:r>
            <w:proofErr w:type="spellStart"/>
            <w:r w:rsidRPr="006E077C">
              <w:rPr>
                <w:b/>
                <w:bCs/>
              </w:rPr>
              <w:t>Sintaks</w:t>
            </w:r>
            <w:proofErr w:type="spellEnd"/>
            <w:r w:rsidRPr="006E077C">
              <w:rPr>
                <w:b/>
                <w:bCs/>
              </w:rPr>
              <w:t xml:space="preserve"> dan </w:t>
            </w:r>
            <w:proofErr w:type="spellStart"/>
            <w:r w:rsidRPr="006E077C">
              <w:rPr>
                <w:b/>
                <w:bCs/>
              </w:rPr>
              <w:t>Paradigma</w:t>
            </w:r>
            <w:proofErr w:type="spellEnd"/>
            <w:r w:rsidRPr="006E077C">
              <w:rPr>
                <w:b/>
                <w:bCs/>
              </w:rPr>
              <w:br/>
            </w:r>
            <w:proofErr w:type="spellStart"/>
            <w:r w:rsidRPr="006E077C">
              <w:t>GDScript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lebih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sederhana</w:t>
            </w:r>
            <w:proofErr w:type="spellEnd"/>
            <w:r w:rsidRPr="006E077C">
              <w:t xml:space="preserve"> dan </w:t>
            </w:r>
            <w:proofErr w:type="spellStart"/>
            <w:r w:rsidRPr="006E077C">
              <w:t>langsung</w:t>
            </w:r>
            <w:proofErr w:type="spellEnd"/>
            <w:r w:rsidRPr="006E077C">
              <w:t xml:space="preserve">, </w:t>
            </w:r>
            <w:proofErr w:type="spellStart"/>
            <w:r w:rsidRPr="006E077C">
              <w:t>sementara</w:t>
            </w:r>
            <w:proofErr w:type="spellEnd"/>
            <w:r w:rsidRPr="006E077C">
              <w:t xml:space="preserve"> C# </w:t>
            </w:r>
            <w:proofErr w:type="spellStart"/>
            <w:r w:rsidRPr="006E077C">
              <w:t>lebih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ketat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dengan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tipe</w:t>
            </w:r>
            <w:proofErr w:type="spellEnd"/>
            <w:r w:rsidRPr="006E077C">
              <w:t xml:space="preserve"> data dan </w:t>
            </w:r>
            <w:proofErr w:type="spellStart"/>
            <w:r w:rsidRPr="006E077C">
              <w:t>membutuhkan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struktur</w:t>
            </w:r>
            <w:proofErr w:type="spellEnd"/>
            <w:r w:rsidRPr="006E077C">
              <w:t xml:space="preserve"> yang </w:t>
            </w:r>
            <w:proofErr w:type="spellStart"/>
            <w:r w:rsidRPr="006E077C">
              <w:t>lebih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eksplisit</w:t>
            </w:r>
            <w:proofErr w:type="spellEnd"/>
            <w:r w:rsidRPr="006E077C">
              <w:t xml:space="preserve">. </w:t>
            </w:r>
            <w:proofErr w:type="spellStart"/>
            <w:r w:rsidRPr="006E077C">
              <w:t>Memahami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keduanya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memberi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fleksibilitas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dalam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memilih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bahasa</w:t>
            </w:r>
            <w:proofErr w:type="spellEnd"/>
            <w:r w:rsidRPr="006E077C">
              <w:t xml:space="preserve"> yang </w:t>
            </w:r>
            <w:proofErr w:type="spellStart"/>
            <w:r w:rsidRPr="006E077C">
              <w:t>sesuai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dengan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kebutuhan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proyek</w:t>
            </w:r>
            <w:proofErr w:type="spellEnd"/>
            <w:r w:rsidRPr="006E077C">
              <w:t>.</w:t>
            </w:r>
          </w:p>
          <w:p w14:paraId="2B42FADC" w14:textId="7C763FF7" w:rsidR="006E077C" w:rsidRDefault="006E077C" w:rsidP="006E077C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6E077C">
              <w:rPr>
                <w:b/>
                <w:bCs/>
              </w:rPr>
              <w:t>Penggunaan</w:t>
            </w:r>
            <w:proofErr w:type="spellEnd"/>
            <w:r w:rsidRPr="006E077C">
              <w:rPr>
                <w:b/>
                <w:bCs/>
              </w:rPr>
              <w:t> [Tool] di C#</w:t>
            </w:r>
            <w:r w:rsidRPr="006E077C">
              <w:br/>
            </w:r>
            <w:proofErr w:type="spellStart"/>
            <w:r w:rsidRPr="006E077C">
              <w:t>Atribut</w:t>
            </w:r>
            <w:proofErr w:type="spellEnd"/>
            <w:r w:rsidRPr="006E077C">
              <w:t> [Tool] </w:t>
            </w:r>
            <w:proofErr w:type="spellStart"/>
            <w:r w:rsidRPr="006E077C">
              <w:t>memungkinkan</w:t>
            </w:r>
            <w:proofErr w:type="spellEnd"/>
            <w:r w:rsidRPr="006E077C">
              <w:t xml:space="preserve"> script </w:t>
            </w:r>
            <w:proofErr w:type="spellStart"/>
            <w:r w:rsidRPr="006E077C">
              <w:t>berjalan</w:t>
            </w:r>
            <w:proofErr w:type="spellEnd"/>
            <w:r w:rsidRPr="006E077C">
              <w:t xml:space="preserve"> di editor Godot, </w:t>
            </w:r>
            <w:proofErr w:type="spellStart"/>
            <w:r w:rsidRPr="006E077C">
              <w:t>mempermudah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pengaturan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properti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langsung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dari</w:t>
            </w:r>
            <w:proofErr w:type="spellEnd"/>
            <w:r w:rsidRPr="006E077C">
              <w:t xml:space="preserve"> panel Inspector </w:t>
            </w:r>
            <w:proofErr w:type="spellStart"/>
            <w:r w:rsidRPr="006E077C">
              <w:t>tanpa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harus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menjalankan</w:t>
            </w:r>
            <w:proofErr w:type="spellEnd"/>
            <w:r w:rsidRPr="006E077C">
              <w:t xml:space="preserve"> game </w:t>
            </w:r>
            <w:proofErr w:type="spellStart"/>
            <w:r w:rsidRPr="006E077C">
              <w:t>terlebih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dahulu</w:t>
            </w:r>
            <w:proofErr w:type="spellEnd"/>
            <w:r w:rsidRPr="006E077C">
              <w:t>.</w:t>
            </w:r>
          </w:p>
          <w:p w14:paraId="29709F0A" w14:textId="4B0C6A43" w:rsidR="006E077C" w:rsidRDefault="006E077C" w:rsidP="006E077C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6E077C">
              <w:rPr>
                <w:b/>
                <w:bCs/>
              </w:rPr>
              <w:t>Penamaan</w:t>
            </w:r>
            <w:proofErr w:type="spellEnd"/>
            <w:r w:rsidRPr="006E077C">
              <w:rPr>
                <w:b/>
                <w:bCs/>
              </w:rPr>
              <w:t xml:space="preserve"> yang </w:t>
            </w:r>
            <w:proofErr w:type="spellStart"/>
            <w:r w:rsidRPr="006E077C">
              <w:rPr>
                <w:b/>
                <w:bCs/>
              </w:rPr>
              <w:t>Jelas</w:t>
            </w:r>
            <w:proofErr w:type="spellEnd"/>
            <w:r w:rsidRPr="006E077C">
              <w:rPr>
                <w:b/>
                <w:bCs/>
              </w:rPr>
              <w:t xml:space="preserve"> dan </w:t>
            </w:r>
            <w:proofErr w:type="spellStart"/>
            <w:r w:rsidRPr="006E077C">
              <w:rPr>
                <w:b/>
                <w:bCs/>
              </w:rPr>
              <w:t>Unik</w:t>
            </w:r>
            <w:proofErr w:type="spellEnd"/>
            <w:r w:rsidRPr="006E077C">
              <w:br/>
            </w:r>
            <w:proofErr w:type="spellStart"/>
            <w:r w:rsidRPr="006E077C">
              <w:t>Gunakan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konvensi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penamaan</w:t>
            </w:r>
            <w:proofErr w:type="spellEnd"/>
            <w:r w:rsidRPr="006E077C">
              <w:t xml:space="preserve"> yang </w:t>
            </w:r>
            <w:proofErr w:type="spellStart"/>
            <w:r w:rsidRPr="006E077C">
              <w:t>konsisten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untuk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kelas</w:t>
            </w:r>
            <w:proofErr w:type="spellEnd"/>
            <w:r w:rsidRPr="006E077C">
              <w:t xml:space="preserve">, </w:t>
            </w:r>
            <w:proofErr w:type="spellStart"/>
            <w:r w:rsidRPr="006E077C">
              <w:t>variabel</w:t>
            </w:r>
            <w:proofErr w:type="spellEnd"/>
            <w:r w:rsidRPr="006E077C">
              <w:t xml:space="preserve">, dan node agar </w:t>
            </w:r>
            <w:proofErr w:type="spellStart"/>
            <w:r w:rsidRPr="006E077C">
              <w:t>terhindar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dari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konflik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atau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ambiguitas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dalam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kode</w:t>
            </w:r>
            <w:proofErr w:type="spellEnd"/>
            <w:r w:rsidRPr="006E077C">
              <w:t xml:space="preserve">, </w:t>
            </w:r>
            <w:proofErr w:type="spellStart"/>
            <w:r w:rsidRPr="006E077C">
              <w:t>terutama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saat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bekerja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dalam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tim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atau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proyek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besar</w:t>
            </w:r>
            <w:proofErr w:type="spellEnd"/>
            <w:r w:rsidRPr="006E077C">
              <w:t>.</w:t>
            </w:r>
          </w:p>
          <w:p w14:paraId="57660E01" w14:textId="0EA9461B" w:rsidR="006E077C" w:rsidRDefault="006E077C" w:rsidP="006E077C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6E077C">
              <w:rPr>
                <w:b/>
                <w:bCs/>
              </w:rPr>
              <w:t>Sistem</w:t>
            </w:r>
            <w:proofErr w:type="spellEnd"/>
            <w:r w:rsidRPr="006E077C">
              <w:rPr>
                <w:b/>
                <w:bCs/>
              </w:rPr>
              <w:t xml:space="preserve"> </w:t>
            </w:r>
            <w:proofErr w:type="spellStart"/>
            <w:r w:rsidRPr="006E077C">
              <w:rPr>
                <w:b/>
                <w:bCs/>
              </w:rPr>
              <w:t>Manajemen</w:t>
            </w:r>
            <w:proofErr w:type="spellEnd"/>
            <w:r w:rsidRPr="006E077C">
              <w:rPr>
                <w:b/>
                <w:bCs/>
              </w:rPr>
              <w:t xml:space="preserve"> Scene yang </w:t>
            </w:r>
            <w:proofErr w:type="spellStart"/>
            <w:r w:rsidRPr="006E077C">
              <w:rPr>
                <w:b/>
                <w:bCs/>
              </w:rPr>
              <w:t>Terstruktur</w:t>
            </w:r>
            <w:proofErr w:type="spellEnd"/>
            <w:r w:rsidRPr="006E077C">
              <w:br/>
            </w:r>
            <w:proofErr w:type="spellStart"/>
            <w:r w:rsidRPr="006E077C">
              <w:t>Manfaatkan</w:t>
            </w:r>
            <w:proofErr w:type="spellEnd"/>
            <w:r w:rsidRPr="006E077C">
              <w:t> </w:t>
            </w:r>
            <w:proofErr w:type="spellStart"/>
            <w:r w:rsidRPr="006E077C">
              <w:rPr>
                <w:b/>
                <w:bCs/>
              </w:rPr>
              <w:t>PackedScene</w:t>
            </w:r>
            <w:proofErr w:type="spellEnd"/>
            <w:r w:rsidRPr="006E077C">
              <w:t> </w:t>
            </w:r>
            <w:proofErr w:type="spellStart"/>
            <w:r w:rsidRPr="006E077C">
              <w:t>untuk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memuat</w:t>
            </w:r>
            <w:proofErr w:type="spellEnd"/>
            <w:r w:rsidRPr="006E077C">
              <w:t xml:space="preserve"> dan </w:t>
            </w:r>
            <w:proofErr w:type="spellStart"/>
            <w:r w:rsidRPr="006E077C">
              <w:t>mengganti</w:t>
            </w:r>
            <w:proofErr w:type="spellEnd"/>
            <w:r w:rsidRPr="006E077C">
              <w:t xml:space="preserve"> scene </w:t>
            </w:r>
            <w:proofErr w:type="spellStart"/>
            <w:r w:rsidRPr="006E077C">
              <w:t>secara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dinamis</w:t>
            </w:r>
            <w:proofErr w:type="spellEnd"/>
            <w:r w:rsidRPr="006E077C">
              <w:t xml:space="preserve">. </w:t>
            </w:r>
            <w:proofErr w:type="spellStart"/>
            <w:r w:rsidRPr="006E077C">
              <w:t>Ini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memungkinkan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sistem</w:t>
            </w:r>
            <w:proofErr w:type="spellEnd"/>
            <w:r w:rsidRPr="006E077C">
              <w:t xml:space="preserve"> yang </w:t>
            </w:r>
            <w:proofErr w:type="spellStart"/>
            <w:r w:rsidRPr="006E077C">
              <w:t>lebih</w:t>
            </w:r>
            <w:proofErr w:type="spellEnd"/>
            <w:r w:rsidRPr="006E077C">
              <w:t xml:space="preserve"> modular dan </w:t>
            </w:r>
            <w:proofErr w:type="spellStart"/>
            <w:r w:rsidRPr="006E077C">
              <w:t>fleksibel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dalam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manajemen</w:t>
            </w:r>
            <w:proofErr w:type="spellEnd"/>
            <w:r w:rsidRPr="006E077C">
              <w:t xml:space="preserve"> scene.</w:t>
            </w:r>
          </w:p>
          <w:p w14:paraId="4FB336F3" w14:textId="11592D3B" w:rsidR="006E077C" w:rsidRDefault="006E077C" w:rsidP="006E077C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6E077C">
              <w:rPr>
                <w:b/>
                <w:bCs/>
              </w:rPr>
              <w:t>Struktur</w:t>
            </w:r>
            <w:proofErr w:type="spellEnd"/>
            <w:r w:rsidRPr="006E077C">
              <w:rPr>
                <w:b/>
                <w:bCs/>
              </w:rPr>
              <w:t xml:space="preserve"> Folder yang </w:t>
            </w:r>
            <w:proofErr w:type="spellStart"/>
            <w:r w:rsidRPr="006E077C">
              <w:rPr>
                <w:b/>
                <w:bCs/>
              </w:rPr>
              <w:t>Terorganisir</w:t>
            </w:r>
            <w:proofErr w:type="spellEnd"/>
            <w:r w:rsidRPr="006E077C">
              <w:br/>
            </w:r>
            <w:proofErr w:type="spellStart"/>
            <w:r w:rsidRPr="006E077C">
              <w:t>Susun</w:t>
            </w:r>
            <w:proofErr w:type="spellEnd"/>
            <w:r w:rsidRPr="006E077C">
              <w:t xml:space="preserve"> folder </w:t>
            </w:r>
            <w:proofErr w:type="spellStart"/>
            <w:r w:rsidRPr="006E077C">
              <w:t>dengan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baik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sejak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awal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proyek</w:t>
            </w:r>
            <w:proofErr w:type="spellEnd"/>
            <w:r w:rsidRPr="006E077C">
              <w:t xml:space="preserve">, </w:t>
            </w:r>
            <w:proofErr w:type="spellStart"/>
            <w:r w:rsidRPr="006E077C">
              <w:t>seperti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memisahkan</w:t>
            </w:r>
            <w:proofErr w:type="spellEnd"/>
            <w:r w:rsidRPr="006E077C">
              <w:t xml:space="preserve"> scene, script, </w:t>
            </w:r>
            <w:proofErr w:type="spellStart"/>
            <w:r w:rsidRPr="006E077C">
              <w:t>aset</w:t>
            </w:r>
            <w:proofErr w:type="spellEnd"/>
            <w:r w:rsidRPr="006E077C">
              <w:t xml:space="preserve">, dan UI. </w:t>
            </w:r>
            <w:proofErr w:type="spellStart"/>
            <w:r w:rsidRPr="006E077C">
              <w:t>Struktur</w:t>
            </w:r>
            <w:proofErr w:type="spellEnd"/>
            <w:r w:rsidRPr="006E077C">
              <w:t xml:space="preserve"> yang </w:t>
            </w:r>
            <w:proofErr w:type="spellStart"/>
            <w:r w:rsidRPr="006E077C">
              <w:t>rapi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mempermudah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navigasi</w:t>
            </w:r>
            <w:proofErr w:type="spellEnd"/>
            <w:r w:rsidRPr="006E077C">
              <w:t xml:space="preserve"> dan </w:t>
            </w:r>
            <w:proofErr w:type="spellStart"/>
            <w:r w:rsidRPr="006E077C">
              <w:t>pemeliharaan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kode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dalam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jangka</w:t>
            </w:r>
            <w:proofErr w:type="spellEnd"/>
            <w:r w:rsidRPr="006E077C">
              <w:t xml:space="preserve"> </w:t>
            </w:r>
            <w:proofErr w:type="spellStart"/>
            <w:r w:rsidRPr="006E077C">
              <w:t>panjang</w:t>
            </w:r>
            <w:proofErr w:type="spellEnd"/>
            <w:r w:rsidRPr="006E077C">
              <w:t>.</w:t>
            </w:r>
          </w:p>
          <w:p w14:paraId="636F9FC5" w14:textId="77777777" w:rsidR="00BC01B5" w:rsidRDefault="00BC01B5" w:rsidP="00BC01B5"/>
          <w:p w14:paraId="62C97D1C" w14:textId="77777777" w:rsidR="00BC01B5" w:rsidRDefault="00BC01B5" w:rsidP="00BC01B5"/>
          <w:p w14:paraId="1120309D" w14:textId="77777777" w:rsidR="00BC01B5" w:rsidRDefault="00BC01B5" w:rsidP="00BC01B5"/>
          <w:p w14:paraId="5CAC9FFF" w14:textId="77777777" w:rsidR="00BC01B5" w:rsidRDefault="00BC01B5" w:rsidP="00BC01B5"/>
          <w:p w14:paraId="666AE754" w14:textId="77777777" w:rsidR="00BC01B5" w:rsidRDefault="00BC01B5" w:rsidP="00BC01B5"/>
          <w:p w14:paraId="6AE5530C" w14:textId="77777777" w:rsidR="00BC01B5" w:rsidRDefault="00BC01B5" w:rsidP="00BC01B5"/>
          <w:p w14:paraId="462086AF" w14:textId="77777777" w:rsidR="00BC01B5" w:rsidRDefault="00BC01B5" w:rsidP="00BC01B5"/>
          <w:p w14:paraId="527DC6D5" w14:textId="77777777" w:rsidR="00BC01B5" w:rsidRDefault="00BC01B5" w:rsidP="00BC01B5"/>
          <w:p w14:paraId="7BC9E2E3" w14:textId="77777777" w:rsidR="00BC01B5" w:rsidRDefault="00BC01B5" w:rsidP="00BC01B5"/>
          <w:p w14:paraId="52D8C4BA" w14:textId="77777777" w:rsidR="00BC01B5" w:rsidRDefault="00BC01B5" w:rsidP="00BC01B5"/>
          <w:p w14:paraId="56D334D7" w14:textId="77777777" w:rsidR="00BC01B5" w:rsidRDefault="00BC01B5" w:rsidP="00BC01B5"/>
          <w:p w14:paraId="10A172D7" w14:textId="77777777" w:rsidR="00BC01B5" w:rsidRDefault="00BC01B5" w:rsidP="00BC01B5"/>
          <w:p w14:paraId="728B0F13" w14:textId="77777777" w:rsidR="00BC01B5" w:rsidRDefault="00BC01B5" w:rsidP="00BC01B5"/>
          <w:p w14:paraId="1381429C" w14:textId="77777777" w:rsidR="00BC01B5" w:rsidRDefault="00BC01B5" w:rsidP="00BC01B5"/>
          <w:p w14:paraId="52534BD3" w14:textId="77777777" w:rsidR="00BC01B5" w:rsidRDefault="00BC01B5" w:rsidP="00BC01B5"/>
          <w:p w14:paraId="2B40C9EC" w14:textId="77777777" w:rsidR="00BC01B5" w:rsidRDefault="00BC01B5" w:rsidP="00BC01B5"/>
          <w:p w14:paraId="60A43828" w14:textId="77777777" w:rsidR="00BC01B5" w:rsidRDefault="00BC01B5" w:rsidP="00BC01B5"/>
          <w:p w14:paraId="25B86240" w14:textId="77777777" w:rsidR="00BC01B5" w:rsidRDefault="00BC01B5" w:rsidP="00BC01B5"/>
          <w:p w14:paraId="6E653BB9" w14:textId="170B408F" w:rsidR="00BC01B5" w:rsidRDefault="00BC01B5" w:rsidP="00BC01B5"/>
        </w:tc>
      </w:tr>
    </w:tbl>
    <w:p w14:paraId="4CF74F88" w14:textId="4DC06412" w:rsidR="0001193C" w:rsidRDefault="0001193C" w:rsidP="0001193C">
      <w:pPr>
        <w:pStyle w:val="Heading1"/>
        <w:rPr>
          <w:caps w:val="0"/>
        </w:rPr>
      </w:pPr>
      <w:r>
        <w:rPr>
          <w:caps w:val="0"/>
        </w:rPr>
        <w:lastRenderedPageBreak/>
        <w:t>PENGUMPULAN</w:t>
      </w:r>
    </w:p>
    <w:p w14:paraId="68CBD48A" w14:textId="1CD4EF9A" w:rsidR="00604459" w:rsidRPr="00604459" w:rsidRDefault="008A3508" w:rsidP="00604459">
      <w:proofErr w:type="spellStart"/>
      <w:r>
        <w:t>Ikuti</w:t>
      </w:r>
      <w:proofErr w:type="spellEnd"/>
      <w:r>
        <w:t xml:space="preserve"> Format yang </w:t>
      </w:r>
      <w:proofErr w:type="spellStart"/>
      <w:r>
        <w:t>diberikan</w:t>
      </w:r>
      <w:proofErr w:type="spellEnd"/>
      <w:r>
        <w:t xml:space="preserve"> di Google Classroom.</w:t>
      </w:r>
    </w:p>
    <w:sectPr w:rsidR="00604459" w:rsidRPr="00604459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BA3CE" w14:textId="77777777" w:rsidR="003B623E" w:rsidRDefault="003B623E">
      <w:pPr>
        <w:spacing w:before="0" w:after="0" w:line="240" w:lineRule="auto"/>
      </w:pPr>
      <w:r>
        <w:separator/>
      </w:r>
    </w:p>
  </w:endnote>
  <w:endnote w:type="continuationSeparator" w:id="0">
    <w:p w14:paraId="164C99F8" w14:textId="77777777" w:rsidR="003B623E" w:rsidRDefault="003B623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34787991"/>
      <w:docPartObj>
        <w:docPartGallery w:val="Page Numbers (Bottom of Page)"/>
        <w:docPartUnique/>
      </w:docPartObj>
    </w:sdtPr>
    <w:sdtContent>
      <w:p w14:paraId="3D9EE7AC" w14:textId="0F22AD58" w:rsidR="001638F6" w:rsidRDefault="004E5FF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8EB97B2" wp14:editId="56C94F9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5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785D8" w14:textId="77777777" w:rsidR="004E5FFF" w:rsidRDefault="004E5FFF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8EB97B2" id="Group 4" o:spid="_x0000_s1026" style="position:absolute;left:0;text-align:left;margin-left:0;margin-top:0;width:32.95pt;height:34.5pt;z-index:251659264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">
                  <v:rect id="Rectangle 53" o:spid="_x0000_s1027" style="position:absolute;left:831;top:14552;width:512;height:5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" fillcolor="#943634" strokecolor="#943634"/>
                  <v:rect id="Rectangle 54" o:spid="_x0000_s1028" style="position:absolute;left:831;top:15117;width:512;height: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&#13;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29" type="#_x0000_t202" style="position:absolute;left:726;top:14496;width:659;height:69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" filled="f" stroked="f">
                    <v:textbox inset="4.32pt,0,4.32pt,0">
                      <w:txbxContent>
                        <w:p w14:paraId="312785D8" w14:textId="77777777" w:rsidR="004E5FFF" w:rsidRDefault="004E5FFF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auto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EA6ADD" w14:textId="77777777" w:rsidR="003B623E" w:rsidRDefault="003B623E">
      <w:pPr>
        <w:spacing w:before="0" w:after="0" w:line="240" w:lineRule="auto"/>
      </w:pPr>
      <w:r>
        <w:separator/>
      </w:r>
    </w:p>
  </w:footnote>
  <w:footnote w:type="continuationSeparator" w:id="0">
    <w:p w14:paraId="6AC4FEC2" w14:textId="77777777" w:rsidR="003B623E" w:rsidRDefault="003B623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3B6DA7"/>
    <w:multiLevelType w:val="hybridMultilevel"/>
    <w:tmpl w:val="DA023D44"/>
    <w:lvl w:ilvl="0" w:tplc="A75E57FC">
      <w:numFmt w:val="bullet"/>
      <w:lvlText w:val="-"/>
      <w:lvlJc w:val="left"/>
      <w:pPr>
        <w:ind w:left="1080" w:hanging="360"/>
      </w:pPr>
      <w:rPr>
        <w:rFonts w:ascii="Gill Sans MT" w:eastAsiaTheme="minorEastAsia" w:hAnsi="Gill Sans MT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AE361C4"/>
    <w:multiLevelType w:val="hybridMultilevel"/>
    <w:tmpl w:val="CDD01F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FE120A"/>
    <w:multiLevelType w:val="hybridMultilevel"/>
    <w:tmpl w:val="811808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02833"/>
    <w:multiLevelType w:val="hybridMultilevel"/>
    <w:tmpl w:val="BDAE4E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25AD1E9A"/>
    <w:multiLevelType w:val="hybridMultilevel"/>
    <w:tmpl w:val="A0D0E7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2BF644C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BA293D"/>
    <w:multiLevelType w:val="hybridMultilevel"/>
    <w:tmpl w:val="6908C6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49492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AC0D33"/>
    <w:multiLevelType w:val="hybridMultilevel"/>
    <w:tmpl w:val="10E469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8A22C3"/>
    <w:multiLevelType w:val="hybridMultilevel"/>
    <w:tmpl w:val="D7C898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90598B"/>
    <w:multiLevelType w:val="hybridMultilevel"/>
    <w:tmpl w:val="FEDA84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F1632B"/>
    <w:multiLevelType w:val="hybridMultilevel"/>
    <w:tmpl w:val="BF944620"/>
    <w:lvl w:ilvl="0" w:tplc="1B64178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0B2FFF"/>
    <w:multiLevelType w:val="hybridMultilevel"/>
    <w:tmpl w:val="03DC68D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E971BE9"/>
    <w:multiLevelType w:val="hybridMultilevel"/>
    <w:tmpl w:val="EEFA8B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7D6BBE"/>
    <w:multiLevelType w:val="hybridMultilevel"/>
    <w:tmpl w:val="58343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AA1991"/>
    <w:multiLevelType w:val="hybridMultilevel"/>
    <w:tmpl w:val="6EB244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74C8799D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F50026"/>
    <w:multiLevelType w:val="hybridMultilevel"/>
    <w:tmpl w:val="BFC0B4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5"/>
  </w:num>
  <w:num w:numId="8" w16cid:durableId="892496727">
    <w:abstractNumId w:val="11"/>
  </w:num>
  <w:num w:numId="9" w16cid:durableId="101609319">
    <w:abstractNumId w:val="18"/>
  </w:num>
  <w:num w:numId="10" w16cid:durableId="729157751">
    <w:abstractNumId w:val="16"/>
  </w:num>
  <w:num w:numId="11" w16cid:durableId="1091585182">
    <w:abstractNumId w:val="31"/>
  </w:num>
  <w:num w:numId="12" w16cid:durableId="983392410">
    <w:abstractNumId w:val="30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  <w:num w:numId="21" w16cid:durableId="971519855">
    <w:abstractNumId w:val="28"/>
  </w:num>
  <w:num w:numId="22" w16cid:durableId="764612997">
    <w:abstractNumId w:val="17"/>
  </w:num>
  <w:num w:numId="23" w16cid:durableId="1784615074">
    <w:abstractNumId w:val="10"/>
  </w:num>
  <w:num w:numId="24" w16cid:durableId="30764923">
    <w:abstractNumId w:val="12"/>
  </w:num>
  <w:num w:numId="25" w16cid:durableId="255677113">
    <w:abstractNumId w:val="26"/>
  </w:num>
  <w:num w:numId="26" w16cid:durableId="984360647">
    <w:abstractNumId w:val="21"/>
  </w:num>
  <w:num w:numId="27" w16cid:durableId="1419520511">
    <w:abstractNumId w:val="32"/>
  </w:num>
  <w:num w:numId="28" w16cid:durableId="1898663838">
    <w:abstractNumId w:val="19"/>
  </w:num>
  <w:num w:numId="29" w16cid:durableId="1614899043">
    <w:abstractNumId w:val="13"/>
  </w:num>
  <w:num w:numId="30" w16cid:durableId="2071688617">
    <w:abstractNumId w:val="29"/>
  </w:num>
  <w:num w:numId="31" w16cid:durableId="1848665050">
    <w:abstractNumId w:val="27"/>
  </w:num>
  <w:num w:numId="32" w16cid:durableId="1386486306">
    <w:abstractNumId w:val="22"/>
  </w:num>
  <w:num w:numId="33" w16cid:durableId="1612933670">
    <w:abstractNumId w:val="33"/>
  </w:num>
  <w:num w:numId="34" w16cid:durableId="148447507">
    <w:abstractNumId w:val="14"/>
  </w:num>
  <w:num w:numId="35" w16cid:durableId="1423917543">
    <w:abstractNumId w:val="23"/>
  </w:num>
  <w:num w:numId="36" w16cid:durableId="1364862466">
    <w:abstractNumId w:val="24"/>
  </w:num>
  <w:num w:numId="37" w16cid:durableId="830021751">
    <w:abstractNumId w:val="20"/>
  </w:num>
  <w:num w:numId="38" w16cid:durableId="17180420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B3"/>
    <w:rsid w:val="000020B4"/>
    <w:rsid w:val="0001193C"/>
    <w:rsid w:val="00045356"/>
    <w:rsid w:val="00047134"/>
    <w:rsid w:val="00047736"/>
    <w:rsid w:val="000536EE"/>
    <w:rsid w:val="00067AB4"/>
    <w:rsid w:val="000748AA"/>
    <w:rsid w:val="000767E0"/>
    <w:rsid w:val="00081ACE"/>
    <w:rsid w:val="000B003E"/>
    <w:rsid w:val="000B781D"/>
    <w:rsid w:val="000C0800"/>
    <w:rsid w:val="000C7C9A"/>
    <w:rsid w:val="000E4302"/>
    <w:rsid w:val="000E660E"/>
    <w:rsid w:val="00101A18"/>
    <w:rsid w:val="00107E2E"/>
    <w:rsid w:val="00113995"/>
    <w:rsid w:val="001209F4"/>
    <w:rsid w:val="00121433"/>
    <w:rsid w:val="00123832"/>
    <w:rsid w:val="00130FE8"/>
    <w:rsid w:val="0014698D"/>
    <w:rsid w:val="001638F6"/>
    <w:rsid w:val="00165B82"/>
    <w:rsid w:val="00172BC8"/>
    <w:rsid w:val="001A2000"/>
    <w:rsid w:val="001A50EC"/>
    <w:rsid w:val="001F2C81"/>
    <w:rsid w:val="001F42B4"/>
    <w:rsid w:val="00206B7B"/>
    <w:rsid w:val="002076F8"/>
    <w:rsid w:val="00210658"/>
    <w:rsid w:val="00215815"/>
    <w:rsid w:val="0022787D"/>
    <w:rsid w:val="00230E4C"/>
    <w:rsid w:val="0024253D"/>
    <w:rsid w:val="00243A7C"/>
    <w:rsid w:val="00246254"/>
    <w:rsid w:val="00263105"/>
    <w:rsid w:val="00266BDB"/>
    <w:rsid w:val="00267D2F"/>
    <w:rsid w:val="002701BF"/>
    <w:rsid w:val="00285D73"/>
    <w:rsid w:val="00292693"/>
    <w:rsid w:val="0029272D"/>
    <w:rsid w:val="002A5D1C"/>
    <w:rsid w:val="002C3095"/>
    <w:rsid w:val="002C6628"/>
    <w:rsid w:val="002F32D7"/>
    <w:rsid w:val="002F7CFF"/>
    <w:rsid w:val="00311CEF"/>
    <w:rsid w:val="00312617"/>
    <w:rsid w:val="00315001"/>
    <w:rsid w:val="00315FBD"/>
    <w:rsid w:val="003209D6"/>
    <w:rsid w:val="00325ACE"/>
    <w:rsid w:val="00333E5C"/>
    <w:rsid w:val="00334A73"/>
    <w:rsid w:val="00340C21"/>
    <w:rsid w:val="00340FBD"/>
    <w:rsid w:val="003422FF"/>
    <w:rsid w:val="00346A63"/>
    <w:rsid w:val="00352EE5"/>
    <w:rsid w:val="003536EE"/>
    <w:rsid w:val="003925E4"/>
    <w:rsid w:val="00392844"/>
    <w:rsid w:val="00395893"/>
    <w:rsid w:val="003B33B3"/>
    <w:rsid w:val="003B459E"/>
    <w:rsid w:val="003B623E"/>
    <w:rsid w:val="003C0AD3"/>
    <w:rsid w:val="003C10FE"/>
    <w:rsid w:val="003E2A58"/>
    <w:rsid w:val="003F5990"/>
    <w:rsid w:val="0040220C"/>
    <w:rsid w:val="00414B37"/>
    <w:rsid w:val="00420678"/>
    <w:rsid w:val="00426DE2"/>
    <w:rsid w:val="004815C6"/>
    <w:rsid w:val="004952C4"/>
    <w:rsid w:val="004A1654"/>
    <w:rsid w:val="004A7FE1"/>
    <w:rsid w:val="004C5746"/>
    <w:rsid w:val="004E5FFF"/>
    <w:rsid w:val="004F26D7"/>
    <w:rsid w:val="005019BD"/>
    <w:rsid w:val="005046DD"/>
    <w:rsid w:val="00506750"/>
    <w:rsid w:val="005335D0"/>
    <w:rsid w:val="00560587"/>
    <w:rsid w:val="00584C7D"/>
    <w:rsid w:val="005A1C5A"/>
    <w:rsid w:val="005A5801"/>
    <w:rsid w:val="005B26AF"/>
    <w:rsid w:val="005D7F69"/>
    <w:rsid w:val="005F685E"/>
    <w:rsid w:val="006039A6"/>
    <w:rsid w:val="00604459"/>
    <w:rsid w:val="006075CD"/>
    <w:rsid w:val="00650659"/>
    <w:rsid w:val="00651DB3"/>
    <w:rsid w:val="00685117"/>
    <w:rsid w:val="00690EFD"/>
    <w:rsid w:val="006C6D3F"/>
    <w:rsid w:val="006C7BF2"/>
    <w:rsid w:val="006E077C"/>
    <w:rsid w:val="006F1A54"/>
    <w:rsid w:val="006F6D47"/>
    <w:rsid w:val="006F77B2"/>
    <w:rsid w:val="007021DE"/>
    <w:rsid w:val="007247E2"/>
    <w:rsid w:val="007261FC"/>
    <w:rsid w:val="00731CAE"/>
    <w:rsid w:val="00732607"/>
    <w:rsid w:val="00743EF0"/>
    <w:rsid w:val="0074501E"/>
    <w:rsid w:val="00760C2E"/>
    <w:rsid w:val="00765713"/>
    <w:rsid w:val="00765748"/>
    <w:rsid w:val="00773162"/>
    <w:rsid w:val="007B05AB"/>
    <w:rsid w:val="007B0D15"/>
    <w:rsid w:val="007B1D6B"/>
    <w:rsid w:val="007E19D4"/>
    <w:rsid w:val="007E3C6E"/>
    <w:rsid w:val="00800E57"/>
    <w:rsid w:val="00802A47"/>
    <w:rsid w:val="008078C9"/>
    <w:rsid w:val="00815DA9"/>
    <w:rsid w:val="00824AAC"/>
    <w:rsid w:val="00844483"/>
    <w:rsid w:val="00862A7D"/>
    <w:rsid w:val="00873A80"/>
    <w:rsid w:val="00887CFB"/>
    <w:rsid w:val="00894573"/>
    <w:rsid w:val="008A3508"/>
    <w:rsid w:val="008C1B6C"/>
    <w:rsid w:val="008C791B"/>
    <w:rsid w:val="008E42CF"/>
    <w:rsid w:val="008E4710"/>
    <w:rsid w:val="00902DF9"/>
    <w:rsid w:val="00911426"/>
    <w:rsid w:val="00930DD2"/>
    <w:rsid w:val="00934F1C"/>
    <w:rsid w:val="00935954"/>
    <w:rsid w:val="00936616"/>
    <w:rsid w:val="00945A4E"/>
    <w:rsid w:val="00967478"/>
    <w:rsid w:val="00980B01"/>
    <w:rsid w:val="009A1E44"/>
    <w:rsid w:val="009B2D10"/>
    <w:rsid w:val="009B6E47"/>
    <w:rsid w:val="009D2231"/>
    <w:rsid w:val="009E1287"/>
    <w:rsid w:val="009E2FFC"/>
    <w:rsid w:val="00A112B7"/>
    <w:rsid w:val="00A122DB"/>
    <w:rsid w:val="00A16604"/>
    <w:rsid w:val="00A44E4D"/>
    <w:rsid w:val="00A47E6B"/>
    <w:rsid w:val="00A62291"/>
    <w:rsid w:val="00A850FD"/>
    <w:rsid w:val="00A925CF"/>
    <w:rsid w:val="00AA3045"/>
    <w:rsid w:val="00AB6452"/>
    <w:rsid w:val="00AC47E3"/>
    <w:rsid w:val="00AD165F"/>
    <w:rsid w:val="00AD29B0"/>
    <w:rsid w:val="00AE709D"/>
    <w:rsid w:val="00AF10B3"/>
    <w:rsid w:val="00AF241E"/>
    <w:rsid w:val="00B401D7"/>
    <w:rsid w:val="00B47B7A"/>
    <w:rsid w:val="00B646B8"/>
    <w:rsid w:val="00B758F3"/>
    <w:rsid w:val="00B8077E"/>
    <w:rsid w:val="00B9086C"/>
    <w:rsid w:val="00B91F77"/>
    <w:rsid w:val="00BA210B"/>
    <w:rsid w:val="00BA469A"/>
    <w:rsid w:val="00BB3D19"/>
    <w:rsid w:val="00BC01B5"/>
    <w:rsid w:val="00BE3FA4"/>
    <w:rsid w:val="00BF1C80"/>
    <w:rsid w:val="00C06E2E"/>
    <w:rsid w:val="00C11960"/>
    <w:rsid w:val="00C439C0"/>
    <w:rsid w:val="00C568E3"/>
    <w:rsid w:val="00C647AA"/>
    <w:rsid w:val="00C65BE6"/>
    <w:rsid w:val="00C66D8B"/>
    <w:rsid w:val="00C709B3"/>
    <w:rsid w:val="00C80BD4"/>
    <w:rsid w:val="00C81D46"/>
    <w:rsid w:val="00C8309B"/>
    <w:rsid w:val="00C9029D"/>
    <w:rsid w:val="00C93542"/>
    <w:rsid w:val="00CB731C"/>
    <w:rsid w:val="00CE70A9"/>
    <w:rsid w:val="00CF3A42"/>
    <w:rsid w:val="00CF596E"/>
    <w:rsid w:val="00D26F7A"/>
    <w:rsid w:val="00D443B1"/>
    <w:rsid w:val="00D46332"/>
    <w:rsid w:val="00D5413C"/>
    <w:rsid w:val="00D80CC1"/>
    <w:rsid w:val="00DA0693"/>
    <w:rsid w:val="00DB00A6"/>
    <w:rsid w:val="00DC07A3"/>
    <w:rsid w:val="00DC2D3A"/>
    <w:rsid w:val="00DF0070"/>
    <w:rsid w:val="00E11B8A"/>
    <w:rsid w:val="00E26387"/>
    <w:rsid w:val="00E35484"/>
    <w:rsid w:val="00E408C3"/>
    <w:rsid w:val="00E47672"/>
    <w:rsid w:val="00E47B44"/>
    <w:rsid w:val="00E9088A"/>
    <w:rsid w:val="00E97E09"/>
    <w:rsid w:val="00EB2F7D"/>
    <w:rsid w:val="00EB55F3"/>
    <w:rsid w:val="00EC6C4B"/>
    <w:rsid w:val="00EE304A"/>
    <w:rsid w:val="00EE7957"/>
    <w:rsid w:val="00EE7FC5"/>
    <w:rsid w:val="00EF62D8"/>
    <w:rsid w:val="00F0111A"/>
    <w:rsid w:val="00F30A3F"/>
    <w:rsid w:val="00F476C3"/>
    <w:rsid w:val="00F56615"/>
    <w:rsid w:val="00F606D1"/>
    <w:rsid w:val="00F677F9"/>
    <w:rsid w:val="00F71897"/>
    <w:rsid w:val="00F82078"/>
    <w:rsid w:val="00F948FC"/>
    <w:rsid w:val="00FA2148"/>
    <w:rsid w:val="00FD1504"/>
    <w:rsid w:val="00FE1397"/>
    <w:rsid w:val="00FE760A"/>
    <w:rsid w:val="00FF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41F95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672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215815"/>
    <w:pPr>
      <w:numPr>
        <w:ilvl w:val="1"/>
      </w:num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3"/>
    <w:rsid w:val="00215815"/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semiHidden/>
    <w:qFormat/>
    <w:rsid w:val="00340C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3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rsid w:val="00DA0693"/>
  </w:style>
  <w:style w:type="character" w:customStyle="1" w:styleId="c">
    <w:name w:val="c"/>
    <w:basedOn w:val="DefaultParagraphFont"/>
    <w:rsid w:val="00DA0693"/>
  </w:style>
  <w:style w:type="character" w:customStyle="1" w:styleId="s">
    <w:name w:val="s"/>
    <w:basedOn w:val="DefaultParagraphFont"/>
    <w:rsid w:val="00DA0693"/>
  </w:style>
  <w:style w:type="character" w:customStyle="1" w:styleId="kd">
    <w:name w:val="kd"/>
    <w:basedOn w:val="DefaultParagraphFont"/>
    <w:rsid w:val="00392844"/>
  </w:style>
  <w:style w:type="character" w:customStyle="1" w:styleId="n">
    <w:name w:val="n"/>
    <w:basedOn w:val="DefaultParagraphFont"/>
    <w:rsid w:val="00392844"/>
  </w:style>
  <w:style w:type="character" w:customStyle="1" w:styleId="o">
    <w:name w:val="o"/>
    <w:basedOn w:val="DefaultParagraphFont"/>
    <w:rsid w:val="00392844"/>
  </w:style>
  <w:style w:type="character" w:customStyle="1" w:styleId="mi">
    <w:name w:val="mi"/>
    <w:basedOn w:val="DefaultParagraphFont"/>
    <w:rsid w:val="00392844"/>
  </w:style>
  <w:style w:type="character" w:customStyle="1" w:styleId="mf">
    <w:name w:val="mf"/>
    <w:basedOn w:val="DefaultParagraphFont"/>
    <w:rsid w:val="00392844"/>
  </w:style>
  <w:style w:type="character" w:customStyle="1" w:styleId="kp">
    <w:name w:val="kp"/>
    <w:basedOn w:val="DefaultParagraphFont"/>
    <w:rsid w:val="00392844"/>
  </w:style>
  <w:style w:type="character" w:customStyle="1" w:styleId="p">
    <w:name w:val="p"/>
    <w:basedOn w:val="DefaultParagraphFont"/>
    <w:rsid w:val="00392844"/>
  </w:style>
  <w:style w:type="character" w:customStyle="1" w:styleId="kt">
    <w:name w:val="kt"/>
    <w:basedOn w:val="DefaultParagraphFont"/>
    <w:rsid w:val="001A50EC"/>
  </w:style>
  <w:style w:type="character" w:customStyle="1" w:styleId="k">
    <w:name w:val="k"/>
    <w:basedOn w:val="DefaultParagraphFont"/>
    <w:rsid w:val="00F476C3"/>
  </w:style>
  <w:style w:type="character" w:customStyle="1" w:styleId="ow">
    <w:name w:val="ow"/>
    <w:basedOn w:val="DefaultParagraphFont"/>
    <w:rsid w:val="00F476C3"/>
  </w:style>
  <w:style w:type="character" w:customStyle="1" w:styleId="err">
    <w:name w:val="err"/>
    <w:basedOn w:val="DefaultParagraphFont"/>
    <w:rsid w:val="00F476C3"/>
  </w:style>
  <w:style w:type="character" w:customStyle="1" w:styleId="nf">
    <w:name w:val="nf"/>
    <w:basedOn w:val="DefaultParagraphFont"/>
    <w:rsid w:val="00C830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godotengine.org/download/3.x/windows/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2.png"/><Relationship Id="rId21" Type="http://schemas.openxmlformats.org/officeDocument/2006/relationships/image" Target="media/image5.png"/><Relationship Id="rId34" Type="http://schemas.openxmlformats.org/officeDocument/2006/relationships/hyperlink" Target="https://docs.godotengine.org/en/stable/tutorials/ui/gui_using_fonts.html" TargetMode="External"/><Relationship Id="rId42" Type="http://schemas.openxmlformats.org/officeDocument/2006/relationships/hyperlink" Target="https://learnxinyminutes.com/docs/c++/" TargetMode="External"/><Relationship Id="rId47" Type="http://schemas.openxmlformats.org/officeDocument/2006/relationships/hyperlink" Target="https://docs.godotengine.org/en/stable/tutorials/scripting/gdscript/gdscript_advanced.html" TargetMode="External"/><Relationship Id="rId50" Type="http://schemas.openxmlformats.org/officeDocument/2006/relationships/hyperlink" Target="https://docs.godotengine.org/en/stable/tutorials/scripting/gdscript/static_typing.html" TargetMode="External"/><Relationship Id="rId55" Type="http://schemas.openxmlformats.org/officeDocument/2006/relationships/hyperlink" Target="https://docs.godotengine.org/en/stable/tutorials/scripting/c_sharp/index.html" TargetMode="External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odotengine.org/download/windows" TargetMode="External"/><Relationship Id="rId29" Type="http://schemas.openxmlformats.org/officeDocument/2006/relationships/hyperlink" Target="https://docs.godotengine.org/en/stable/tutorials/2d/custom_drawing_in_2d.html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8.png"/><Relationship Id="rId32" Type="http://schemas.openxmlformats.org/officeDocument/2006/relationships/image" Target="media/image11.png"/><Relationship Id="rId37" Type="http://schemas.openxmlformats.org/officeDocument/2006/relationships/hyperlink" Target="https://docs.godotengine.org/en/stable/tutorials/ui/gui_containers.html" TargetMode="External"/><Relationship Id="rId40" Type="http://schemas.openxmlformats.org/officeDocument/2006/relationships/hyperlink" Target="https://github.com/heyalexej/awesome-images" TargetMode="External"/><Relationship Id="rId45" Type="http://schemas.openxmlformats.org/officeDocument/2006/relationships/hyperlink" Target="https://docs.godotengine.org/en/stable/getting_started/step_by_step/scripting_languages.html" TargetMode="External"/><Relationship Id="rId53" Type="http://schemas.openxmlformats.org/officeDocument/2006/relationships/hyperlink" Target="https://docs.godotengine.org/en/stable/tutorials/scripting/c_sharp/c_sharp_basics.html" TargetMode="External"/><Relationship Id="rId58" Type="http://schemas.openxmlformats.org/officeDocument/2006/relationships/hyperlink" Target="https://github.com/godotengine/godot-demo-projects/tree/master/mono" TargetMode="External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hyperlink" Target="https://dotnet.microsoft.com/en-us/download/dotnet/thank-you/sdk-8.0.405-windows-x64-binaries" TargetMode="External"/><Relationship Id="rId14" Type="http://schemas.openxmlformats.org/officeDocument/2006/relationships/image" Target="media/image20.png"/><Relationship Id="rId22" Type="http://schemas.openxmlformats.org/officeDocument/2006/relationships/image" Target="media/image6.png"/><Relationship Id="rId27" Type="http://schemas.openxmlformats.org/officeDocument/2006/relationships/hyperlink" Target="https://docs.godotengine.org/en/stable/classes/class_node2d.html?highlight=Node2D" TargetMode="External"/><Relationship Id="rId30" Type="http://schemas.openxmlformats.org/officeDocument/2006/relationships/hyperlink" Target="https://github.com/godotengine/godot-demo-projects/tree/master/2d" TargetMode="External"/><Relationship Id="rId35" Type="http://schemas.openxmlformats.org/officeDocument/2006/relationships/hyperlink" Target="https://docs.godotengine.org/en/stable/tutorials/ui/index.html" TargetMode="External"/><Relationship Id="rId43" Type="http://schemas.openxmlformats.org/officeDocument/2006/relationships/hyperlink" Target="https://learnxinyminutes.com/docs/gdscript/" TargetMode="External"/><Relationship Id="rId48" Type="http://schemas.openxmlformats.org/officeDocument/2006/relationships/hyperlink" Target="https://docs.godotengine.org/en/stable/tutorials/scripting/gdscript/gdscript_exports.html" TargetMode="External"/><Relationship Id="rId56" Type="http://schemas.openxmlformats.org/officeDocument/2006/relationships/hyperlink" Target="https://docs.godotengine.org/en/stable/tutorials/scripting/c_sharp/c_sharp_differences.html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cs.godotengine.org/en/stable/tutorials/scripting/gdscript/gdscript_format_string.html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hyperlink" Target="https://docs.godotengine.org/en/stable/getting_started/introduction/key_concepts_overview.html" TargetMode="External"/><Relationship Id="rId33" Type="http://schemas.openxmlformats.org/officeDocument/2006/relationships/hyperlink" Target="https://github.com/godotengine/godot-demo-projects/tree/master/gui" TargetMode="External"/><Relationship Id="rId38" Type="http://schemas.openxmlformats.org/officeDocument/2006/relationships/hyperlink" Target="https://github.com/godotengine/godot-demo-projects/tree/master/gui/control_gallery" TargetMode="External"/><Relationship Id="rId46" Type="http://schemas.openxmlformats.org/officeDocument/2006/relationships/hyperlink" Target="https://docs.godotengine.org/en/stable/tutorials/scripting/gdscript/gdscript_basics.html" TargetMode="External"/><Relationship Id="rId59" Type="http://schemas.openxmlformats.org/officeDocument/2006/relationships/hyperlink" Target="https://www.youtube.com/watch?v=iOxF5cDVIZo" TargetMode="External"/><Relationship Id="rId20" Type="http://schemas.openxmlformats.org/officeDocument/2006/relationships/image" Target="media/image4.png"/><Relationship Id="rId41" Type="http://schemas.openxmlformats.org/officeDocument/2006/relationships/hyperlink" Target="https://fonts.google.com/" TargetMode="External"/><Relationship Id="rId54" Type="http://schemas.openxmlformats.org/officeDocument/2006/relationships/hyperlink" Target="https://docs.godotengine.org/en/stable/tutorials/scripting/c_sharp/c_sharp_features.html" TargetMode="External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hyperlink" Target="https://docs.godotengine.org/en/stable/tutorials/ui/size_and_anchors.html" TargetMode="External"/><Relationship Id="rId49" Type="http://schemas.openxmlformats.org/officeDocument/2006/relationships/hyperlink" Target="https://docs.godotengine.org/en/stable/tutorials/scripting/gdscript/gdscript_styleguide.html" TargetMode="External"/><Relationship Id="rId57" Type="http://schemas.openxmlformats.org/officeDocument/2006/relationships/hyperlink" Target="https://learn.microsoft.com/en-us/dotnet/api/system.environment.stacktrace?view=net-8.0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docs.godotengine.org/en/stable/classes/class_control.html?highlight=Control" TargetMode="External"/><Relationship Id="rId44" Type="http://schemas.openxmlformats.org/officeDocument/2006/relationships/hyperlink" Target="https://learnxinyminutes.com/csharp/" TargetMode="External"/><Relationship Id="rId52" Type="http://schemas.openxmlformats.org/officeDocument/2006/relationships/hyperlink" Target="https://docs.godotengine.org/en/stable/tutorials/scripting/c_sharp/c_sharp_style_guide.html" TargetMode="External"/><Relationship Id="rId60" Type="http://schemas.openxmlformats.org/officeDocument/2006/relationships/hyperlink" Target="https://www.youtube.com/watch?v=fX64q6sYom0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g\AppData\Roaming\Microsoft\Templates\Student%20report%20with%20cov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000000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000000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000000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000000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000000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  <w:docPart>
      <w:docPartPr>
        <w:name w:val="ED3422DC09EC4BBE97A351507BCB02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E337C9-B670-40F0-A47F-009878CBAF64}"/>
      </w:docPartPr>
      <w:docPartBody>
        <w:p w:rsidR="005C17D7" w:rsidRDefault="00B96AD6" w:rsidP="00B96AD6">
          <w:pPr>
            <w:pStyle w:val="ED3422DC09EC4BBE97A351507BCB02F2"/>
          </w:pPr>
          <w:r w:rsidRPr="0074501E">
            <w:t xml:space="preserve">Supreme Court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09335358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0B781D"/>
    <w:rsid w:val="0014698D"/>
    <w:rsid w:val="0021263A"/>
    <w:rsid w:val="00295BA3"/>
    <w:rsid w:val="002D6F03"/>
    <w:rsid w:val="005C17D7"/>
    <w:rsid w:val="00866930"/>
    <w:rsid w:val="00B22CD4"/>
    <w:rsid w:val="00B25DE9"/>
    <w:rsid w:val="00B96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0E2841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47474" w:themeColor="background2" w:themeShade="80"/>
      <w:lang w:val="en-US" w:eastAsia="ja-JP"/>
    </w:rPr>
  </w:style>
  <w:style w:type="paragraph" w:customStyle="1" w:styleId="ED3422DC09EC4BBE97A351507BCB02F2">
    <w:name w:val="ED3422DC09EC4BBE97A351507BCB02F2"/>
    <w:rsid w:val="00B96A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2B2DCC7-1BFB-4EB6-93AC-2EA6D15DAB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C:\Users\trisg\AppData\Roaming\Microsoft\Templates\Student report with cover.dotx</Template>
  <TotalTime>0</TotalTime>
  <Pages>18</Pages>
  <Words>3379</Words>
  <Characters>19265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2025-02-26T00:26:00Z</dcterms:created>
  <dcterms:modified xsi:type="dcterms:W3CDTF">2025-02-26T00:26:00Z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(deprecated)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433b51c9-f0e2-38f2-828c-1498db782d07</vt:lpwstr>
  </property>
  <property fmtid="{D5CDD505-2E9C-101B-9397-08002B2CF9AE}" pid="25" name="Mendeley Citation Style_1">
    <vt:lpwstr>http://www.zotero.org/styles/harvard-cite-them-right</vt:lpwstr>
  </property>
</Properties>
</file>