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AB25" w14:textId="77777777" w:rsidR="00BC6FD3" w:rsidRDefault="00F70EB0" w:rsidP="00F70EB0">
      <w:pPr>
        <w:jc w:val="center"/>
        <w:rPr>
          <w:b/>
          <w:bCs/>
          <w:sz w:val="28"/>
          <w:szCs w:val="28"/>
        </w:rPr>
      </w:pPr>
      <w:r w:rsidRPr="00BC6FD3">
        <w:rPr>
          <w:b/>
          <w:bCs/>
          <w:sz w:val="28"/>
          <w:szCs w:val="28"/>
        </w:rPr>
        <w:t>L</w:t>
      </w:r>
      <w:r w:rsidR="00FD6455">
        <w:rPr>
          <w:b/>
          <w:bCs/>
          <w:sz w:val="28"/>
          <w:szCs w:val="28"/>
        </w:rPr>
        <w:t>APORAN PENGERJAAN TUGAS PRAKTIKUM</w:t>
      </w:r>
    </w:p>
    <w:p w14:paraId="4F40AADE" w14:textId="77777777" w:rsidR="00F70EB0" w:rsidRDefault="00BB537B" w:rsidP="00F70E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FD6455">
        <w:rPr>
          <w:b/>
          <w:bCs/>
          <w:sz w:val="28"/>
          <w:szCs w:val="28"/>
        </w:rPr>
        <w:t xml:space="preserve">ATA KULIAH </w:t>
      </w:r>
    </w:p>
    <w:p w14:paraId="7EE7ED39" w14:textId="418FCDA4" w:rsidR="00D31614" w:rsidRPr="00557B47" w:rsidRDefault="00D31614" w:rsidP="00D31614">
      <w:pPr>
        <w:jc w:val="center"/>
        <w:rPr>
          <w:b/>
          <w:bCs/>
          <w:lang w:val="en-SG"/>
        </w:rPr>
      </w:pPr>
      <w:proofErr w:type="spellStart"/>
      <w:r w:rsidRPr="00557B47">
        <w:rPr>
          <w:b/>
          <w:bCs/>
          <w:lang w:val="en-SG"/>
        </w:rPr>
        <w:t>Tugas</w:t>
      </w:r>
      <w:proofErr w:type="spellEnd"/>
      <w:r w:rsidR="00FB7955">
        <w:rPr>
          <w:b/>
          <w:bCs/>
          <w:lang w:val="en-SG"/>
        </w:rPr>
        <w:t xml:space="preserve"> Week 3</w:t>
      </w:r>
    </w:p>
    <w:p w14:paraId="22849719" w14:textId="77777777" w:rsidR="00D31614" w:rsidRPr="00557B47" w:rsidRDefault="00D31614" w:rsidP="00D31614">
      <w:pPr>
        <w:jc w:val="center"/>
        <w:rPr>
          <w:lang w:val="en-SG"/>
        </w:rPr>
      </w:pPr>
      <w:proofErr w:type="spellStart"/>
      <w:r w:rsidRPr="00557B47">
        <w:rPr>
          <w:lang w:val="en-SG"/>
        </w:rPr>
        <w:t>Disusun</w:t>
      </w:r>
      <w:proofErr w:type="spellEnd"/>
      <w:r w:rsidRPr="00557B47">
        <w:rPr>
          <w:lang w:val="en-SG"/>
        </w:rPr>
        <w:t xml:space="preserve"> </w:t>
      </w:r>
      <w:proofErr w:type="spellStart"/>
      <w:r w:rsidRPr="00557B47">
        <w:rPr>
          <w:lang w:val="en-SG"/>
        </w:rPr>
        <w:t>untuk</w:t>
      </w:r>
      <w:proofErr w:type="spellEnd"/>
      <w:r w:rsidRPr="00557B47">
        <w:rPr>
          <w:lang w:val="en-SG"/>
        </w:rPr>
        <w:t xml:space="preserve"> </w:t>
      </w:r>
      <w:proofErr w:type="spellStart"/>
      <w:r w:rsidRPr="00557B47">
        <w:rPr>
          <w:lang w:val="en-SG"/>
        </w:rPr>
        <w:t>memenuhi</w:t>
      </w:r>
      <w:proofErr w:type="spellEnd"/>
      <w:r w:rsidRPr="00557B47">
        <w:rPr>
          <w:lang w:val="en-SG"/>
        </w:rPr>
        <w:t xml:space="preserve"> </w:t>
      </w:r>
      <w:proofErr w:type="spellStart"/>
      <w:r w:rsidRPr="00557B47">
        <w:rPr>
          <w:lang w:val="en-SG"/>
        </w:rPr>
        <w:t>tugas</w:t>
      </w:r>
      <w:proofErr w:type="spellEnd"/>
      <w:r w:rsidRPr="00557B47">
        <w:rPr>
          <w:lang w:val="en-SG"/>
        </w:rPr>
        <w:t xml:space="preserve"> </w:t>
      </w:r>
      <w:proofErr w:type="spellStart"/>
      <w:r>
        <w:rPr>
          <w:lang w:val="en-SG"/>
        </w:rPr>
        <w:t>Komputer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Grafik</w:t>
      </w:r>
      <w:proofErr w:type="spellEnd"/>
    </w:p>
    <w:p w14:paraId="53A5696E" w14:textId="77777777" w:rsidR="00D31614" w:rsidRDefault="00D31614" w:rsidP="00F70EB0">
      <w:pPr>
        <w:jc w:val="center"/>
        <w:rPr>
          <w:b/>
          <w:bCs/>
          <w:sz w:val="44"/>
          <w:szCs w:val="44"/>
        </w:rPr>
      </w:pPr>
    </w:p>
    <w:p w14:paraId="0BCA8884" w14:textId="77777777" w:rsidR="00F70EB0" w:rsidRDefault="00F70EB0" w:rsidP="00F70EB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DC21E70" wp14:editId="1B169DCF">
            <wp:extent cx="2042782" cy="2895600"/>
            <wp:effectExtent l="0" t="0" r="0" b="0"/>
            <wp:docPr id="161629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34" cy="29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E47A" w14:textId="77777777" w:rsidR="00BC6FD3" w:rsidRDefault="00BC6FD3" w:rsidP="00F70EB0">
      <w:pPr>
        <w:jc w:val="center"/>
        <w:rPr>
          <w:b/>
          <w:bCs/>
          <w:sz w:val="44"/>
          <w:szCs w:val="44"/>
        </w:rPr>
      </w:pPr>
    </w:p>
    <w:p w14:paraId="08C102D3" w14:textId="77777777" w:rsidR="00F70EB0" w:rsidRDefault="00F70EB0" w:rsidP="00F70EB0">
      <w:pPr>
        <w:jc w:val="center"/>
        <w:rPr>
          <w:b/>
          <w:bCs/>
          <w:sz w:val="28"/>
          <w:szCs w:val="28"/>
        </w:rPr>
      </w:pPr>
      <w:proofErr w:type="spellStart"/>
      <w:r w:rsidRPr="00BC6FD3">
        <w:rPr>
          <w:b/>
          <w:bCs/>
          <w:sz w:val="28"/>
          <w:szCs w:val="28"/>
        </w:rPr>
        <w:t>Disusun</w:t>
      </w:r>
      <w:proofErr w:type="spellEnd"/>
      <w:r w:rsidRPr="00BC6FD3">
        <w:rPr>
          <w:b/>
          <w:bCs/>
          <w:sz w:val="28"/>
          <w:szCs w:val="28"/>
        </w:rPr>
        <w:t xml:space="preserve"> oleh :</w:t>
      </w:r>
    </w:p>
    <w:p w14:paraId="6F961EB5" w14:textId="77777777" w:rsidR="002C6FAE" w:rsidRPr="00BC6FD3" w:rsidRDefault="002C6FAE" w:rsidP="00F70EB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4"/>
        <w:gridCol w:w="338"/>
        <w:gridCol w:w="4955"/>
      </w:tblGrid>
      <w:tr w:rsidR="00F777B5" w:rsidRPr="00A23E92" w14:paraId="31290006" w14:textId="77777777" w:rsidTr="00FD6455">
        <w:trPr>
          <w:jc w:val="center"/>
        </w:trPr>
        <w:tc>
          <w:tcPr>
            <w:tcW w:w="2634" w:type="dxa"/>
          </w:tcPr>
          <w:p w14:paraId="6D24FF96" w14:textId="77777777" w:rsidR="00F777B5" w:rsidRPr="00A23E92" w:rsidRDefault="00F777B5" w:rsidP="00801270">
            <w:pPr>
              <w:jc w:val="center"/>
              <w:rPr>
                <w:szCs w:val="24"/>
              </w:rPr>
            </w:pPr>
            <w:r w:rsidRPr="00A23E92">
              <w:rPr>
                <w:szCs w:val="24"/>
              </w:rPr>
              <w:t>Nama</w:t>
            </w:r>
          </w:p>
        </w:tc>
        <w:tc>
          <w:tcPr>
            <w:tcW w:w="338" w:type="dxa"/>
          </w:tcPr>
          <w:p w14:paraId="3F6E04AB" w14:textId="77777777" w:rsidR="00F777B5" w:rsidRPr="00A23E92" w:rsidRDefault="00F777B5" w:rsidP="002C6FAE">
            <w:pPr>
              <w:rPr>
                <w:szCs w:val="24"/>
              </w:rPr>
            </w:pPr>
            <w:r w:rsidRPr="00A23E92">
              <w:rPr>
                <w:szCs w:val="24"/>
              </w:rPr>
              <w:t>:</w:t>
            </w:r>
          </w:p>
        </w:tc>
        <w:tc>
          <w:tcPr>
            <w:tcW w:w="4955" w:type="dxa"/>
          </w:tcPr>
          <w:p w14:paraId="7AB5F29A" w14:textId="77777777" w:rsidR="00F777B5" w:rsidRPr="00A23E92" w:rsidRDefault="00F777B5" w:rsidP="00F777B5">
            <w:pPr>
              <w:jc w:val="center"/>
              <w:rPr>
                <w:szCs w:val="24"/>
              </w:rPr>
            </w:pPr>
            <w:r w:rsidRPr="00A23E92">
              <w:rPr>
                <w:szCs w:val="24"/>
              </w:rPr>
              <w:t>Muhammad Samudera Bagja</w:t>
            </w:r>
          </w:p>
        </w:tc>
      </w:tr>
      <w:tr w:rsidR="00F777B5" w:rsidRPr="00A23E92" w14:paraId="4E821DF2" w14:textId="77777777" w:rsidTr="00FD6455">
        <w:trPr>
          <w:jc w:val="center"/>
        </w:trPr>
        <w:tc>
          <w:tcPr>
            <w:tcW w:w="2634" w:type="dxa"/>
          </w:tcPr>
          <w:p w14:paraId="0CF2A63F" w14:textId="77777777" w:rsidR="00F777B5" w:rsidRPr="00A23E92" w:rsidRDefault="00F777B5" w:rsidP="00801270">
            <w:pPr>
              <w:jc w:val="center"/>
              <w:rPr>
                <w:szCs w:val="24"/>
              </w:rPr>
            </w:pPr>
            <w:r w:rsidRPr="00A23E92">
              <w:rPr>
                <w:szCs w:val="24"/>
              </w:rPr>
              <w:t>NIM</w:t>
            </w:r>
          </w:p>
        </w:tc>
        <w:tc>
          <w:tcPr>
            <w:tcW w:w="338" w:type="dxa"/>
          </w:tcPr>
          <w:p w14:paraId="53E07DFA" w14:textId="77777777" w:rsidR="00F777B5" w:rsidRPr="00A23E92" w:rsidRDefault="00F777B5" w:rsidP="002C6FAE">
            <w:pPr>
              <w:rPr>
                <w:szCs w:val="24"/>
              </w:rPr>
            </w:pPr>
            <w:r w:rsidRPr="00A23E92">
              <w:rPr>
                <w:szCs w:val="24"/>
              </w:rPr>
              <w:t>:</w:t>
            </w:r>
          </w:p>
        </w:tc>
        <w:tc>
          <w:tcPr>
            <w:tcW w:w="4955" w:type="dxa"/>
          </w:tcPr>
          <w:p w14:paraId="664DB769" w14:textId="77777777" w:rsidR="00F777B5" w:rsidRPr="00A23E92" w:rsidRDefault="00F777B5" w:rsidP="00F777B5">
            <w:pPr>
              <w:jc w:val="center"/>
              <w:rPr>
                <w:szCs w:val="24"/>
              </w:rPr>
            </w:pPr>
            <w:r w:rsidRPr="00A23E92">
              <w:rPr>
                <w:szCs w:val="24"/>
              </w:rPr>
              <w:t>231524058</w:t>
            </w:r>
          </w:p>
        </w:tc>
      </w:tr>
      <w:tr w:rsidR="00F777B5" w:rsidRPr="00A23E92" w14:paraId="458B1B45" w14:textId="77777777" w:rsidTr="00FD6455">
        <w:trPr>
          <w:trHeight w:val="72"/>
          <w:jc w:val="center"/>
        </w:trPr>
        <w:tc>
          <w:tcPr>
            <w:tcW w:w="2634" w:type="dxa"/>
          </w:tcPr>
          <w:p w14:paraId="70C3AED8" w14:textId="77777777" w:rsidR="00F777B5" w:rsidRPr="00A23E92" w:rsidRDefault="00F777B5" w:rsidP="00801270">
            <w:pPr>
              <w:jc w:val="center"/>
              <w:rPr>
                <w:szCs w:val="24"/>
              </w:rPr>
            </w:pPr>
            <w:proofErr w:type="spellStart"/>
            <w:r w:rsidRPr="00A23E92">
              <w:rPr>
                <w:szCs w:val="24"/>
              </w:rPr>
              <w:t>Kelas</w:t>
            </w:r>
            <w:proofErr w:type="spellEnd"/>
          </w:p>
        </w:tc>
        <w:tc>
          <w:tcPr>
            <w:tcW w:w="338" w:type="dxa"/>
          </w:tcPr>
          <w:p w14:paraId="1E177DD2" w14:textId="77777777" w:rsidR="00F777B5" w:rsidRPr="00A23E92" w:rsidRDefault="00F777B5" w:rsidP="002C6FAE">
            <w:pPr>
              <w:rPr>
                <w:szCs w:val="24"/>
              </w:rPr>
            </w:pPr>
            <w:r w:rsidRPr="00A23E92">
              <w:rPr>
                <w:szCs w:val="24"/>
              </w:rPr>
              <w:t>:</w:t>
            </w:r>
          </w:p>
        </w:tc>
        <w:tc>
          <w:tcPr>
            <w:tcW w:w="4955" w:type="dxa"/>
          </w:tcPr>
          <w:p w14:paraId="0642A39B" w14:textId="77777777" w:rsidR="00F777B5" w:rsidRPr="00A23E92" w:rsidRDefault="00F777B5" w:rsidP="00F777B5">
            <w:pPr>
              <w:jc w:val="center"/>
              <w:rPr>
                <w:szCs w:val="24"/>
              </w:rPr>
            </w:pPr>
            <w:r w:rsidRPr="00A23E92">
              <w:rPr>
                <w:szCs w:val="24"/>
              </w:rPr>
              <w:t xml:space="preserve">D4 – 2B Teknik </w:t>
            </w:r>
            <w:proofErr w:type="spellStart"/>
            <w:r w:rsidRPr="00A23E92">
              <w:rPr>
                <w:szCs w:val="24"/>
              </w:rPr>
              <w:t>Informatika</w:t>
            </w:r>
            <w:proofErr w:type="spellEnd"/>
          </w:p>
        </w:tc>
      </w:tr>
    </w:tbl>
    <w:p w14:paraId="04A1F51F" w14:textId="77777777" w:rsidR="00801270" w:rsidRDefault="00801270" w:rsidP="008F4120">
      <w:pPr>
        <w:rPr>
          <w:b/>
          <w:bCs/>
          <w:sz w:val="28"/>
          <w:szCs w:val="28"/>
        </w:rPr>
      </w:pPr>
    </w:p>
    <w:p w14:paraId="54454B93" w14:textId="77777777" w:rsidR="00D31614" w:rsidRDefault="00D31614" w:rsidP="008F4120">
      <w:pPr>
        <w:rPr>
          <w:b/>
          <w:bCs/>
          <w:sz w:val="28"/>
          <w:szCs w:val="28"/>
        </w:rPr>
      </w:pPr>
    </w:p>
    <w:p w14:paraId="017131C7" w14:textId="77777777" w:rsidR="008F4120" w:rsidRDefault="008F4120" w:rsidP="008F4120">
      <w:pPr>
        <w:jc w:val="center"/>
        <w:rPr>
          <w:rFonts w:cs="Times New Roman (Body CS)"/>
          <w:b/>
          <w:bCs/>
          <w:spacing w:val="-20"/>
          <w:sz w:val="28"/>
          <w:szCs w:val="28"/>
        </w:rPr>
      </w:pPr>
      <w:r w:rsidRPr="00412742">
        <w:rPr>
          <w:rFonts w:cs="Times New Roman (Body CS)"/>
          <w:b/>
          <w:bCs/>
          <w:spacing w:val="-20"/>
          <w:sz w:val="28"/>
          <w:szCs w:val="28"/>
        </w:rPr>
        <w:t>PROGRAM STUDI  SARJANA TERAPAN TEKNIK INFORMATIKA</w:t>
      </w:r>
    </w:p>
    <w:p w14:paraId="6E8F5DEE" w14:textId="77777777" w:rsidR="00412742" w:rsidRPr="00C655A0" w:rsidRDefault="00C655A0" w:rsidP="008F4120">
      <w:pPr>
        <w:jc w:val="center"/>
        <w:rPr>
          <w:rFonts w:cs="Times New Roman (Body CS)"/>
          <w:b/>
          <w:bCs/>
          <w:spacing w:val="30"/>
          <w:sz w:val="28"/>
          <w:szCs w:val="28"/>
        </w:rPr>
      </w:pPr>
      <w:r w:rsidRPr="00C655A0">
        <w:rPr>
          <w:rFonts w:cs="Times New Roman (Body CS)"/>
          <w:b/>
          <w:bCs/>
          <w:spacing w:val="30"/>
          <w:sz w:val="28"/>
          <w:szCs w:val="28"/>
        </w:rPr>
        <w:t>JURUSAN TEKNIK INFORMATIKA</w:t>
      </w:r>
    </w:p>
    <w:p w14:paraId="0D136DF9" w14:textId="77777777" w:rsidR="00C655A0" w:rsidRPr="00412742" w:rsidRDefault="00C655A0" w:rsidP="008F4120">
      <w:pPr>
        <w:jc w:val="center"/>
        <w:rPr>
          <w:rFonts w:cs="Times New Roman (Body CS)"/>
          <w:b/>
          <w:bCs/>
          <w:spacing w:val="-20"/>
          <w:sz w:val="28"/>
          <w:szCs w:val="28"/>
        </w:rPr>
      </w:pPr>
      <w:r>
        <w:rPr>
          <w:rFonts w:cs="Times New Roman (Body CS)"/>
          <w:b/>
          <w:bCs/>
          <w:spacing w:val="-20"/>
          <w:sz w:val="28"/>
          <w:szCs w:val="28"/>
        </w:rPr>
        <w:t>POLITEKNIK NEGERI BANDUNG</w:t>
      </w:r>
    </w:p>
    <w:p w14:paraId="3D6EA7B9" w14:textId="77777777" w:rsidR="00AA3A78" w:rsidRDefault="00C655A0" w:rsidP="00801270">
      <w:pPr>
        <w:jc w:val="center"/>
        <w:rPr>
          <w:b/>
          <w:bCs/>
          <w:sz w:val="28"/>
          <w:szCs w:val="28"/>
        </w:rPr>
      </w:pPr>
      <w:r w:rsidRPr="00BC6FD3">
        <w:rPr>
          <w:b/>
          <w:bCs/>
          <w:sz w:val="28"/>
          <w:szCs w:val="28"/>
        </w:rPr>
        <w:t>TAHUN AJARAN 202</w:t>
      </w:r>
      <w:r>
        <w:rPr>
          <w:b/>
          <w:bCs/>
          <w:sz w:val="28"/>
          <w:szCs w:val="28"/>
        </w:rPr>
        <w:t>4/</w:t>
      </w:r>
      <w:r w:rsidRPr="00BC6FD3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5</w:t>
      </w:r>
    </w:p>
    <w:p w14:paraId="59253BDF" w14:textId="77777777" w:rsidR="000336A6" w:rsidRDefault="000336A6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76C7C9" w14:textId="77777777" w:rsidR="00A9157E" w:rsidRDefault="00A9157E" w:rsidP="00A9157E">
      <w:pPr>
        <w:rPr>
          <w:b/>
          <w:bCs/>
          <w:sz w:val="28"/>
          <w:szCs w:val="28"/>
        </w:rPr>
      </w:pPr>
    </w:p>
    <w:p w14:paraId="5BDB2177" w14:textId="77777777" w:rsidR="0032316F" w:rsidRPr="00BB537B" w:rsidRDefault="00BB537B" w:rsidP="00BB537B">
      <w:pPr>
        <w:pStyle w:val="Heading1"/>
      </w:pPr>
      <w:bookmarkStart w:id="0" w:name="_Toc196380082"/>
      <w:r w:rsidRPr="00BB537B">
        <w:t>DAFTAR ISI</w:t>
      </w:r>
      <w:bookmarkEnd w:id="0"/>
    </w:p>
    <w:p w14:paraId="009FBBF5" w14:textId="77777777" w:rsidR="004E25FB" w:rsidRDefault="004E25FB" w:rsidP="004E25FB"/>
    <w:p w14:paraId="62373FEE" w14:textId="77777777" w:rsidR="00FB7955" w:rsidRDefault="00CA0D1E" w:rsidP="00FB7955">
      <w:pPr>
        <w:pStyle w:val="Heading1"/>
        <w:rPr>
          <w:rFonts w:eastAsiaTheme="minorHAnsi"/>
        </w:rPr>
      </w:pPr>
      <w:r>
        <w:br w:type="page"/>
      </w:r>
      <w:r w:rsidR="00FB7955" w:rsidRPr="00FB7955">
        <w:rPr>
          <w:rFonts w:eastAsiaTheme="minorHAnsi"/>
        </w:rPr>
        <w:lastRenderedPageBreak/>
        <w:t xml:space="preserve">Lesson Learned </w:t>
      </w:r>
      <w:proofErr w:type="spellStart"/>
      <w:r w:rsidR="00FB7955" w:rsidRPr="00FB7955">
        <w:rPr>
          <w:rFonts w:eastAsiaTheme="minorHAnsi"/>
        </w:rPr>
        <w:t>dari</w:t>
      </w:r>
      <w:proofErr w:type="spellEnd"/>
      <w:r w:rsidR="00FB7955" w:rsidRPr="00FB7955">
        <w:rPr>
          <w:rFonts w:eastAsiaTheme="minorHAnsi"/>
        </w:rPr>
        <w:t xml:space="preserve"> </w:t>
      </w:r>
      <w:proofErr w:type="spellStart"/>
      <w:r w:rsidR="00FB7955" w:rsidRPr="00FB7955">
        <w:rPr>
          <w:rFonts w:eastAsiaTheme="minorHAnsi"/>
        </w:rPr>
        <w:t>Penugasan</w:t>
      </w:r>
      <w:proofErr w:type="spellEnd"/>
      <w:r w:rsidR="00FB7955" w:rsidRPr="00FB7955">
        <w:rPr>
          <w:rFonts w:eastAsiaTheme="minorHAnsi"/>
        </w:rPr>
        <w:t xml:space="preserve"> Week 3: Core Mechanics - Shooting, UI, dan Game State</w:t>
      </w:r>
    </w:p>
    <w:p w14:paraId="48DAA419" w14:textId="77777777" w:rsidR="00FB7955" w:rsidRPr="00FB7955" w:rsidRDefault="00FB7955" w:rsidP="00FB7955"/>
    <w:p w14:paraId="7C9C7828" w14:textId="1095C3C0" w:rsidR="00FB7955" w:rsidRPr="00FB7955" w:rsidRDefault="00FB7955" w:rsidP="00FB7955">
      <w:pPr>
        <w:pStyle w:val="Heading2"/>
        <w:numPr>
          <w:ilvl w:val="0"/>
          <w:numId w:val="43"/>
        </w:numPr>
      </w:pPr>
      <w:proofErr w:type="spellStart"/>
      <w:r w:rsidRPr="00FB7955">
        <w:t>Penggunaan</w:t>
      </w:r>
      <w:proofErr w:type="spellEnd"/>
      <w:r w:rsidRPr="00FB7955">
        <w:t xml:space="preserve"> Collision Layers &amp; Masks</w:t>
      </w:r>
    </w:p>
    <w:p w14:paraId="19BA898D" w14:textId="77777777" w:rsidR="00FB7955" w:rsidRPr="00FB7955" w:rsidRDefault="00FB7955" w:rsidP="00FB7955">
      <w:pPr>
        <w:numPr>
          <w:ilvl w:val="0"/>
          <w:numId w:val="33"/>
        </w:numPr>
        <w:jc w:val="left"/>
      </w:pPr>
      <w:r w:rsidRPr="00FB7955">
        <w:rPr>
          <w:b/>
          <w:bCs/>
        </w:rPr>
        <w:t xml:space="preserve">Apa yang </w:t>
      </w:r>
      <w:proofErr w:type="spellStart"/>
      <w:r w:rsidRPr="00FB7955">
        <w:rPr>
          <w:b/>
          <w:bCs/>
        </w:rPr>
        <w:t>dipelajari</w:t>
      </w:r>
      <w:proofErr w:type="spellEnd"/>
      <w:r w:rsidRPr="00FB7955">
        <w:rPr>
          <w:b/>
          <w:bCs/>
        </w:rPr>
        <w:t>:</w:t>
      </w:r>
    </w:p>
    <w:p w14:paraId="243B92CF" w14:textId="77777777" w:rsidR="00FB7955" w:rsidRPr="00FB7955" w:rsidRDefault="00FB7955" w:rsidP="00FB7955">
      <w:pPr>
        <w:numPr>
          <w:ilvl w:val="1"/>
          <w:numId w:val="33"/>
        </w:numPr>
        <w:jc w:val="left"/>
      </w:pPr>
      <w:r w:rsidRPr="00FB7955">
        <w:t xml:space="preserve">Collision Layers &amp; Mask </w:t>
      </w:r>
      <w:proofErr w:type="spellStart"/>
      <w:r w:rsidRPr="00FB7955">
        <w:t>memungkinkan</w:t>
      </w:r>
      <w:proofErr w:type="spellEnd"/>
      <w:r w:rsidRPr="00FB7955">
        <w:t xml:space="preserve"> </w:t>
      </w:r>
      <w:proofErr w:type="spellStart"/>
      <w:r w:rsidRPr="00FB7955">
        <w:t>kontrol</w:t>
      </w:r>
      <w:proofErr w:type="spellEnd"/>
      <w:r w:rsidRPr="00FB7955">
        <w:t xml:space="preserve"> yang </w:t>
      </w:r>
      <w:proofErr w:type="spellStart"/>
      <w:r w:rsidRPr="00FB7955">
        <w:t>presisi</w:t>
      </w:r>
      <w:proofErr w:type="spellEnd"/>
      <w:r w:rsidRPr="00FB7955">
        <w:t xml:space="preserve"> </w:t>
      </w:r>
      <w:proofErr w:type="spellStart"/>
      <w:r w:rsidRPr="00FB7955">
        <w:t>terhadap</w:t>
      </w:r>
      <w:proofErr w:type="spellEnd"/>
      <w:r w:rsidRPr="00FB7955">
        <w:t xml:space="preserve"> </w:t>
      </w:r>
      <w:proofErr w:type="spellStart"/>
      <w:r w:rsidRPr="00FB7955">
        <w:t>interaksi</w:t>
      </w:r>
      <w:proofErr w:type="spellEnd"/>
      <w:r w:rsidRPr="00FB7955">
        <w:t xml:space="preserve"> </w:t>
      </w:r>
      <w:proofErr w:type="spellStart"/>
      <w:r w:rsidRPr="00FB7955">
        <w:t>fisik</w:t>
      </w:r>
      <w:proofErr w:type="spellEnd"/>
      <w:r w:rsidRPr="00FB7955">
        <w:t xml:space="preserve"> </w:t>
      </w:r>
      <w:proofErr w:type="spellStart"/>
      <w:r w:rsidRPr="00FB7955">
        <w:t>antar</w:t>
      </w:r>
      <w:proofErr w:type="spellEnd"/>
      <w:r w:rsidRPr="00FB7955">
        <w:t xml:space="preserve"> </w:t>
      </w:r>
      <w:proofErr w:type="spellStart"/>
      <w:r w:rsidRPr="00FB7955">
        <w:t>objek</w:t>
      </w:r>
      <w:proofErr w:type="spellEnd"/>
      <w:r w:rsidRPr="00FB7955">
        <w:t>.</w:t>
      </w:r>
    </w:p>
    <w:p w14:paraId="1C7BC59A" w14:textId="77777777" w:rsidR="00FB7955" w:rsidRPr="00FB7955" w:rsidRDefault="00FB7955" w:rsidP="00FB7955">
      <w:pPr>
        <w:numPr>
          <w:ilvl w:val="1"/>
          <w:numId w:val="33"/>
        </w:numPr>
        <w:jc w:val="left"/>
      </w:pPr>
      <w:r w:rsidRPr="00FB7955">
        <w:rPr>
          <w:b/>
          <w:bCs/>
        </w:rPr>
        <w:t>Layer</w:t>
      </w:r>
      <w:r w:rsidRPr="00FB7955">
        <w:t> </w:t>
      </w:r>
      <w:proofErr w:type="spellStart"/>
      <w:r w:rsidRPr="00FB7955">
        <w:t>menentukan</w:t>
      </w:r>
      <w:proofErr w:type="spellEnd"/>
      <w:r w:rsidRPr="00FB7955">
        <w:t xml:space="preserve"> </w:t>
      </w:r>
      <w:proofErr w:type="spellStart"/>
      <w:r w:rsidRPr="00FB7955">
        <w:t>kategori</w:t>
      </w:r>
      <w:proofErr w:type="spellEnd"/>
      <w:r w:rsidRPr="00FB7955">
        <w:t xml:space="preserve"> </w:t>
      </w:r>
      <w:proofErr w:type="spellStart"/>
      <w:r w:rsidRPr="00FB7955">
        <w:t>fisik</w:t>
      </w:r>
      <w:proofErr w:type="spellEnd"/>
      <w:r w:rsidRPr="00FB7955">
        <w:t xml:space="preserve"> </w:t>
      </w:r>
      <w:proofErr w:type="spellStart"/>
      <w:r w:rsidRPr="00FB7955">
        <w:t>objek</w:t>
      </w:r>
      <w:proofErr w:type="spellEnd"/>
      <w:r w:rsidRPr="00FB7955">
        <w:t xml:space="preserve">, </w:t>
      </w:r>
      <w:proofErr w:type="spellStart"/>
      <w:r w:rsidRPr="00FB7955">
        <w:t>sedangkan</w:t>
      </w:r>
      <w:proofErr w:type="spellEnd"/>
      <w:r w:rsidRPr="00FB7955">
        <w:t> </w:t>
      </w:r>
      <w:r w:rsidRPr="00FB7955">
        <w:rPr>
          <w:b/>
          <w:bCs/>
        </w:rPr>
        <w:t>Mask</w:t>
      </w:r>
      <w:r w:rsidRPr="00FB7955">
        <w:t> </w:t>
      </w:r>
      <w:proofErr w:type="spellStart"/>
      <w:r w:rsidRPr="00FB7955">
        <w:t>menentukan</w:t>
      </w:r>
      <w:proofErr w:type="spellEnd"/>
      <w:r w:rsidRPr="00FB7955">
        <w:t xml:space="preserve"> layer mana yang </w:t>
      </w:r>
      <w:proofErr w:type="spellStart"/>
      <w:r w:rsidRPr="00FB7955">
        <w:t>akan</w:t>
      </w:r>
      <w:proofErr w:type="spellEnd"/>
      <w:r w:rsidRPr="00FB7955">
        <w:t xml:space="preserve"> </w:t>
      </w:r>
      <w:proofErr w:type="spellStart"/>
      <w:r w:rsidRPr="00FB7955">
        <w:t>dideteksi</w:t>
      </w:r>
      <w:proofErr w:type="spellEnd"/>
      <w:r w:rsidRPr="00FB7955">
        <w:t xml:space="preserve"> oleh </w:t>
      </w:r>
      <w:proofErr w:type="spellStart"/>
      <w:r w:rsidRPr="00FB7955">
        <w:t>objek</w:t>
      </w:r>
      <w:proofErr w:type="spellEnd"/>
      <w:r w:rsidRPr="00FB7955">
        <w:t xml:space="preserve"> </w:t>
      </w:r>
      <w:proofErr w:type="spellStart"/>
      <w:r w:rsidRPr="00FB7955">
        <w:t>tersebut</w:t>
      </w:r>
      <w:proofErr w:type="spellEnd"/>
      <w:r w:rsidRPr="00FB7955">
        <w:t>.</w:t>
      </w:r>
    </w:p>
    <w:p w14:paraId="5358537A" w14:textId="77777777" w:rsidR="00FB7955" w:rsidRPr="00FB7955" w:rsidRDefault="00FB7955" w:rsidP="00FB7955">
      <w:pPr>
        <w:numPr>
          <w:ilvl w:val="1"/>
          <w:numId w:val="33"/>
        </w:numPr>
        <w:jc w:val="left"/>
      </w:pPr>
      <w:proofErr w:type="spellStart"/>
      <w:r w:rsidRPr="00FB7955">
        <w:t>Interaksi</w:t>
      </w:r>
      <w:proofErr w:type="spellEnd"/>
      <w:r w:rsidRPr="00FB7955">
        <w:t xml:space="preserve"> </w:t>
      </w:r>
      <w:proofErr w:type="spellStart"/>
      <w:r w:rsidRPr="00FB7955">
        <w:t>hanya</w:t>
      </w:r>
      <w:proofErr w:type="spellEnd"/>
      <w:r w:rsidRPr="00FB7955">
        <w:t xml:space="preserve"> </w:t>
      </w:r>
      <w:proofErr w:type="spellStart"/>
      <w:r w:rsidRPr="00FB7955">
        <w:t>terjadi</w:t>
      </w:r>
      <w:proofErr w:type="spellEnd"/>
      <w:r w:rsidRPr="00FB7955">
        <w:t xml:space="preserve"> </w:t>
      </w:r>
      <w:proofErr w:type="spellStart"/>
      <w:r w:rsidRPr="00FB7955">
        <w:t>jika</w:t>
      </w:r>
      <w:proofErr w:type="spellEnd"/>
      <w:r w:rsidRPr="00FB7955">
        <w:t xml:space="preserve"> </w:t>
      </w:r>
      <w:proofErr w:type="spellStart"/>
      <w:r w:rsidRPr="00FB7955">
        <w:t>kedua</w:t>
      </w:r>
      <w:proofErr w:type="spellEnd"/>
      <w:r w:rsidRPr="00FB7955">
        <w:t xml:space="preserve"> </w:t>
      </w:r>
      <w:proofErr w:type="spellStart"/>
      <w:r w:rsidRPr="00FB7955">
        <w:t>objek</w:t>
      </w:r>
      <w:proofErr w:type="spellEnd"/>
      <w:r w:rsidRPr="00FB7955">
        <w:t xml:space="preserve"> </w:t>
      </w:r>
      <w:proofErr w:type="spellStart"/>
      <w:r w:rsidRPr="00FB7955">
        <w:t>saling</w:t>
      </w:r>
      <w:proofErr w:type="spellEnd"/>
      <w:r w:rsidRPr="00FB7955">
        <w:t xml:space="preserve"> </w:t>
      </w:r>
      <w:proofErr w:type="spellStart"/>
      <w:r w:rsidRPr="00FB7955">
        <w:t>memenuhi</w:t>
      </w:r>
      <w:proofErr w:type="spellEnd"/>
      <w:r w:rsidRPr="00FB7955">
        <w:t xml:space="preserve"> </w:t>
      </w:r>
      <w:proofErr w:type="spellStart"/>
      <w:r w:rsidRPr="00FB7955">
        <w:t>syarat</w:t>
      </w:r>
      <w:proofErr w:type="spellEnd"/>
      <w:r w:rsidRPr="00FB7955">
        <w:t xml:space="preserve"> Layer dan Mask.</w:t>
      </w:r>
    </w:p>
    <w:p w14:paraId="7E874170" w14:textId="77777777" w:rsidR="00FB7955" w:rsidRPr="00FB7955" w:rsidRDefault="00FB7955" w:rsidP="00FB7955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 w:rsidRPr="00FB7955">
        <w:rPr>
          <w:b/>
          <w:bCs/>
        </w:rPr>
        <w:t>Kesalahan</w:t>
      </w:r>
      <w:proofErr w:type="spellEnd"/>
      <w:r w:rsidRPr="00FB7955">
        <w:rPr>
          <w:b/>
          <w:bCs/>
        </w:rPr>
        <w:t xml:space="preserve"> yang </w:t>
      </w:r>
      <w:proofErr w:type="spellStart"/>
      <w:r w:rsidRPr="00FB7955">
        <w:rPr>
          <w:b/>
          <w:bCs/>
        </w:rPr>
        <w:t>mungkin</w:t>
      </w:r>
      <w:proofErr w:type="spellEnd"/>
      <w:r w:rsidRPr="00FB7955">
        <w:rPr>
          <w:b/>
          <w:bCs/>
        </w:rPr>
        <w:t xml:space="preserve"> </w:t>
      </w:r>
      <w:proofErr w:type="spellStart"/>
      <w:r w:rsidRPr="00FB7955">
        <w:rPr>
          <w:b/>
          <w:bCs/>
        </w:rPr>
        <w:t>terjadi</w:t>
      </w:r>
      <w:proofErr w:type="spellEnd"/>
      <w:r w:rsidRPr="00FB7955">
        <w:rPr>
          <w:b/>
          <w:bCs/>
        </w:rPr>
        <w:t>:</w:t>
      </w:r>
    </w:p>
    <w:p w14:paraId="25E668E4" w14:textId="77777777" w:rsidR="00FB7955" w:rsidRPr="00FB7955" w:rsidRDefault="00FB7955" w:rsidP="00FB7955">
      <w:pPr>
        <w:numPr>
          <w:ilvl w:val="1"/>
          <w:numId w:val="33"/>
        </w:numPr>
        <w:jc w:val="left"/>
      </w:pPr>
      <w:r w:rsidRPr="00FB7955">
        <w:t xml:space="preserve">Lupa </w:t>
      </w:r>
      <w:proofErr w:type="spellStart"/>
      <w:r w:rsidRPr="00FB7955">
        <w:t>mengatur</w:t>
      </w:r>
      <w:proofErr w:type="spellEnd"/>
      <w:r w:rsidRPr="00FB7955">
        <w:t xml:space="preserve"> Layer dan Mask </w:t>
      </w:r>
      <w:proofErr w:type="spellStart"/>
      <w:r w:rsidRPr="00FB7955">
        <w:t>dengan</w:t>
      </w:r>
      <w:proofErr w:type="spellEnd"/>
      <w:r w:rsidRPr="00FB7955">
        <w:t xml:space="preserve"> </w:t>
      </w:r>
      <w:proofErr w:type="spellStart"/>
      <w:r w:rsidRPr="00FB7955">
        <w:t>benar</w:t>
      </w:r>
      <w:proofErr w:type="spellEnd"/>
      <w:r w:rsidRPr="00FB7955">
        <w:t xml:space="preserve">, </w:t>
      </w:r>
      <w:proofErr w:type="spellStart"/>
      <w:r w:rsidRPr="00FB7955">
        <w:t>menyebabkan</w:t>
      </w:r>
      <w:proofErr w:type="spellEnd"/>
      <w:r w:rsidRPr="00FB7955">
        <w:t xml:space="preserve"> </w:t>
      </w:r>
      <w:proofErr w:type="spellStart"/>
      <w:r w:rsidRPr="00FB7955">
        <w:t>objek</w:t>
      </w:r>
      <w:proofErr w:type="spellEnd"/>
      <w:r w:rsidRPr="00FB7955">
        <w:t xml:space="preserve"> </w:t>
      </w:r>
      <w:proofErr w:type="spellStart"/>
      <w:r w:rsidRPr="00FB7955">
        <w:t>tidak</w:t>
      </w:r>
      <w:proofErr w:type="spellEnd"/>
      <w:r w:rsidRPr="00FB7955">
        <w:t xml:space="preserve"> </w:t>
      </w:r>
      <w:proofErr w:type="spellStart"/>
      <w:r w:rsidRPr="00FB7955">
        <w:t>saling</w:t>
      </w:r>
      <w:proofErr w:type="spellEnd"/>
      <w:r w:rsidRPr="00FB7955">
        <w:t xml:space="preserve"> </w:t>
      </w:r>
      <w:proofErr w:type="spellStart"/>
      <w:r w:rsidRPr="00FB7955">
        <w:t>mendeteksi</w:t>
      </w:r>
      <w:proofErr w:type="spellEnd"/>
      <w:r w:rsidRPr="00FB7955">
        <w:t xml:space="preserve"> </w:t>
      </w:r>
      <w:proofErr w:type="spellStart"/>
      <w:r w:rsidRPr="00FB7955">
        <w:t>atau</w:t>
      </w:r>
      <w:proofErr w:type="spellEnd"/>
      <w:r w:rsidRPr="00FB7955">
        <w:t xml:space="preserve"> </w:t>
      </w:r>
      <w:proofErr w:type="spellStart"/>
      <w:r w:rsidRPr="00FB7955">
        <w:t>bertabrakan</w:t>
      </w:r>
      <w:proofErr w:type="spellEnd"/>
      <w:r w:rsidRPr="00FB7955">
        <w:t>.</w:t>
      </w:r>
    </w:p>
    <w:p w14:paraId="1352A868" w14:textId="77777777" w:rsidR="00FB7955" w:rsidRPr="00FB7955" w:rsidRDefault="00FB7955" w:rsidP="00FB7955">
      <w:pPr>
        <w:numPr>
          <w:ilvl w:val="1"/>
          <w:numId w:val="33"/>
        </w:numPr>
        <w:jc w:val="left"/>
      </w:pPr>
      <w:r w:rsidRPr="00FB7955">
        <w:t xml:space="preserve">Tidak </w:t>
      </w:r>
      <w:proofErr w:type="spellStart"/>
      <w:r w:rsidRPr="00FB7955">
        <w:t>memberikan</w:t>
      </w:r>
      <w:proofErr w:type="spellEnd"/>
      <w:r w:rsidRPr="00FB7955">
        <w:t xml:space="preserve"> nama yang </w:t>
      </w:r>
      <w:proofErr w:type="spellStart"/>
      <w:r w:rsidRPr="00FB7955">
        <w:t>jelas</w:t>
      </w:r>
      <w:proofErr w:type="spellEnd"/>
      <w:r w:rsidRPr="00FB7955">
        <w:t xml:space="preserve"> pada Layer di </w:t>
      </w:r>
      <w:r w:rsidRPr="00FB7955">
        <w:rPr>
          <w:b/>
          <w:bCs/>
        </w:rPr>
        <w:t>Project Settings</w:t>
      </w:r>
      <w:r w:rsidRPr="00FB7955">
        <w:t xml:space="preserve">, </w:t>
      </w:r>
      <w:proofErr w:type="spellStart"/>
      <w:r w:rsidRPr="00FB7955">
        <w:t>sehingga</w:t>
      </w:r>
      <w:proofErr w:type="spellEnd"/>
      <w:r w:rsidRPr="00FB7955">
        <w:t xml:space="preserve"> </w:t>
      </w:r>
      <w:proofErr w:type="spellStart"/>
      <w:r w:rsidRPr="00FB7955">
        <w:t>sulit</w:t>
      </w:r>
      <w:proofErr w:type="spellEnd"/>
      <w:r w:rsidRPr="00FB7955">
        <w:t xml:space="preserve"> </w:t>
      </w:r>
      <w:proofErr w:type="spellStart"/>
      <w:r w:rsidRPr="00FB7955">
        <w:t>dikelola</w:t>
      </w:r>
      <w:proofErr w:type="spellEnd"/>
      <w:r w:rsidRPr="00FB7955">
        <w:t>.</w:t>
      </w:r>
    </w:p>
    <w:p w14:paraId="65134C62" w14:textId="77777777" w:rsidR="00FB7955" w:rsidRPr="00FB7955" w:rsidRDefault="00FB7955" w:rsidP="00FB7955">
      <w:pPr>
        <w:pStyle w:val="ListParagraph"/>
        <w:numPr>
          <w:ilvl w:val="0"/>
          <w:numId w:val="33"/>
        </w:numPr>
        <w:rPr>
          <w:b/>
          <w:bCs/>
        </w:rPr>
      </w:pPr>
      <w:r w:rsidRPr="00FB7955">
        <w:rPr>
          <w:b/>
          <w:bCs/>
        </w:rPr>
        <w:t>Solusi &amp; Best Practice:</w:t>
      </w:r>
    </w:p>
    <w:p w14:paraId="30664B0E" w14:textId="77777777" w:rsidR="00FB7955" w:rsidRPr="00FB7955" w:rsidRDefault="00FB7955" w:rsidP="00FB7955">
      <w:pPr>
        <w:numPr>
          <w:ilvl w:val="1"/>
          <w:numId w:val="33"/>
        </w:numPr>
        <w:jc w:val="left"/>
      </w:pPr>
      <w:proofErr w:type="spellStart"/>
      <w:r w:rsidRPr="00FB7955">
        <w:t>Selalu</w:t>
      </w:r>
      <w:proofErr w:type="spellEnd"/>
      <w:r w:rsidRPr="00FB7955">
        <w:t xml:space="preserve"> </w:t>
      </w:r>
      <w:proofErr w:type="spellStart"/>
      <w:r w:rsidRPr="00FB7955">
        <w:t>beri</w:t>
      </w:r>
      <w:proofErr w:type="spellEnd"/>
      <w:r w:rsidRPr="00FB7955">
        <w:t xml:space="preserve"> nama yang </w:t>
      </w:r>
      <w:proofErr w:type="spellStart"/>
      <w:r w:rsidRPr="00FB7955">
        <w:t>deskriptif</w:t>
      </w:r>
      <w:proofErr w:type="spellEnd"/>
      <w:r w:rsidRPr="00FB7955">
        <w:t xml:space="preserve"> pada Layer (</w:t>
      </w:r>
      <w:proofErr w:type="spellStart"/>
      <w:r w:rsidRPr="00FB7955">
        <w:t>misal</w:t>
      </w:r>
      <w:proofErr w:type="spellEnd"/>
      <w:r w:rsidRPr="00FB7955">
        <w:t>: player, enemy, bullet).</w:t>
      </w:r>
    </w:p>
    <w:p w14:paraId="5F5A30CD" w14:textId="77777777" w:rsidR="00FB7955" w:rsidRPr="00FB7955" w:rsidRDefault="00FB7955" w:rsidP="00FB7955">
      <w:pPr>
        <w:numPr>
          <w:ilvl w:val="1"/>
          <w:numId w:val="33"/>
        </w:numPr>
        <w:jc w:val="left"/>
      </w:pPr>
      <w:proofErr w:type="spellStart"/>
      <w:r w:rsidRPr="00FB7955">
        <w:t>Verifikasi</w:t>
      </w:r>
      <w:proofErr w:type="spellEnd"/>
      <w:r w:rsidRPr="00FB7955">
        <w:t xml:space="preserve"> </w:t>
      </w:r>
      <w:proofErr w:type="spellStart"/>
      <w:r w:rsidRPr="00FB7955">
        <w:t>interaksi</w:t>
      </w:r>
      <w:proofErr w:type="spellEnd"/>
      <w:r w:rsidRPr="00FB7955">
        <w:t xml:space="preserve"> </w:t>
      </w:r>
      <w:proofErr w:type="spellStart"/>
      <w:r w:rsidRPr="00FB7955">
        <w:t>dengan</w:t>
      </w:r>
      <w:proofErr w:type="spellEnd"/>
      <w:r w:rsidRPr="00FB7955">
        <w:t xml:space="preserve"> testing manual.</w:t>
      </w:r>
    </w:p>
    <w:p w14:paraId="220F04B6" w14:textId="77777777" w:rsidR="00FB7955" w:rsidRPr="00FB7955" w:rsidRDefault="006B5343" w:rsidP="00FB7955">
      <w:pPr>
        <w:jc w:val="left"/>
      </w:pPr>
      <w:r w:rsidRPr="00FB7955">
        <w:rPr>
          <w:noProof/>
        </w:rPr>
        <w:pict w14:anchorId="00E5120A">
          <v:rect id="_x0000_i1031" alt="" style="width:396.85pt;height:.05pt;mso-width-percent:0;mso-height-percent:0;mso-width-percent:0;mso-height-percent:0" o:hrpct="848" o:hralign="center" o:hrstd="t" o:hrnoshade="t" o:hr="t" fillcolor="#f8faff" stroked="f"/>
        </w:pict>
      </w:r>
    </w:p>
    <w:p w14:paraId="35348499" w14:textId="6106F1F4" w:rsidR="00FB7955" w:rsidRPr="00FB7955" w:rsidRDefault="00FB7955" w:rsidP="00FB7955">
      <w:pPr>
        <w:pStyle w:val="Heading2"/>
        <w:numPr>
          <w:ilvl w:val="0"/>
          <w:numId w:val="43"/>
        </w:numPr>
      </w:pPr>
      <w:proofErr w:type="spellStart"/>
      <w:r w:rsidRPr="00FB7955">
        <w:rPr>
          <w:rStyle w:val="Heading2Char"/>
          <w:b/>
        </w:rPr>
        <w:t>Pemanfaatan</w:t>
      </w:r>
      <w:proofErr w:type="spellEnd"/>
      <w:r w:rsidRPr="00FB7955">
        <w:rPr>
          <w:rStyle w:val="Heading2Char"/>
          <w:b/>
        </w:rPr>
        <w:t xml:space="preserve"> Signals &amp; Area3D</w:t>
      </w:r>
    </w:p>
    <w:p w14:paraId="3ACFAA30" w14:textId="77777777" w:rsidR="00FB7955" w:rsidRPr="00FB7955" w:rsidRDefault="00FB7955" w:rsidP="00FB7955">
      <w:pPr>
        <w:numPr>
          <w:ilvl w:val="0"/>
          <w:numId w:val="34"/>
        </w:numPr>
        <w:jc w:val="left"/>
      </w:pPr>
      <w:r w:rsidRPr="00FB7955">
        <w:rPr>
          <w:b/>
          <w:bCs/>
        </w:rPr>
        <w:t xml:space="preserve">Apa yang </w:t>
      </w:r>
      <w:proofErr w:type="spellStart"/>
      <w:r w:rsidRPr="00FB7955">
        <w:rPr>
          <w:b/>
          <w:bCs/>
        </w:rPr>
        <w:t>dipelajari</w:t>
      </w:r>
      <w:proofErr w:type="spellEnd"/>
      <w:r w:rsidRPr="00FB7955">
        <w:rPr>
          <w:b/>
          <w:bCs/>
        </w:rPr>
        <w:t>:</w:t>
      </w:r>
    </w:p>
    <w:p w14:paraId="4BC0CDA7" w14:textId="77777777" w:rsidR="00FB7955" w:rsidRPr="00FB7955" w:rsidRDefault="00FB7955" w:rsidP="00FB7955">
      <w:pPr>
        <w:numPr>
          <w:ilvl w:val="1"/>
          <w:numId w:val="34"/>
        </w:numPr>
        <w:jc w:val="left"/>
      </w:pPr>
      <w:r w:rsidRPr="00FB7955">
        <w:rPr>
          <w:b/>
          <w:bCs/>
        </w:rPr>
        <w:t>Signals</w:t>
      </w:r>
      <w:r w:rsidRPr="00FB7955">
        <w:t> </w:t>
      </w:r>
      <w:proofErr w:type="spellStart"/>
      <w:r w:rsidRPr="00FB7955">
        <w:t>memungkinkan</w:t>
      </w:r>
      <w:proofErr w:type="spellEnd"/>
      <w:r w:rsidRPr="00FB7955">
        <w:t xml:space="preserve"> </w:t>
      </w:r>
      <w:proofErr w:type="spellStart"/>
      <w:r w:rsidRPr="00FB7955">
        <w:t>komunikasi</w:t>
      </w:r>
      <w:proofErr w:type="spellEnd"/>
      <w:r w:rsidRPr="00FB7955">
        <w:t xml:space="preserve"> </w:t>
      </w:r>
      <w:proofErr w:type="spellStart"/>
      <w:r w:rsidRPr="00FB7955">
        <w:t>antar</w:t>
      </w:r>
      <w:proofErr w:type="spellEnd"/>
      <w:r w:rsidRPr="00FB7955">
        <w:t xml:space="preserve"> node </w:t>
      </w:r>
      <w:proofErr w:type="spellStart"/>
      <w:r w:rsidRPr="00FB7955">
        <w:t>tanpa</w:t>
      </w:r>
      <w:proofErr w:type="spellEnd"/>
      <w:r w:rsidRPr="00FB7955">
        <w:t xml:space="preserve"> hard dependency.</w:t>
      </w:r>
    </w:p>
    <w:p w14:paraId="3E9E4DD2" w14:textId="77777777" w:rsidR="00FB7955" w:rsidRPr="00FB7955" w:rsidRDefault="00FB7955" w:rsidP="00FB7955">
      <w:pPr>
        <w:numPr>
          <w:ilvl w:val="1"/>
          <w:numId w:val="34"/>
        </w:numPr>
        <w:jc w:val="left"/>
      </w:pPr>
      <w:r w:rsidRPr="00FB7955">
        <w:rPr>
          <w:b/>
          <w:bCs/>
        </w:rPr>
        <w:t>Area3D</w:t>
      </w:r>
      <w:r w:rsidRPr="00FB7955">
        <w:t> </w:t>
      </w:r>
      <w:proofErr w:type="spellStart"/>
      <w:r w:rsidRPr="00FB7955">
        <w:t>berguna</w:t>
      </w:r>
      <w:proofErr w:type="spellEnd"/>
      <w:r w:rsidRPr="00FB7955">
        <w:t xml:space="preserve"> 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deteksi</w:t>
      </w:r>
      <w:proofErr w:type="spellEnd"/>
      <w:r w:rsidRPr="00FB7955">
        <w:t xml:space="preserve"> non-</w:t>
      </w:r>
      <w:proofErr w:type="spellStart"/>
      <w:r w:rsidRPr="00FB7955">
        <w:t>fisik</w:t>
      </w:r>
      <w:proofErr w:type="spellEnd"/>
      <w:r w:rsidRPr="00FB7955">
        <w:t xml:space="preserve"> (</w:t>
      </w:r>
      <w:proofErr w:type="spellStart"/>
      <w:r w:rsidRPr="00FB7955">
        <w:t>misal</w:t>
      </w:r>
      <w:proofErr w:type="spellEnd"/>
      <w:r w:rsidRPr="00FB7955">
        <w:t>: trigger zone).</w:t>
      </w:r>
    </w:p>
    <w:p w14:paraId="5A1C3612" w14:textId="77777777" w:rsidR="00FB7955" w:rsidRPr="00FB7955" w:rsidRDefault="00FB7955" w:rsidP="00FB7955">
      <w:pPr>
        <w:numPr>
          <w:ilvl w:val="1"/>
          <w:numId w:val="34"/>
        </w:numPr>
        <w:jc w:val="left"/>
      </w:pPr>
      <w:r w:rsidRPr="00FB7955">
        <w:t>Signal </w:t>
      </w:r>
      <w:proofErr w:type="spellStart"/>
      <w:r w:rsidRPr="00FB7955">
        <w:t>body_entered</w:t>
      </w:r>
      <w:proofErr w:type="spellEnd"/>
      <w:r w:rsidRPr="00FB7955">
        <w:t> dan </w:t>
      </w:r>
      <w:proofErr w:type="spellStart"/>
      <w:r w:rsidRPr="00FB7955">
        <w:t>area_entered</w:t>
      </w:r>
      <w:proofErr w:type="spellEnd"/>
      <w:r w:rsidRPr="00FB7955">
        <w:t> </w:t>
      </w:r>
      <w:proofErr w:type="spellStart"/>
      <w:r w:rsidRPr="00FB7955">
        <w:t>dapat</w:t>
      </w:r>
      <w:proofErr w:type="spellEnd"/>
      <w:r w:rsidRPr="00FB7955">
        <w:t xml:space="preserve"> </w:t>
      </w:r>
      <w:proofErr w:type="spellStart"/>
      <w:r w:rsidRPr="00FB7955">
        <w:t>dihubungkan</w:t>
      </w:r>
      <w:proofErr w:type="spellEnd"/>
      <w:r w:rsidRPr="00FB7955">
        <w:t xml:space="preserve"> via Editor </w:t>
      </w:r>
      <w:proofErr w:type="spellStart"/>
      <w:r w:rsidRPr="00FB7955">
        <w:t>atau</w:t>
      </w:r>
      <w:proofErr w:type="spellEnd"/>
      <w:r w:rsidRPr="00FB7955">
        <w:t xml:space="preserve"> </w:t>
      </w:r>
      <w:proofErr w:type="spellStart"/>
      <w:r w:rsidRPr="00FB7955">
        <w:t>kode</w:t>
      </w:r>
      <w:proofErr w:type="spellEnd"/>
      <w:r w:rsidRPr="00FB7955">
        <w:t>.</w:t>
      </w:r>
    </w:p>
    <w:p w14:paraId="07534701" w14:textId="77777777" w:rsidR="00FB7955" w:rsidRPr="00FB7955" w:rsidRDefault="00FB7955" w:rsidP="00FB7955">
      <w:pPr>
        <w:numPr>
          <w:ilvl w:val="0"/>
          <w:numId w:val="34"/>
        </w:numPr>
        <w:jc w:val="left"/>
      </w:pPr>
      <w:proofErr w:type="spellStart"/>
      <w:r w:rsidRPr="00FB7955">
        <w:rPr>
          <w:b/>
          <w:bCs/>
        </w:rPr>
        <w:t>Kesalahan</w:t>
      </w:r>
      <w:proofErr w:type="spellEnd"/>
      <w:r w:rsidRPr="00FB7955">
        <w:rPr>
          <w:b/>
          <w:bCs/>
        </w:rPr>
        <w:t xml:space="preserve"> yang </w:t>
      </w:r>
      <w:proofErr w:type="spellStart"/>
      <w:r w:rsidRPr="00FB7955">
        <w:rPr>
          <w:b/>
          <w:bCs/>
        </w:rPr>
        <w:t>mungkin</w:t>
      </w:r>
      <w:proofErr w:type="spellEnd"/>
      <w:r w:rsidRPr="00FB7955">
        <w:rPr>
          <w:b/>
          <w:bCs/>
        </w:rPr>
        <w:t xml:space="preserve"> </w:t>
      </w:r>
      <w:proofErr w:type="spellStart"/>
      <w:r w:rsidRPr="00FB7955">
        <w:rPr>
          <w:b/>
          <w:bCs/>
        </w:rPr>
        <w:t>terjadi</w:t>
      </w:r>
      <w:proofErr w:type="spellEnd"/>
      <w:r w:rsidRPr="00FB7955">
        <w:rPr>
          <w:b/>
          <w:bCs/>
        </w:rPr>
        <w:t>:</w:t>
      </w:r>
    </w:p>
    <w:p w14:paraId="20D7AB83" w14:textId="77777777" w:rsidR="00FB7955" w:rsidRPr="00FB7955" w:rsidRDefault="00FB7955" w:rsidP="00FB7955">
      <w:pPr>
        <w:numPr>
          <w:ilvl w:val="1"/>
          <w:numId w:val="34"/>
        </w:numPr>
        <w:jc w:val="left"/>
      </w:pPr>
      <w:r w:rsidRPr="00FB7955">
        <w:t xml:space="preserve">Signal </w:t>
      </w:r>
      <w:proofErr w:type="spellStart"/>
      <w:r w:rsidRPr="00FB7955">
        <w:t>tidak</w:t>
      </w:r>
      <w:proofErr w:type="spellEnd"/>
      <w:r w:rsidRPr="00FB7955">
        <w:t xml:space="preserve"> </w:t>
      </w:r>
      <w:proofErr w:type="spellStart"/>
      <w:r w:rsidRPr="00FB7955">
        <w:t>terhubung</w:t>
      </w:r>
      <w:proofErr w:type="spellEnd"/>
      <w:r w:rsidRPr="00FB7955">
        <w:t xml:space="preserve"> </w:t>
      </w:r>
      <w:proofErr w:type="spellStart"/>
      <w:r w:rsidRPr="00FB7955">
        <w:t>karena</w:t>
      </w:r>
      <w:proofErr w:type="spellEnd"/>
      <w:r w:rsidRPr="00FB7955">
        <w:t xml:space="preserve"> salah </w:t>
      </w:r>
      <w:proofErr w:type="spellStart"/>
      <w:r w:rsidRPr="00FB7955">
        <w:t>memilih</w:t>
      </w:r>
      <w:proofErr w:type="spellEnd"/>
      <w:r w:rsidRPr="00FB7955">
        <w:t xml:space="preserve"> target method.</w:t>
      </w:r>
    </w:p>
    <w:p w14:paraId="0CDB7245" w14:textId="77777777" w:rsidR="00FB7955" w:rsidRPr="00FB7955" w:rsidRDefault="00FB7955" w:rsidP="00FB7955">
      <w:pPr>
        <w:numPr>
          <w:ilvl w:val="1"/>
          <w:numId w:val="34"/>
        </w:numPr>
        <w:jc w:val="left"/>
      </w:pPr>
      <w:r w:rsidRPr="00FB7955">
        <w:t xml:space="preserve">Lupa </w:t>
      </w:r>
      <w:proofErr w:type="spellStart"/>
      <w:r w:rsidRPr="00FB7955">
        <w:t>memeriksa</w:t>
      </w:r>
      <w:proofErr w:type="spellEnd"/>
      <w:r w:rsidRPr="00FB7955">
        <w:t xml:space="preserve"> body yang </w:t>
      </w:r>
      <w:proofErr w:type="spellStart"/>
      <w:r w:rsidRPr="00FB7955">
        <w:t>masuk</w:t>
      </w:r>
      <w:proofErr w:type="spellEnd"/>
      <w:r w:rsidRPr="00FB7955">
        <w:t xml:space="preserve"> (if (body == this)) </w:t>
      </w:r>
      <w:proofErr w:type="spellStart"/>
      <w:r w:rsidRPr="00FB7955">
        <w:t>sehingga</w:t>
      </w:r>
      <w:proofErr w:type="spellEnd"/>
      <w:r w:rsidRPr="00FB7955">
        <w:t xml:space="preserve"> </w:t>
      </w:r>
      <w:proofErr w:type="spellStart"/>
      <w:r w:rsidRPr="00FB7955">
        <w:t>logika</w:t>
      </w:r>
      <w:proofErr w:type="spellEnd"/>
      <w:r w:rsidRPr="00FB7955">
        <w:t xml:space="preserve"> </w:t>
      </w:r>
      <w:proofErr w:type="spellStart"/>
      <w:r w:rsidRPr="00FB7955">
        <w:t>terpicu</w:t>
      </w:r>
      <w:proofErr w:type="spellEnd"/>
      <w:r w:rsidRPr="00FB7955">
        <w:t xml:space="preserve"> oleh </w:t>
      </w:r>
      <w:proofErr w:type="spellStart"/>
      <w:r w:rsidRPr="00FB7955">
        <w:t>objek</w:t>
      </w:r>
      <w:proofErr w:type="spellEnd"/>
      <w:r w:rsidRPr="00FB7955">
        <w:t xml:space="preserve"> yang salah.</w:t>
      </w:r>
    </w:p>
    <w:p w14:paraId="59BB84F3" w14:textId="77777777" w:rsidR="00FB7955" w:rsidRPr="00FB7955" w:rsidRDefault="00FB7955" w:rsidP="00FB7955">
      <w:pPr>
        <w:numPr>
          <w:ilvl w:val="0"/>
          <w:numId w:val="34"/>
        </w:numPr>
        <w:jc w:val="left"/>
      </w:pPr>
      <w:r w:rsidRPr="00FB7955">
        <w:rPr>
          <w:b/>
          <w:bCs/>
        </w:rPr>
        <w:t>Solusi &amp; Best Practice:</w:t>
      </w:r>
    </w:p>
    <w:p w14:paraId="09E84DD9" w14:textId="77777777" w:rsidR="00FB7955" w:rsidRPr="00FB7955" w:rsidRDefault="00FB7955" w:rsidP="00FB7955">
      <w:pPr>
        <w:numPr>
          <w:ilvl w:val="1"/>
          <w:numId w:val="34"/>
        </w:numPr>
        <w:jc w:val="left"/>
      </w:pPr>
      <w:proofErr w:type="spellStart"/>
      <w:r w:rsidRPr="00FB7955">
        <w:lastRenderedPageBreak/>
        <w:t>Gunakan</w:t>
      </w:r>
      <w:proofErr w:type="spellEnd"/>
      <w:r w:rsidRPr="00FB7955">
        <w:t> </w:t>
      </w:r>
      <w:r w:rsidRPr="00FB7955">
        <w:rPr>
          <w:b/>
          <w:bCs/>
        </w:rPr>
        <w:t>Debug -&gt; Visible Collision Shapes</w:t>
      </w:r>
      <w:r w:rsidRPr="00FB7955">
        <w:t> 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memvisualisasikan</w:t>
      </w:r>
      <w:proofErr w:type="spellEnd"/>
      <w:r w:rsidRPr="00FB7955">
        <w:t xml:space="preserve"> Area3D.</w:t>
      </w:r>
    </w:p>
    <w:p w14:paraId="2FFF4311" w14:textId="77777777" w:rsidR="00FB7955" w:rsidRPr="00FB7955" w:rsidRDefault="00FB7955" w:rsidP="00FB7955">
      <w:pPr>
        <w:numPr>
          <w:ilvl w:val="1"/>
          <w:numId w:val="34"/>
        </w:numPr>
        <w:jc w:val="left"/>
      </w:pPr>
      <w:proofErr w:type="spellStart"/>
      <w:r w:rsidRPr="00FB7955">
        <w:t>Selalu</w:t>
      </w:r>
      <w:proofErr w:type="spellEnd"/>
      <w:r w:rsidRPr="00FB7955">
        <w:t xml:space="preserve"> </w:t>
      </w:r>
      <w:proofErr w:type="spellStart"/>
      <w:r w:rsidRPr="00FB7955">
        <w:t>validasi</w:t>
      </w:r>
      <w:proofErr w:type="spellEnd"/>
      <w:r w:rsidRPr="00FB7955">
        <w:t xml:space="preserve"> </w:t>
      </w:r>
      <w:proofErr w:type="spellStart"/>
      <w:r w:rsidRPr="00FB7955">
        <w:t>objek</w:t>
      </w:r>
      <w:proofErr w:type="spellEnd"/>
      <w:r w:rsidRPr="00FB7955">
        <w:t xml:space="preserve"> yang </w:t>
      </w:r>
      <w:proofErr w:type="spellStart"/>
      <w:r w:rsidRPr="00FB7955">
        <w:t>memicu</w:t>
      </w:r>
      <w:proofErr w:type="spellEnd"/>
      <w:r w:rsidRPr="00FB7955">
        <w:t xml:space="preserve"> signal.</w:t>
      </w:r>
    </w:p>
    <w:p w14:paraId="6EBCB6B8" w14:textId="77777777" w:rsidR="00FB7955" w:rsidRPr="00FB7955" w:rsidRDefault="006B5343" w:rsidP="00FB7955">
      <w:pPr>
        <w:jc w:val="left"/>
      </w:pPr>
      <w:r w:rsidRPr="006B5343">
        <w:rPr>
          <w:noProof/>
        </w:rPr>
        <w:pict w14:anchorId="6EF1C13A">
          <v:rect id="_x0000_i1030" alt="" style="width:396.85pt;height:.05pt;mso-width-percent:0;mso-height-percent:0;mso-width-percent:0;mso-height-percent:0" o:hrpct="848" o:hralign="center" o:hrstd="t" o:hrnoshade="t" o:hr="t" fillcolor="#f8faff" stroked="f"/>
        </w:pict>
      </w:r>
    </w:p>
    <w:p w14:paraId="58BA9EFD" w14:textId="3FC944FD" w:rsidR="00FB7955" w:rsidRPr="00FB7955" w:rsidRDefault="00FB7955" w:rsidP="00FB7955">
      <w:pPr>
        <w:pStyle w:val="Heading2"/>
        <w:numPr>
          <w:ilvl w:val="0"/>
          <w:numId w:val="43"/>
        </w:numPr>
      </w:pPr>
      <w:r w:rsidRPr="00FB7955">
        <w:t xml:space="preserve">Dynamic Object Spawning </w:t>
      </w:r>
      <w:proofErr w:type="spellStart"/>
      <w:r w:rsidRPr="00FB7955">
        <w:t>dengan</w:t>
      </w:r>
      <w:proofErr w:type="spellEnd"/>
      <w:r w:rsidRPr="00FB7955">
        <w:t xml:space="preserve"> Scene Instancing</w:t>
      </w:r>
    </w:p>
    <w:p w14:paraId="0A722A34" w14:textId="77777777" w:rsidR="00FB7955" w:rsidRPr="00FB7955" w:rsidRDefault="00FB7955" w:rsidP="00FB7955">
      <w:pPr>
        <w:numPr>
          <w:ilvl w:val="0"/>
          <w:numId w:val="35"/>
        </w:numPr>
        <w:jc w:val="left"/>
      </w:pPr>
      <w:r w:rsidRPr="00FB7955">
        <w:rPr>
          <w:b/>
          <w:bCs/>
        </w:rPr>
        <w:t xml:space="preserve">Apa yang </w:t>
      </w:r>
      <w:proofErr w:type="spellStart"/>
      <w:r w:rsidRPr="00FB7955">
        <w:rPr>
          <w:b/>
          <w:bCs/>
        </w:rPr>
        <w:t>dipelajari</w:t>
      </w:r>
      <w:proofErr w:type="spellEnd"/>
      <w:r w:rsidRPr="00FB7955">
        <w:rPr>
          <w:b/>
          <w:bCs/>
        </w:rPr>
        <w:t>:</w:t>
      </w:r>
    </w:p>
    <w:p w14:paraId="58C9BBA5" w14:textId="77777777" w:rsidR="00FB7955" w:rsidRPr="00FB7955" w:rsidRDefault="00FB7955" w:rsidP="00FB7955">
      <w:pPr>
        <w:numPr>
          <w:ilvl w:val="1"/>
          <w:numId w:val="35"/>
        </w:numPr>
        <w:jc w:val="left"/>
      </w:pPr>
      <w:proofErr w:type="spellStart"/>
      <w:r w:rsidRPr="00FB7955">
        <w:t>Objek</w:t>
      </w:r>
      <w:proofErr w:type="spellEnd"/>
      <w:r w:rsidRPr="00FB7955">
        <w:t xml:space="preserve"> </w:t>
      </w:r>
      <w:proofErr w:type="spellStart"/>
      <w:r w:rsidRPr="00FB7955">
        <w:t>dapat</w:t>
      </w:r>
      <w:proofErr w:type="spellEnd"/>
      <w:r w:rsidRPr="00FB7955">
        <w:t xml:space="preserve"> di-spawn </w:t>
      </w:r>
      <w:proofErr w:type="spellStart"/>
      <w:r w:rsidRPr="00FB7955">
        <w:t>secara</w:t>
      </w:r>
      <w:proofErr w:type="spellEnd"/>
      <w:r w:rsidRPr="00FB7955">
        <w:t xml:space="preserve"> </w:t>
      </w:r>
      <w:proofErr w:type="spellStart"/>
      <w:r w:rsidRPr="00FB7955">
        <w:t>dinamis</w:t>
      </w:r>
      <w:proofErr w:type="spellEnd"/>
      <w:r w:rsidRPr="00FB7955">
        <w:t xml:space="preserve"> </w:t>
      </w:r>
      <w:proofErr w:type="spellStart"/>
      <w:r w:rsidRPr="00FB7955">
        <w:t>menggunakan</w:t>
      </w:r>
      <w:proofErr w:type="spellEnd"/>
      <w:r w:rsidRPr="00FB7955">
        <w:t> </w:t>
      </w:r>
      <w:proofErr w:type="spellStart"/>
      <w:r w:rsidRPr="00FB7955">
        <w:t>PackedScene.Instantiate</w:t>
      </w:r>
      <w:proofErr w:type="spellEnd"/>
      <w:r w:rsidRPr="00FB7955">
        <w:t>().</w:t>
      </w:r>
    </w:p>
    <w:p w14:paraId="4E308FF8" w14:textId="77777777" w:rsidR="00FB7955" w:rsidRPr="00FB7955" w:rsidRDefault="00FB7955" w:rsidP="00FB7955">
      <w:pPr>
        <w:numPr>
          <w:ilvl w:val="1"/>
          <w:numId w:val="35"/>
        </w:numPr>
        <w:jc w:val="left"/>
      </w:pPr>
      <w:r w:rsidRPr="00FB7955">
        <w:t xml:space="preserve">Instance </w:t>
      </w:r>
      <w:proofErr w:type="spellStart"/>
      <w:r w:rsidRPr="00FB7955">
        <w:t>baru</w:t>
      </w:r>
      <w:proofErr w:type="spellEnd"/>
      <w:r w:rsidRPr="00FB7955">
        <w:t xml:space="preserve"> </w:t>
      </w:r>
      <w:proofErr w:type="spellStart"/>
      <w:r w:rsidRPr="00FB7955">
        <w:t>harus</w:t>
      </w:r>
      <w:proofErr w:type="spellEnd"/>
      <w:r w:rsidRPr="00FB7955">
        <w:t xml:space="preserve"> </w:t>
      </w:r>
      <w:proofErr w:type="spellStart"/>
      <w:r w:rsidRPr="00FB7955">
        <w:t>ditambahkan</w:t>
      </w:r>
      <w:proofErr w:type="spellEnd"/>
      <w:r w:rsidRPr="00FB7955">
        <w:t xml:space="preserve"> </w:t>
      </w:r>
      <w:proofErr w:type="spellStart"/>
      <w:r w:rsidRPr="00FB7955">
        <w:t>ke</w:t>
      </w:r>
      <w:proofErr w:type="spellEnd"/>
      <w:r w:rsidRPr="00FB7955">
        <w:t xml:space="preserve"> scene tree </w:t>
      </w:r>
      <w:proofErr w:type="spellStart"/>
      <w:r w:rsidRPr="00FB7955">
        <w:t>dengan</w:t>
      </w:r>
      <w:proofErr w:type="spellEnd"/>
      <w:r w:rsidRPr="00FB7955">
        <w:t> </w:t>
      </w:r>
      <w:proofErr w:type="spellStart"/>
      <w:r w:rsidRPr="00FB7955">
        <w:t>AddChild</w:t>
      </w:r>
      <w:proofErr w:type="spellEnd"/>
      <w:r w:rsidRPr="00FB7955">
        <w:t>().</w:t>
      </w:r>
    </w:p>
    <w:p w14:paraId="380FED91" w14:textId="77777777" w:rsidR="00FB7955" w:rsidRPr="00FB7955" w:rsidRDefault="00FB7955" w:rsidP="00FB7955">
      <w:pPr>
        <w:numPr>
          <w:ilvl w:val="1"/>
          <w:numId w:val="35"/>
        </w:numPr>
        <w:jc w:val="left"/>
      </w:pPr>
      <w:proofErr w:type="spellStart"/>
      <w:r w:rsidRPr="00FB7955">
        <w:t>QueueFree</w:t>
      </w:r>
      <w:proofErr w:type="spellEnd"/>
      <w:r w:rsidRPr="00FB7955">
        <w:t>() </w:t>
      </w:r>
      <w:proofErr w:type="spellStart"/>
      <w:r w:rsidRPr="00FB7955">
        <w:t>digunakan</w:t>
      </w:r>
      <w:proofErr w:type="spellEnd"/>
      <w:r w:rsidRPr="00FB7955">
        <w:t xml:space="preserve"> 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menghapus</w:t>
      </w:r>
      <w:proofErr w:type="spellEnd"/>
      <w:r w:rsidRPr="00FB7955">
        <w:t xml:space="preserve"> </w:t>
      </w:r>
      <w:proofErr w:type="spellStart"/>
      <w:r w:rsidRPr="00FB7955">
        <w:t>objek</w:t>
      </w:r>
      <w:proofErr w:type="spellEnd"/>
      <w:r w:rsidRPr="00FB7955">
        <w:t xml:space="preserve"> </w:t>
      </w:r>
      <w:proofErr w:type="spellStart"/>
      <w:r w:rsidRPr="00FB7955">
        <w:t>dengan</w:t>
      </w:r>
      <w:proofErr w:type="spellEnd"/>
      <w:r w:rsidRPr="00FB7955">
        <w:t xml:space="preserve"> </w:t>
      </w:r>
      <w:proofErr w:type="spellStart"/>
      <w:r w:rsidRPr="00FB7955">
        <w:t>aman</w:t>
      </w:r>
      <w:proofErr w:type="spellEnd"/>
      <w:r w:rsidRPr="00FB7955">
        <w:t>.</w:t>
      </w:r>
    </w:p>
    <w:p w14:paraId="5619B0A9" w14:textId="77777777" w:rsidR="00FB7955" w:rsidRPr="00FB7955" w:rsidRDefault="00FB7955" w:rsidP="00FB7955">
      <w:pPr>
        <w:numPr>
          <w:ilvl w:val="0"/>
          <w:numId w:val="35"/>
        </w:numPr>
        <w:jc w:val="left"/>
      </w:pPr>
      <w:proofErr w:type="spellStart"/>
      <w:r w:rsidRPr="00FB7955">
        <w:rPr>
          <w:b/>
          <w:bCs/>
        </w:rPr>
        <w:t>Kesalahan</w:t>
      </w:r>
      <w:proofErr w:type="spellEnd"/>
      <w:r w:rsidRPr="00FB7955">
        <w:rPr>
          <w:b/>
          <w:bCs/>
        </w:rPr>
        <w:t xml:space="preserve"> yang </w:t>
      </w:r>
      <w:proofErr w:type="spellStart"/>
      <w:r w:rsidRPr="00FB7955">
        <w:rPr>
          <w:b/>
          <w:bCs/>
        </w:rPr>
        <w:t>mungkin</w:t>
      </w:r>
      <w:proofErr w:type="spellEnd"/>
      <w:r w:rsidRPr="00FB7955">
        <w:rPr>
          <w:b/>
          <w:bCs/>
        </w:rPr>
        <w:t xml:space="preserve"> </w:t>
      </w:r>
      <w:proofErr w:type="spellStart"/>
      <w:r w:rsidRPr="00FB7955">
        <w:rPr>
          <w:b/>
          <w:bCs/>
        </w:rPr>
        <w:t>terjadi</w:t>
      </w:r>
      <w:proofErr w:type="spellEnd"/>
      <w:r w:rsidRPr="00FB7955">
        <w:rPr>
          <w:b/>
          <w:bCs/>
        </w:rPr>
        <w:t>:</w:t>
      </w:r>
    </w:p>
    <w:p w14:paraId="329B2D32" w14:textId="77777777" w:rsidR="00FB7955" w:rsidRPr="00FB7955" w:rsidRDefault="00FB7955" w:rsidP="00FB7955">
      <w:pPr>
        <w:numPr>
          <w:ilvl w:val="1"/>
          <w:numId w:val="35"/>
        </w:numPr>
        <w:jc w:val="left"/>
      </w:pPr>
      <w:r w:rsidRPr="00FB7955">
        <w:t xml:space="preserve">Lupa </w:t>
      </w:r>
      <w:proofErr w:type="spellStart"/>
      <w:r w:rsidRPr="00FB7955">
        <w:t>menambahkan</w:t>
      </w:r>
      <w:proofErr w:type="spellEnd"/>
      <w:r w:rsidRPr="00FB7955">
        <w:t xml:space="preserve"> instance </w:t>
      </w:r>
      <w:proofErr w:type="spellStart"/>
      <w:r w:rsidRPr="00FB7955">
        <w:t>ke</w:t>
      </w:r>
      <w:proofErr w:type="spellEnd"/>
      <w:r w:rsidRPr="00FB7955">
        <w:t xml:space="preserve"> scene tree, </w:t>
      </w:r>
      <w:proofErr w:type="spellStart"/>
      <w:r w:rsidRPr="00FB7955">
        <w:t>menyebabkan</w:t>
      </w:r>
      <w:proofErr w:type="spellEnd"/>
      <w:r w:rsidRPr="00FB7955">
        <w:t xml:space="preserve"> </w:t>
      </w:r>
      <w:proofErr w:type="spellStart"/>
      <w:r w:rsidRPr="00FB7955">
        <w:t>objek</w:t>
      </w:r>
      <w:proofErr w:type="spellEnd"/>
      <w:r w:rsidRPr="00FB7955">
        <w:t xml:space="preserve"> </w:t>
      </w:r>
      <w:proofErr w:type="spellStart"/>
      <w:r w:rsidRPr="00FB7955">
        <w:t>tidak</w:t>
      </w:r>
      <w:proofErr w:type="spellEnd"/>
      <w:r w:rsidRPr="00FB7955">
        <w:t xml:space="preserve"> </w:t>
      </w:r>
      <w:proofErr w:type="spellStart"/>
      <w:r w:rsidRPr="00FB7955">
        <w:t>muncul</w:t>
      </w:r>
      <w:proofErr w:type="spellEnd"/>
      <w:r w:rsidRPr="00FB7955">
        <w:t>.</w:t>
      </w:r>
    </w:p>
    <w:p w14:paraId="06219CED" w14:textId="77777777" w:rsidR="00FB7955" w:rsidRPr="00FB7955" w:rsidRDefault="00FB7955" w:rsidP="00FB7955">
      <w:pPr>
        <w:numPr>
          <w:ilvl w:val="1"/>
          <w:numId w:val="35"/>
        </w:numPr>
        <w:jc w:val="left"/>
      </w:pPr>
      <w:r w:rsidRPr="00FB7955">
        <w:t xml:space="preserve">Salah </w:t>
      </w:r>
      <w:proofErr w:type="spellStart"/>
      <w:r w:rsidRPr="00FB7955">
        <w:t>mengatur</w:t>
      </w:r>
      <w:proofErr w:type="spellEnd"/>
      <w:r w:rsidRPr="00FB7955">
        <w:t xml:space="preserve"> </w:t>
      </w:r>
      <w:proofErr w:type="spellStart"/>
      <w:r w:rsidRPr="00FB7955">
        <w:t>transformasi</w:t>
      </w:r>
      <w:proofErr w:type="spellEnd"/>
      <w:r w:rsidRPr="00FB7955">
        <w:t xml:space="preserve"> (</w:t>
      </w:r>
      <w:proofErr w:type="spellStart"/>
      <w:r w:rsidRPr="00FB7955">
        <w:t>posisi</w:t>
      </w:r>
      <w:proofErr w:type="spellEnd"/>
      <w:r w:rsidRPr="00FB7955">
        <w:t>/</w:t>
      </w:r>
      <w:proofErr w:type="spellStart"/>
      <w:r w:rsidRPr="00FB7955">
        <w:t>rotasi</w:t>
      </w:r>
      <w:proofErr w:type="spellEnd"/>
      <w:r w:rsidRPr="00FB7955">
        <w:t xml:space="preserve">) </w:t>
      </w:r>
      <w:proofErr w:type="spellStart"/>
      <w:r w:rsidRPr="00FB7955">
        <w:t>objek</w:t>
      </w:r>
      <w:proofErr w:type="spellEnd"/>
      <w:r w:rsidRPr="00FB7955">
        <w:t xml:space="preserve"> yang di-spawn.</w:t>
      </w:r>
    </w:p>
    <w:p w14:paraId="528DE7B2" w14:textId="77777777" w:rsidR="00FB7955" w:rsidRPr="00FB7955" w:rsidRDefault="00FB7955" w:rsidP="00FB7955">
      <w:pPr>
        <w:numPr>
          <w:ilvl w:val="0"/>
          <w:numId w:val="35"/>
        </w:numPr>
        <w:jc w:val="left"/>
      </w:pPr>
      <w:r w:rsidRPr="00FB7955">
        <w:rPr>
          <w:b/>
          <w:bCs/>
        </w:rPr>
        <w:t>Solusi &amp; Best Practice:</w:t>
      </w:r>
    </w:p>
    <w:p w14:paraId="28FE68F7" w14:textId="77777777" w:rsidR="00FB7955" w:rsidRPr="00FB7955" w:rsidRDefault="00FB7955" w:rsidP="00FB7955">
      <w:pPr>
        <w:numPr>
          <w:ilvl w:val="1"/>
          <w:numId w:val="35"/>
        </w:numPr>
        <w:jc w:val="left"/>
      </w:pPr>
      <w:proofErr w:type="spellStart"/>
      <w:r w:rsidRPr="00FB7955">
        <w:t>Pastikan</w:t>
      </w:r>
      <w:proofErr w:type="spellEnd"/>
      <w:r w:rsidRPr="00FB7955">
        <w:t xml:space="preserve"> path </w:t>
      </w:r>
      <w:proofErr w:type="spellStart"/>
      <w:r w:rsidRPr="00FB7955">
        <w:t>PackedScene</w:t>
      </w:r>
      <w:proofErr w:type="spellEnd"/>
      <w:r w:rsidRPr="00FB7955">
        <w:t> </w:t>
      </w:r>
      <w:proofErr w:type="spellStart"/>
      <w:r w:rsidRPr="00FB7955">
        <w:t>benar</w:t>
      </w:r>
      <w:proofErr w:type="spellEnd"/>
      <w:r w:rsidRPr="00FB7955">
        <w:t xml:space="preserve"> dan di-load </w:t>
      </w:r>
      <w:proofErr w:type="spellStart"/>
      <w:r w:rsidRPr="00FB7955">
        <w:t>sebelum</w:t>
      </w:r>
      <w:proofErr w:type="spellEnd"/>
      <w:r w:rsidRPr="00FB7955">
        <w:t xml:space="preserve"> runtime.</w:t>
      </w:r>
    </w:p>
    <w:p w14:paraId="430D8247" w14:textId="77777777" w:rsidR="00FB7955" w:rsidRPr="00FB7955" w:rsidRDefault="00FB7955" w:rsidP="00FB7955">
      <w:pPr>
        <w:numPr>
          <w:ilvl w:val="1"/>
          <w:numId w:val="35"/>
        </w:numPr>
        <w:jc w:val="left"/>
      </w:pPr>
      <w:proofErr w:type="spellStart"/>
      <w:r w:rsidRPr="00FB7955">
        <w:t>Gunakan</w:t>
      </w:r>
      <w:proofErr w:type="spellEnd"/>
      <w:r w:rsidRPr="00FB7955">
        <w:t> </w:t>
      </w:r>
      <w:proofErr w:type="spellStart"/>
      <w:r w:rsidRPr="00FB7955">
        <w:t>GlobalTransform</w:t>
      </w:r>
      <w:proofErr w:type="spellEnd"/>
      <w:r w:rsidRPr="00FB7955">
        <w:t> 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mengatur</w:t>
      </w:r>
      <w:proofErr w:type="spellEnd"/>
      <w:r w:rsidRPr="00FB7955">
        <w:t xml:space="preserve"> </w:t>
      </w:r>
      <w:proofErr w:type="spellStart"/>
      <w:r w:rsidRPr="00FB7955">
        <w:t>posisi</w:t>
      </w:r>
      <w:proofErr w:type="spellEnd"/>
      <w:r w:rsidRPr="00FB7955">
        <w:t>/</w:t>
      </w:r>
      <w:proofErr w:type="spellStart"/>
      <w:r w:rsidRPr="00FB7955">
        <w:t>rotasi</w:t>
      </w:r>
      <w:proofErr w:type="spellEnd"/>
      <w:r w:rsidRPr="00FB7955">
        <w:t xml:space="preserve"> </w:t>
      </w:r>
      <w:proofErr w:type="spellStart"/>
      <w:r w:rsidRPr="00FB7955">
        <w:t>relatif</w:t>
      </w:r>
      <w:proofErr w:type="spellEnd"/>
      <w:r w:rsidRPr="00FB7955">
        <w:t xml:space="preserve"> </w:t>
      </w:r>
      <w:proofErr w:type="spellStart"/>
      <w:r w:rsidRPr="00FB7955">
        <w:t>terhadap</w:t>
      </w:r>
      <w:proofErr w:type="spellEnd"/>
      <w:r w:rsidRPr="00FB7955">
        <w:t xml:space="preserve"> dunia.</w:t>
      </w:r>
    </w:p>
    <w:p w14:paraId="784BC09F" w14:textId="77777777" w:rsidR="00FB7955" w:rsidRPr="00FB7955" w:rsidRDefault="006B5343" w:rsidP="00FB7955">
      <w:pPr>
        <w:jc w:val="left"/>
      </w:pPr>
      <w:r w:rsidRPr="00FB7955">
        <w:rPr>
          <w:noProof/>
        </w:rPr>
        <w:pict w14:anchorId="4B8EC5BB">
          <v:rect id="_x0000_i1029" alt="" style="width:396.85pt;height:.05pt;mso-width-percent:0;mso-height-percent:0;mso-width-percent:0;mso-height-percent:0" o:hrpct="848" o:hralign="center" o:hrstd="t" o:hrnoshade="t" o:hr="t" fillcolor="#f8faff" stroked="f"/>
        </w:pict>
      </w:r>
    </w:p>
    <w:p w14:paraId="0D298402" w14:textId="77777777" w:rsidR="00FB7955" w:rsidRPr="00FB7955" w:rsidRDefault="00FB7955" w:rsidP="00FB7955">
      <w:pPr>
        <w:pStyle w:val="Heading2"/>
      </w:pPr>
      <w:r w:rsidRPr="00FB7955">
        <w:t xml:space="preserve">4. </w:t>
      </w:r>
      <w:proofErr w:type="spellStart"/>
      <w:r w:rsidRPr="00FB7955">
        <w:t>Implementasi</w:t>
      </w:r>
      <w:proofErr w:type="spellEnd"/>
      <w:r w:rsidRPr="00FB7955">
        <w:t xml:space="preserve"> UI </w:t>
      </w:r>
      <w:proofErr w:type="spellStart"/>
      <w:r w:rsidRPr="00FB7955">
        <w:t>dengan</w:t>
      </w:r>
      <w:proofErr w:type="spellEnd"/>
      <w:r w:rsidRPr="00FB7955">
        <w:t xml:space="preserve"> </w:t>
      </w:r>
      <w:proofErr w:type="spellStart"/>
      <w:r w:rsidRPr="00FB7955">
        <w:t>CanvasLayer</w:t>
      </w:r>
      <w:proofErr w:type="spellEnd"/>
      <w:r w:rsidRPr="00FB7955">
        <w:t xml:space="preserve"> &amp; Label</w:t>
      </w:r>
    </w:p>
    <w:p w14:paraId="0CB9F7F4" w14:textId="77777777" w:rsidR="00FB7955" w:rsidRPr="00FB7955" w:rsidRDefault="00FB7955" w:rsidP="00FB7955">
      <w:pPr>
        <w:numPr>
          <w:ilvl w:val="0"/>
          <w:numId w:val="36"/>
        </w:numPr>
        <w:jc w:val="left"/>
      </w:pPr>
      <w:r w:rsidRPr="00FB7955">
        <w:rPr>
          <w:b/>
          <w:bCs/>
        </w:rPr>
        <w:t xml:space="preserve">Apa yang </w:t>
      </w:r>
      <w:proofErr w:type="spellStart"/>
      <w:r w:rsidRPr="00FB7955">
        <w:rPr>
          <w:b/>
          <w:bCs/>
        </w:rPr>
        <w:t>dipelajari</w:t>
      </w:r>
      <w:proofErr w:type="spellEnd"/>
      <w:r w:rsidRPr="00FB7955">
        <w:rPr>
          <w:b/>
          <w:bCs/>
        </w:rPr>
        <w:t>:</w:t>
      </w:r>
    </w:p>
    <w:p w14:paraId="5569FA18" w14:textId="77777777" w:rsidR="00FB7955" w:rsidRPr="00FB7955" w:rsidRDefault="00FB7955" w:rsidP="00FB7955">
      <w:pPr>
        <w:numPr>
          <w:ilvl w:val="1"/>
          <w:numId w:val="36"/>
        </w:numPr>
        <w:jc w:val="left"/>
      </w:pPr>
      <w:proofErr w:type="spellStart"/>
      <w:r w:rsidRPr="00FB7955">
        <w:rPr>
          <w:b/>
          <w:bCs/>
        </w:rPr>
        <w:t>CanvasLayer</w:t>
      </w:r>
      <w:proofErr w:type="spellEnd"/>
      <w:r w:rsidRPr="00FB7955">
        <w:t> </w:t>
      </w:r>
      <w:proofErr w:type="spellStart"/>
      <w:r w:rsidRPr="00FB7955">
        <w:t>memisahkan</w:t>
      </w:r>
      <w:proofErr w:type="spellEnd"/>
      <w:r w:rsidRPr="00FB7955">
        <w:t xml:space="preserve"> UI </w:t>
      </w:r>
      <w:proofErr w:type="spellStart"/>
      <w:r w:rsidRPr="00FB7955">
        <w:t>dari</w:t>
      </w:r>
      <w:proofErr w:type="spellEnd"/>
      <w:r w:rsidRPr="00FB7955">
        <w:t xml:space="preserve"> dunia game dan </w:t>
      </w:r>
      <w:proofErr w:type="spellStart"/>
      <w:r w:rsidRPr="00FB7955">
        <w:t>tidak</w:t>
      </w:r>
      <w:proofErr w:type="spellEnd"/>
      <w:r w:rsidRPr="00FB7955">
        <w:t xml:space="preserve"> </w:t>
      </w:r>
      <w:proofErr w:type="spellStart"/>
      <w:r w:rsidRPr="00FB7955">
        <w:t>terpengaruh</w:t>
      </w:r>
      <w:proofErr w:type="spellEnd"/>
      <w:r w:rsidRPr="00FB7955">
        <w:t xml:space="preserve"> </w:t>
      </w:r>
      <w:proofErr w:type="spellStart"/>
      <w:r w:rsidRPr="00FB7955">
        <w:t>kamera</w:t>
      </w:r>
      <w:proofErr w:type="spellEnd"/>
      <w:r w:rsidRPr="00FB7955">
        <w:t>.</w:t>
      </w:r>
    </w:p>
    <w:p w14:paraId="5DAC5C3C" w14:textId="77777777" w:rsidR="00FB7955" w:rsidRPr="00FB7955" w:rsidRDefault="00FB7955" w:rsidP="00FB7955">
      <w:pPr>
        <w:numPr>
          <w:ilvl w:val="1"/>
          <w:numId w:val="36"/>
        </w:numPr>
        <w:jc w:val="left"/>
      </w:pPr>
      <w:r w:rsidRPr="00FB7955">
        <w:rPr>
          <w:b/>
          <w:bCs/>
        </w:rPr>
        <w:t>Label</w:t>
      </w:r>
      <w:r w:rsidRPr="00FB7955">
        <w:t> </w:t>
      </w:r>
      <w:proofErr w:type="spellStart"/>
      <w:r w:rsidRPr="00FB7955">
        <w:t>dapat</w:t>
      </w:r>
      <w:proofErr w:type="spellEnd"/>
      <w:r w:rsidRPr="00FB7955">
        <w:t xml:space="preserve"> </w:t>
      </w:r>
      <w:proofErr w:type="spellStart"/>
      <w:r w:rsidRPr="00FB7955">
        <w:t>diupdate</w:t>
      </w:r>
      <w:proofErr w:type="spellEnd"/>
      <w:r w:rsidRPr="00FB7955">
        <w:t xml:space="preserve"> via script </w:t>
      </w:r>
      <w:proofErr w:type="spellStart"/>
      <w:r w:rsidRPr="00FB7955">
        <w:t>dengan</w:t>
      </w:r>
      <w:proofErr w:type="spellEnd"/>
      <w:r w:rsidRPr="00FB7955">
        <w:t xml:space="preserve"> </w:t>
      </w:r>
      <w:proofErr w:type="spellStart"/>
      <w:r w:rsidRPr="00FB7955">
        <w:t>mengubah</w:t>
      </w:r>
      <w:proofErr w:type="spellEnd"/>
      <w:r w:rsidRPr="00FB7955">
        <w:t xml:space="preserve"> </w:t>
      </w:r>
      <w:proofErr w:type="spellStart"/>
      <w:r w:rsidRPr="00FB7955">
        <w:t>properti</w:t>
      </w:r>
      <w:proofErr w:type="spellEnd"/>
      <w:r w:rsidRPr="00FB7955">
        <w:t> Text.</w:t>
      </w:r>
    </w:p>
    <w:p w14:paraId="385B4AC1" w14:textId="77777777" w:rsidR="00FB7955" w:rsidRPr="00FB7955" w:rsidRDefault="00FB7955" w:rsidP="00FB7955">
      <w:pPr>
        <w:numPr>
          <w:ilvl w:val="1"/>
          <w:numId w:val="36"/>
        </w:numPr>
        <w:jc w:val="left"/>
      </w:pPr>
      <w:proofErr w:type="spellStart"/>
      <w:r w:rsidRPr="00FB7955">
        <w:t>GameManager</w:t>
      </w:r>
      <w:proofErr w:type="spellEnd"/>
      <w:r w:rsidRPr="00FB7955">
        <w:t xml:space="preserve"> </w:t>
      </w:r>
      <w:proofErr w:type="spellStart"/>
      <w:r w:rsidRPr="00FB7955">
        <w:t>berguna</w:t>
      </w:r>
      <w:proofErr w:type="spellEnd"/>
      <w:r w:rsidRPr="00FB7955">
        <w:t xml:space="preserve"> </w:t>
      </w:r>
      <w:proofErr w:type="spellStart"/>
      <w:r w:rsidRPr="00FB7955">
        <w:t>sebagai</w:t>
      </w:r>
      <w:proofErr w:type="spellEnd"/>
      <w:r w:rsidRPr="00FB7955">
        <w:t xml:space="preserve"> </w:t>
      </w:r>
      <w:proofErr w:type="spellStart"/>
      <w:r w:rsidRPr="00FB7955">
        <w:t>pusat</w:t>
      </w:r>
      <w:proofErr w:type="spellEnd"/>
      <w:r w:rsidRPr="00FB7955">
        <w:t xml:space="preserve"> </w:t>
      </w:r>
      <w:proofErr w:type="spellStart"/>
      <w:r w:rsidRPr="00FB7955">
        <w:t>kontrol</w:t>
      </w:r>
      <w:proofErr w:type="spellEnd"/>
      <w:r w:rsidRPr="00FB7955">
        <w:t xml:space="preserve"> game state (</w:t>
      </w:r>
      <w:proofErr w:type="spellStart"/>
      <w:r w:rsidRPr="00FB7955">
        <w:t>misal</w:t>
      </w:r>
      <w:proofErr w:type="spellEnd"/>
      <w:r w:rsidRPr="00FB7955">
        <w:t>: score).</w:t>
      </w:r>
    </w:p>
    <w:p w14:paraId="214FA99A" w14:textId="77777777" w:rsidR="00FB7955" w:rsidRPr="00FB7955" w:rsidRDefault="00FB7955" w:rsidP="00FB7955">
      <w:pPr>
        <w:numPr>
          <w:ilvl w:val="0"/>
          <w:numId w:val="36"/>
        </w:numPr>
        <w:jc w:val="left"/>
      </w:pPr>
      <w:proofErr w:type="spellStart"/>
      <w:r w:rsidRPr="00FB7955">
        <w:rPr>
          <w:b/>
          <w:bCs/>
        </w:rPr>
        <w:t>Kesalahan</w:t>
      </w:r>
      <w:proofErr w:type="spellEnd"/>
      <w:r w:rsidRPr="00FB7955">
        <w:rPr>
          <w:b/>
          <w:bCs/>
        </w:rPr>
        <w:t xml:space="preserve"> yang </w:t>
      </w:r>
      <w:proofErr w:type="spellStart"/>
      <w:r w:rsidRPr="00FB7955">
        <w:rPr>
          <w:b/>
          <w:bCs/>
        </w:rPr>
        <w:t>mungkin</w:t>
      </w:r>
      <w:proofErr w:type="spellEnd"/>
      <w:r w:rsidRPr="00FB7955">
        <w:rPr>
          <w:b/>
          <w:bCs/>
        </w:rPr>
        <w:t xml:space="preserve"> </w:t>
      </w:r>
      <w:proofErr w:type="spellStart"/>
      <w:r w:rsidRPr="00FB7955">
        <w:rPr>
          <w:b/>
          <w:bCs/>
        </w:rPr>
        <w:t>terjadi</w:t>
      </w:r>
      <w:proofErr w:type="spellEnd"/>
      <w:r w:rsidRPr="00FB7955">
        <w:rPr>
          <w:b/>
          <w:bCs/>
        </w:rPr>
        <w:t>:</w:t>
      </w:r>
    </w:p>
    <w:p w14:paraId="082A4A79" w14:textId="77777777" w:rsidR="00FB7955" w:rsidRPr="00FB7955" w:rsidRDefault="00FB7955" w:rsidP="00FB7955">
      <w:pPr>
        <w:numPr>
          <w:ilvl w:val="1"/>
          <w:numId w:val="36"/>
        </w:numPr>
        <w:jc w:val="left"/>
      </w:pPr>
      <w:r w:rsidRPr="00FB7955">
        <w:t xml:space="preserve">UI </w:t>
      </w:r>
      <w:proofErr w:type="spellStart"/>
      <w:r w:rsidRPr="00FB7955">
        <w:t>tidak</w:t>
      </w:r>
      <w:proofErr w:type="spellEnd"/>
      <w:r w:rsidRPr="00FB7955">
        <w:t xml:space="preserve"> </w:t>
      </w:r>
      <w:proofErr w:type="spellStart"/>
      <w:r w:rsidRPr="00FB7955">
        <w:t>muncul</w:t>
      </w:r>
      <w:proofErr w:type="spellEnd"/>
      <w:r w:rsidRPr="00FB7955">
        <w:t xml:space="preserve"> </w:t>
      </w:r>
      <w:proofErr w:type="spellStart"/>
      <w:r w:rsidRPr="00FB7955">
        <w:t>karena</w:t>
      </w:r>
      <w:proofErr w:type="spellEnd"/>
      <w:r w:rsidRPr="00FB7955">
        <w:t xml:space="preserve"> salah </w:t>
      </w:r>
      <w:proofErr w:type="spellStart"/>
      <w:r w:rsidRPr="00FB7955">
        <w:t>mengatur</w:t>
      </w:r>
      <w:proofErr w:type="spellEnd"/>
      <w:r w:rsidRPr="00FB7955">
        <w:t> </w:t>
      </w:r>
      <w:r w:rsidRPr="00FB7955">
        <w:rPr>
          <w:b/>
          <w:bCs/>
        </w:rPr>
        <w:t>Layout</w:t>
      </w:r>
      <w:r w:rsidRPr="00FB7955">
        <w:t> </w:t>
      </w:r>
      <w:proofErr w:type="spellStart"/>
      <w:r w:rsidRPr="00FB7955">
        <w:t>atau</w:t>
      </w:r>
      <w:proofErr w:type="spellEnd"/>
      <w:r w:rsidRPr="00FB7955">
        <w:t> </w:t>
      </w:r>
      <w:r w:rsidRPr="00FB7955">
        <w:rPr>
          <w:b/>
          <w:bCs/>
        </w:rPr>
        <w:t>Z Index</w:t>
      </w:r>
      <w:r w:rsidRPr="00FB7955">
        <w:t>.</w:t>
      </w:r>
    </w:p>
    <w:p w14:paraId="5977A90C" w14:textId="77777777" w:rsidR="00FB7955" w:rsidRPr="00FB7955" w:rsidRDefault="00FB7955" w:rsidP="00FB7955">
      <w:pPr>
        <w:numPr>
          <w:ilvl w:val="1"/>
          <w:numId w:val="36"/>
        </w:numPr>
        <w:jc w:val="left"/>
      </w:pPr>
      <w:r w:rsidRPr="00FB7955">
        <w:t xml:space="preserve">Salah path </w:t>
      </w:r>
      <w:proofErr w:type="spellStart"/>
      <w:r w:rsidRPr="00FB7955">
        <w:t>saat</w:t>
      </w:r>
      <w:proofErr w:type="spellEnd"/>
      <w:r w:rsidRPr="00FB7955">
        <w:t xml:space="preserve"> </w:t>
      </w:r>
      <w:proofErr w:type="spellStart"/>
      <w:r w:rsidRPr="00FB7955">
        <w:t>mengambil</w:t>
      </w:r>
      <w:proofErr w:type="spellEnd"/>
      <w:r w:rsidRPr="00FB7955">
        <w:t xml:space="preserve"> </w:t>
      </w:r>
      <w:proofErr w:type="spellStart"/>
      <w:r w:rsidRPr="00FB7955">
        <w:t>referensi</w:t>
      </w:r>
      <w:proofErr w:type="spellEnd"/>
      <w:r w:rsidRPr="00FB7955">
        <w:t xml:space="preserve"> Label </w:t>
      </w:r>
      <w:proofErr w:type="spellStart"/>
      <w:r w:rsidRPr="00FB7955">
        <w:t>dari</w:t>
      </w:r>
      <w:proofErr w:type="spellEnd"/>
      <w:r w:rsidRPr="00FB7955">
        <w:t xml:space="preserve"> </w:t>
      </w:r>
      <w:proofErr w:type="spellStart"/>
      <w:r w:rsidRPr="00FB7955">
        <w:t>kode</w:t>
      </w:r>
      <w:proofErr w:type="spellEnd"/>
      <w:r w:rsidRPr="00FB7955">
        <w:t>.</w:t>
      </w:r>
    </w:p>
    <w:p w14:paraId="5E9D07D3" w14:textId="77777777" w:rsidR="00FB7955" w:rsidRPr="00FB7955" w:rsidRDefault="00FB7955" w:rsidP="00FB7955">
      <w:pPr>
        <w:numPr>
          <w:ilvl w:val="0"/>
          <w:numId w:val="36"/>
        </w:numPr>
        <w:jc w:val="left"/>
      </w:pPr>
      <w:r w:rsidRPr="00FB7955">
        <w:rPr>
          <w:b/>
          <w:bCs/>
        </w:rPr>
        <w:t>Solusi &amp; Best Practice:</w:t>
      </w:r>
    </w:p>
    <w:p w14:paraId="49421B05" w14:textId="77777777" w:rsidR="00FB7955" w:rsidRPr="00FB7955" w:rsidRDefault="00FB7955" w:rsidP="00FB7955">
      <w:pPr>
        <w:numPr>
          <w:ilvl w:val="1"/>
          <w:numId w:val="36"/>
        </w:numPr>
        <w:jc w:val="left"/>
      </w:pPr>
      <w:proofErr w:type="spellStart"/>
      <w:r w:rsidRPr="00FB7955">
        <w:t>Gunakan</w:t>
      </w:r>
      <w:proofErr w:type="spellEnd"/>
      <w:r w:rsidRPr="00FB7955">
        <w:t> </w:t>
      </w:r>
      <w:r w:rsidRPr="00FB7955">
        <w:rPr>
          <w:b/>
          <w:bCs/>
        </w:rPr>
        <w:t>Theme Overrides</w:t>
      </w:r>
      <w:r w:rsidRPr="00FB7955">
        <w:t> 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mengatur</w:t>
      </w:r>
      <w:proofErr w:type="spellEnd"/>
      <w:r w:rsidRPr="00FB7955">
        <w:t xml:space="preserve"> </w:t>
      </w:r>
      <w:proofErr w:type="spellStart"/>
      <w:r w:rsidRPr="00FB7955">
        <w:t>ukuran</w:t>
      </w:r>
      <w:proofErr w:type="spellEnd"/>
      <w:r w:rsidRPr="00FB7955">
        <w:t>/</w:t>
      </w:r>
      <w:proofErr w:type="spellStart"/>
      <w:r w:rsidRPr="00FB7955">
        <w:t>warna</w:t>
      </w:r>
      <w:proofErr w:type="spellEnd"/>
      <w:r w:rsidRPr="00FB7955">
        <w:t xml:space="preserve"> font.</w:t>
      </w:r>
    </w:p>
    <w:p w14:paraId="081361D7" w14:textId="77777777" w:rsidR="00FB7955" w:rsidRPr="00FB7955" w:rsidRDefault="00FB7955" w:rsidP="00FB7955">
      <w:pPr>
        <w:numPr>
          <w:ilvl w:val="1"/>
          <w:numId w:val="36"/>
        </w:numPr>
        <w:jc w:val="left"/>
      </w:pPr>
      <w:proofErr w:type="spellStart"/>
      <w:r w:rsidRPr="00FB7955">
        <w:lastRenderedPageBreak/>
        <w:t>Simpan</w:t>
      </w:r>
      <w:proofErr w:type="spellEnd"/>
      <w:r w:rsidRPr="00FB7955">
        <w:t xml:space="preserve"> </w:t>
      </w:r>
      <w:proofErr w:type="spellStart"/>
      <w:r w:rsidRPr="00FB7955">
        <w:t>referensi</w:t>
      </w:r>
      <w:proofErr w:type="spellEnd"/>
      <w:r w:rsidRPr="00FB7955">
        <w:t xml:space="preserve"> UI node di _Ready() 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menghindari</w:t>
      </w:r>
      <w:proofErr w:type="spellEnd"/>
      <w:r w:rsidRPr="00FB7955">
        <w:t> </w:t>
      </w:r>
      <w:proofErr w:type="spellStart"/>
      <w:r w:rsidRPr="00FB7955">
        <w:t>GetNode</w:t>
      </w:r>
      <w:proofErr w:type="spellEnd"/>
      <w:r w:rsidRPr="00FB7955">
        <w:t> </w:t>
      </w:r>
      <w:proofErr w:type="spellStart"/>
      <w:r w:rsidRPr="00FB7955">
        <w:t>berulang</w:t>
      </w:r>
      <w:proofErr w:type="spellEnd"/>
      <w:r w:rsidRPr="00FB7955">
        <w:t>.</w:t>
      </w:r>
    </w:p>
    <w:p w14:paraId="6A9D3278" w14:textId="77777777" w:rsidR="00FB7955" w:rsidRPr="00FB7955" w:rsidRDefault="006B5343" w:rsidP="00FB7955">
      <w:pPr>
        <w:jc w:val="left"/>
      </w:pPr>
      <w:r w:rsidRPr="00FB7955">
        <w:rPr>
          <w:noProof/>
        </w:rPr>
        <w:pict w14:anchorId="3F447F4F">
          <v:rect id="_x0000_i1028" alt="" style="width:396.85pt;height:.05pt;mso-width-percent:0;mso-height-percent:0;mso-width-percent:0;mso-height-percent:0" o:hrpct="848" o:hralign="center" o:hrstd="t" o:hrnoshade="t" o:hr="t" fillcolor="#f8faff" stroked="f"/>
        </w:pict>
      </w:r>
    </w:p>
    <w:p w14:paraId="2BA61CBB" w14:textId="77777777" w:rsidR="00FB7955" w:rsidRPr="00FB7955" w:rsidRDefault="00FB7955" w:rsidP="00FB7955">
      <w:pPr>
        <w:pStyle w:val="Heading2"/>
      </w:pPr>
      <w:r w:rsidRPr="00FB7955">
        <w:t xml:space="preserve">5. </w:t>
      </w:r>
      <w:proofErr w:type="spellStart"/>
      <w:r w:rsidRPr="00FB7955">
        <w:t>Manajemen</w:t>
      </w:r>
      <w:proofErr w:type="spellEnd"/>
      <w:r w:rsidRPr="00FB7955">
        <w:t xml:space="preserve"> Node </w:t>
      </w:r>
      <w:proofErr w:type="spellStart"/>
      <w:r w:rsidRPr="00FB7955">
        <w:t>dengan</w:t>
      </w:r>
      <w:proofErr w:type="spellEnd"/>
      <w:r w:rsidRPr="00FB7955">
        <w:t xml:space="preserve"> Groups</w:t>
      </w:r>
    </w:p>
    <w:p w14:paraId="1EA9046F" w14:textId="77777777" w:rsidR="00FB7955" w:rsidRPr="00FB7955" w:rsidRDefault="00FB7955" w:rsidP="00FB7955">
      <w:pPr>
        <w:numPr>
          <w:ilvl w:val="0"/>
          <w:numId w:val="37"/>
        </w:numPr>
        <w:jc w:val="left"/>
      </w:pPr>
      <w:r w:rsidRPr="00FB7955">
        <w:rPr>
          <w:b/>
          <w:bCs/>
        </w:rPr>
        <w:t xml:space="preserve">Apa yang </w:t>
      </w:r>
      <w:proofErr w:type="spellStart"/>
      <w:r w:rsidRPr="00FB7955">
        <w:rPr>
          <w:b/>
          <w:bCs/>
        </w:rPr>
        <w:t>dipelajari</w:t>
      </w:r>
      <w:proofErr w:type="spellEnd"/>
      <w:r w:rsidRPr="00FB7955">
        <w:rPr>
          <w:b/>
          <w:bCs/>
        </w:rPr>
        <w:t>:</w:t>
      </w:r>
    </w:p>
    <w:p w14:paraId="551BC946" w14:textId="77777777" w:rsidR="00FB7955" w:rsidRPr="00FB7955" w:rsidRDefault="00FB7955" w:rsidP="00FB7955">
      <w:pPr>
        <w:numPr>
          <w:ilvl w:val="1"/>
          <w:numId w:val="37"/>
        </w:numPr>
        <w:jc w:val="left"/>
      </w:pPr>
      <w:r w:rsidRPr="00FB7955">
        <w:rPr>
          <w:b/>
          <w:bCs/>
        </w:rPr>
        <w:t>Groups</w:t>
      </w:r>
      <w:r w:rsidRPr="00FB7955">
        <w:t> </w:t>
      </w:r>
      <w:proofErr w:type="spellStart"/>
      <w:r w:rsidRPr="00FB7955">
        <w:t>memudahkan</w:t>
      </w:r>
      <w:proofErr w:type="spellEnd"/>
      <w:r w:rsidRPr="00FB7955">
        <w:t xml:space="preserve"> </w:t>
      </w:r>
      <w:proofErr w:type="spellStart"/>
      <w:r w:rsidRPr="00FB7955">
        <w:t>pengelolaan</w:t>
      </w:r>
      <w:proofErr w:type="spellEnd"/>
      <w:r w:rsidRPr="00FB7955">
        <w:t xml:space="preserve"> node </w:t>
      </w:r>
      <w:proofErr w:type="spellStart"/>
      <w:r w:rsidRPr="00FB7955">
        <w:t>terkait</w:t>
      </w:r>
      <w:proofErr w:type="spellEnd"/>
      <w:r w:rsidRPr="00FB7955">
        <w:t xml:space="preserve"> (</w:t>
      </w:r>
      <w:proofErr w:type="spellStart"/>
      <w:r w:rsidRPr="00FB7955">
        <w:t>misal</w:t>
      </w:r>
      <w:proofErr w:type="spellEnd"/>
      <w:r w:rsidRPr="00FB7955">
        <w:t xml:space="preserve">: </w:t>
      </w:r>
      <w:proofErr w:type="spellStart"/>
      <w:r w:rsidRPr="00FB7955">
        <w:t>semua</w:t>
      </w:r>
      <w:proofErr w:type="spellEnd"/>
      <w:r w:rsidRPr="00FB7955">
        <w:t xml:space="preserve"> </w:t>
      </w:r>
      <w:proofErr w:type="spellStart"/>
      <w:r w:rsidRPr="00FB7955">
        <w:t>musuh</w:t>
      </w:r>
      <w:proofErr w:type="spellEnd"/>
      <w:r w:rsidRPr="00FB7955">
        <w:t>).</w:t>
      </w:r>
    </w:p>
    <w:p w14:paraId="2605700D" w14:textId="77777777" w:rsidR="00FB7955" w:rsidRPr="00FB7955" w:rsidRDefault="00FB7955" w:rsidP="00FB7955">
      <w:pPr>
        <w:numPr>
          <w:ilvl w:val="1"/>
          <w:numId w:val="37"/>
        </w:numPr>
        <w:jc w:val="left"/>
      </w:pPr>
      <w:proofErr w:type="spellStart"/>
      <w:r w:rsidRPr="00FB7955">
        <w:t>GetTree</w:t>
      </w:r>
      <w:proofErr w:type="spellEnd"/>
      <w:r w:rsidRPr="00FB7955">
        <w:t>().</w:t>
      </w:r>
      <w:proofErr w:type="spellStart"/>
      <w:r w:rsidRPr="00FB7955">
        <w:t>GetNodesInGroup</w:t>
      </w:r>
      <w:proofErr w:type="spellEnd"/>
      <w:r w:rsidRPr="00FB7955">
        <w:t>() </w:t>
      </w:r>
      <w:proofErr w:type="spellStart"/>
      <w:r w:rsidRPr="00FB7955">
        <w:t>mengembalikan</w:t>
      </w:r>
      <w:proofErr w:type="spellEnd"/>
      <w:r w:rsidRPr="00FB7955">
        <w:t xml:space="preserve"> array node </w:t>
      </w:r>
      <w:proofErr w:type="spellStart"/>
      <w:r w:rsidRPr="00FB7955">
        <w:t>dalam</w:t>
      </w:r>
      <w:proofErr w:type="spellEnd"/>
      <w:r w:rsidRPr="00FB7955">
        <w:t xml:space="preserve"> group.</w:t>
      </w:r>
    </w:p>
    <w:p w14:paraId="39A87299" w14:textId="77777777" w:rsidR="00FB7955" w:rsidRPr="00FB7955" w:rsidRDefault="00FB7955" w:rsidP="00FB7955">
      <w:pPr>
        <w:numPr>
          <w:ilvl w:val="0"/>
          <w:numId w:val="37"/>
        </w:numPr>
        <w:jc w:val="left"/>
      </w:pPr>
      <w:proofErr w:type="spellStart"/>
      <w:r w:rsidRPr="00FB7955">
        <w:rPr>
          <w:b/>
          <w:bCs/>
        </w:rPr>
        <w:t>Kesalahan</w:t>
      </w:r>
      <w:proofErr w:type="spellEnd"/>
      <w:r w:rsidRPr="00FB7955">
        <w:rPr>
          <w:b/>
          <w:bCs/>
        </w:rPr>
        <w:t xml:space="preserve"> yang </w:t>
      </w:r>
      <w:proofErr w:type="spellStart"/>
      <w:r w:rsidRPr="00FB7955">
        <w:rPr>
          <w:b/>
          <w:bCs/>
        </w:rPr>
        <w:t>mungkin</w:t>
      </w:r>
      <w:proofErr w:type="spellEnd"/>
      <w:r w:rsidRPr="00FB7955">
        <w:rPr>
          <w:b/>
          <w:bCs/>
        </w:rPr>
        <w:t xml:space="preserve"> </w:t>
      </w:r>
      <w:proofErr w:type="spellStart"/>
      <w:r w:rsidRPr="00FB7955">
        <w:rPr>
          <w:b/>
          <w:bCs/>
        </w:rPr>
        <w:t>terjadi</w:t>
      </w:r>
      <w:proofErr w:type="spellEnd"/>
      <w:r w:rsidRPr="00FB7955">
        <w:rPr>
          <w:b/>
          <w:bCs/>
        </w:rPr>
        <w:t>:</w:t>
      </w:r>
    </w:p>
    <w:p w14:paraId="0E412330" w14:textId="77777777" w:rsidR="00FB7955" w:rsidRPr="00FB7955" w:rsidRDefault="00FB7955" w:rsidP="00FB7955">
      <w:pPr>
        <w:numPr>
          <w:ilvl w:val="1"/>
          <w:numId w:val="37"/>
        </w:numPr>
        <w:jc w:val="left"/>
      </w:pPr>
      <w:r w:rsidRPr="00FB7955">
        <w:t xml:space="preserve">Lupa </w:t>
      </w:r>
      <w:proofErr w:type="spellStart"/>
      <w:r w:rsidRPr="00FB7955">
        <w:t>menambahkan</w:t>
      </w:r>
      <w:proofErr w:type="spellEnd"/>
      <w:r w:rsidRPr="00FB7955">
        <w:t xml:space="preserve"> node </w:t>
      </w:r>
      <w:proofErr w:type="spellStart"/>
      <w:r w:rsidRPr="00FB7955">
        <w:t>ke</w:t>
      </w:r>
      <w:proofErr w:type="spellEnd"/>
      <w:r w:rsidRPr="00FB7955">
        <w:t xml:space="preserve"> group.</w:t>
      </w:r>
    </w:p>
    <w:p w14:paraId="73EFA67A" w14:textId="77777777" w:rsidR="00FB7955" w:rsidRPr="00FB7955" w:rsidRDefault="00FB7955" w:rsidP="00FB7955">
      <w:pPr>
        <w:numPr>
          <w:ilvl w:val="1"/>
          <w:numId w:val="37"/>
        </w:numPr>
        <w:jc w:val="left"/>
      </w:pPr>
      <w:r w:rsidRPr="00FB7955">
        <w:t xml:space="preserve">Tidak </w:t>
      </w:r>
      <w:proofErr w:type="spellStart"/>
      <w:r w:rsidRPr="00FB7955">
        <w:t>memeriksa</w:t>
      </w:r>
      <w:proofErr w:type="spellEnd"/>
      <w:r w:rsidRPr="00FB7955">
        <w:t xml:space="preserve"> </w:t>
      </w:r>
      <w:proofErr w:type="spellStart"/>
      <w:r w:rsidRPr="00FB7955">
        <w:t>tipe</w:t>
      </w:r>
      <w:proofErr w:type="spellEnd"/>
      <w:r w:rsidRPr="00FB7955">
        <w:t xml:space="preserve"> node </w:t>
      </w:r>
      <w:proofErr w:type="spellStart"/>
      <w:r w:rsidRPr="00FB7955">
        <w:t>sebelum</w:t>
      </w:r>
      <w:proofErr w:type="spellEnd"/>
      <w:r w:rsidRPr="00FB7955">
        <w:t xml:space="preserve"> </w:t>
      </w:r>
      <w:proofErr w:type="spellStart"/>
      <w:r w:rsidRPr="00FB7955">
        <w:t>memanggil</w:t>
      </w:r>
      <w:proofErr w:type="spellEnd"/>
      <w:r w:rsidRPr="00FB7955">
        <w:t xml:space="preserve"> method </w:t>
      </w:r>
      <w:proofErr w:type="spellStart"/>
      <w:r w:rsidRPr="00FB7955">
        <w:t>spesifik</w:t>
      </w:r>
      <w:proofErr w:type="spellEnd"/>
      <w:r w:rsidRPr="00FB7955">
        <w:t>.</w:t>
      </w:r>
    </w:p>
    <w:p w14:paraId="4BD27F72" w14:textId="77777777" w:rsidR="00FB7955" w:rsidRPr="00FB7955" w:rsidRDefault="00FB7955" w:rsidP="00FB7955">
      <w:pPr>
        <w:numPr>
          <w:ilvl w:val="0"/>
          <w:numId w:val="37"/>
        </w:numPr>
        <w:jc w:val="left"/>
      </w:pPr>
      <w:r w:rsidRPr="00FB7955">
        <w:rPr>
          <w:b/>
          <w:bCs/>
        </w:rPr>
        <w:t>Solusi &amp; Best Practice:</w:t>
      </w:r>
    </w:p>
    <w:p w14:paraId="65700C42" w14:textId="77777777" w:rsidR="00FB7955" w:rsidRPr="00FB7955" w:rsidRDefault="00FB7955" w:rsidP="00FB7955">
      <w:pPr>
        <w:numPr>
          <w:ilvl w:val="1"/>
          <w:numId w:val="37"/>
        </w:numPr>
        <w:jc w:val="left"/>
      </w:pPr>
      <w:proofErr w:type="spellStart"/>
      <w:r w:rsidRPr="00FB7955">
        <w:t>Selalu</w:t>
      </w:r>
      <w:proofErr w:type="spellEnd"/>
      <w:r w:rsidRPr="00FB7955">
        <w:t xml:space="preserve"> </w:t>
      </w:r>
      <w:proofErr w:type="spellStart"/>
      <w:r w:rsidRPr="00FB7955">
        <w:t>lakukan</w:t>
      </w:r>
      <w:proofErr w:type="spellEnd"/>
      <w:r w:rsidRPr="00FB7955">
        <w:t xml:space="preserve"> </w:t>
      </w:r>
      <w:proofErr w:type="spellStart"/>
      <w:r w:rsidRPr="00FB7955">
        <w:t>pengecekan</w:t>
      </w:r>
      <w:proofErr w:type="spellEnd"/>
      <w:r w:rsidRPr="00FB7955">
        <w:t xml:space="preserve"> </w:t>
      </w:r>
      <w:proofErr w:type="spellStart"/>
      <w:r w:rsidRPr="00FB7955">
        <w:t>tipe</w:t>
      </w:r>
      <w:proofErr w:type="spellEnd"/>
      <w:r w:rsidRPr="00FB7955">
        <w:t xml:space="preserve"> (if (node is RigidBody3D)) </w:t>
      </w:r>
      <w:proofErr w:type="spellStart"/>
      <w:r w:rsidRPr="00FB7955">
        <w:t>sebelum</w:t>
      </w:r>
      <w:proofErr w:type="spellEnd"/>
      <w:r w:rsidRPr="00FB7955">
        <w:t xml:space="preserve"> </w:t>
      </w:r>
      <w:proofErr w:type="spellStart"/>
      <w:r w:rsidRPr="00FB7955">
        <w:t>operasi</w:t>
      </w:r>
      <w:proofErr w:type="spellEnd"/>
      <w:r w:rsidRPr="00FB7955">
        <w:t>.</w:t>
      </w:r>
    </w:p>
    <w:p w14:paraId="169323A2" w14:textId="77777777" w:rsidR="00FB7955" w:rsidRPr="00FB7955" w:rsidRDefault="00FB7955" w:rsidP="00FB7955">
      <w:pPr>
        <w:numPr>
          <w:ilvl w:val="1"/>
          <w:numId w:val="37"/>
        </w:numPr>
        <w:jc w:val="left"/>
      </w:pPr>
      <w:proofErr w:type="spellStart"/>
      <w:r w:rsidRPr="00FB7955">
        <w:t>Gunakan</w:t>
      </w:r>
      <w:proofErr w:type="spellEnd"/>
      <w:r w:rsidRPr="00FB7955">
        <w:t xml:space="preserve"> Group </w:t>
      </w:r>
      <w:proofErr w:type="spellStart"/>
      <w:r w:rsidRPr="00FB7955">
        <w:t>untuk</w:t>
      </w:r>
      <w:proofErr w:type="spellEnd"/>
      <w:r w:rsidRPr="00FB7955">
        <w:t xml:space="preserve"> broadcast event (</w:t>
      </w:r>
      <w:proofErr w:type="spellStart"/>
      <w:r w:rsidRPr="00FB7955">
        <w:t>misal</w:t>
      </w:r>
      <w:proofErr w:type="spellEnd"/>
      <w:r w:rsidRPr="00FB7955">
        <w:t xml:space="preserve">: reset </w:t>
      </w:r>
      <w:proofErr w:type="spellStart"/>
      <w:r w:rsidRPr="00FB7955">
        <w:t>semua</w:t>
      </w:r>
      <w:proofErr w:type="spellEnd"/>
      <w:r w:rsidRPr="00FB7955">
        <w:t xml:space="preserve"> </w:t>
      </w:r>
      <w:proofErr w:type="spellStart"/>
      <w:r w:rsidRPr="00FB7955">
        <w:t>musuh</w:t>
      </w:r>
      <w:proofErr w:type="spellEnd"/>
      <w:r w:rsidRPr="00FB7955">
        <w:t>).</w:t>
      </w:r>
    </w:p>
    <w:p w14:paraId="25CAC7A8" w14:textId="77777777" w:rsidR="00FB7955" w:rsidRPr="00FB7955" w:rsidRDefault="006B5343" w:rsidP="00FB7955">
      <w:pPr>
        <w:jc w:val="left"/>
      </w:pPr>
      <w:r w:rsidRPr="00FB7955">
        <w:rPr>
          <w:noProof/>
        </w:rPr>
        <w:pict w14:anchorId="41D4D483">
          <v:rect id="_x0000_i1027" alt="" style="width:396.85pt;height:.05pt;mso-width-percent:0;mso-height-percent:0;mso-width-percent:0;mso-height-percent:0" o:hrpct="848" o:hralign="center" o:hrstd="t" o:hrnoshade="t" o:hr="t" fillcolor="#f8faff" stroked="f"/>
        </w:pict>
      </w:r>
    </w:p>
    <w:p w14:paraId="6F5A4EA5" w14:textId="77777777" w:rsidR="00FB7955" w:rsidRPr="00FB7955" w:rsidRDefault="00FB7955" w:rsidP="00FB7955">
      <w:pPr>
        <w:pStyle w:val="Heading2"/>
      </w:pPr>
      <w:r w:rsidRPr="00FB7955">
        <w:t>6. Game State Management</w:t>
      </w:r>
    </w:p>
    <w:p w14:paraId="76880F3E" w14:textId="77777777" w:rsidR="00FB7955" w:rsidRPr="00FB7955" w:rsidRDefault="00FB7955" w:rsidP="00FB7955">
      <w:pPr>
        <w:numPr>
          <w:ilvl w:val="0"/>
          <w:numId w:val="38"/>
        </w:numPr>
        <w:jc w:val="left"/>
      </w:pPr>
      <w:r w:rsidRPr="00FB7955">
        <w:rPr>
          <w:b/>
          <w:bCs/>
        </w:rPr>
        <w:t xml:space="preserve">Apa yang </w:t>
      </w:r>
      <w:proofErr w:type="spellStart"/>
      <w:r w:rsidRPr="00FB7955">
        <w:rPr>
          <w:b/>
          <w:bCs/>
        </w:rPr>
        <w:t>dipelajari</w:t>
      </w:r>
      <w:proofErr w:type="spellEnd"/>
      <w:r w:rsidRPr="00FB7955">
        <w:rPr>
          <w:b/>
          <w:bCs/>
        </w:rPr>
        <w:t>:</w:t>
      </w:r>
    </w:p>
    <w:p w14:paraId="5CBDAEBD" w14:textId="77777777" w:rsidR="00FB7955" w:rsidRPr="00FB7955" w:rsidRDefault="00FB7955" w:rsidP="00FB7955">
      <w:pPr>
        <w:numPr>
          <w:ilvl w:val="1"/>
          <w:numId w:val="38"/>
        </w:numPr>
        <w:jc w:val="left"/>
      </w:pPr>
      <w:proofErr w:type="spellStart"/>
      <w:r w:rsidRPr="00FB7955">
        <w:t>Variabel</w:t>
      </w:r>
      <w:proofErr w:type="spellEnd"/>
      <w:r w:rsidRPr="00FB7955">
        <w:t xml:space="preserve"> </w:t>
      </w:r>
      <w:proofErr w:type="spellStart"/>
      <w:r w:rsidRPr="00FB7955">
        <w:t>seperti</w:t>
      </w:r>
      <w:proofErr w:type="spellEnd"/>
      <w:r w:rsidRPr="00FB7955">
        <w:t> score dan </w:t>
      </w:r>
      <w:proofErr w:type="spellStart"/>
      <w:r w:rsidRPr="00FB7955">
        <w:t>isGameOver</w:t>
      </w:r>
      <w:proofErr w:type="spellEnd"/>
      <w:r w:rsidRPr="00FB7955">
        <w:t> </w:t>
      </w:r>
      <w:proofErr w:type="spellStart"/>
      <w:r w:rsidRPr="00FB7955">
        <w:t>mengontrol</w:t>
      </w:r>
      <w:proofErr w:type="spellEnd"/>
      <w:r w:rsidRPr="00FB7955">
        <w:t xml:space="preserve"> </w:t>
      </w:r>
      <w:proofErr w:type="spellStart"/>
      <w:r w:rsidRPr="00FB7955">
        <w:t>alur</w:t>
      </w:r>
      <w:proofErr w:type="spellEnd"/>
      <w:r w:rsidRPr="00FB7955">
        <w:t xml:space="preserve"> game.</w:t>
      </w:r>
    </w:p>
    <w:p w14:paraId="73E5742E" w14:textId="77777777" w:rsidR="00FB7955" w:rsidRPr="00FB7955" w:rsidRDefault="00FB7955" w:rsidP="00FB7955">
      <w:pPr>
        <w:numPr>
          <w:ilvl w:val="1"/>
          <w:numId w:val="38"/>
        </w:numPr>
        <w:jc w:val="left"/>
      </w:pPr>
      <w:r w:rsidRPr="00FB7955">
        <w:t xml:space="preserve">Win/Lose condition </w:t>
      </w:r>
      <w:proofErr w:type="spellStart"/>
      <w:r w:rsidRPr="00FB7955">
        <w:t>dapat</w:t>
      </w:r>
      <w:proofErr w:type="spellEnd"/>
      <w:r w:rsidRPr="00FB7955">
        <w:t xml:space="preserve"> </w:t>
      </w:r>
      <w:proofErr w:type="spellStart"/>
      <w:r w:rsidRPr="00FB7955">
        <w:t>diimplementasikan</w:t>
      </w:r>
      <w:proofErr w:type="spellEnd"/>
      <w:r w:rsidRPr="00FB7955">
        <w:t xml:space="preserve"> </w:t>
      </w:r>
      <w:proofErr w:type="spellStart"/>
      <w:r w:rsidRPr="00FB7955">
        <w:t>dengan</w:t>
      </w:r>
      <w:proofErr w:type="spellEnd"/>
      <w:r w:rsidRPr="00FB7955">
        <w:t xml:space="preserve"> </w:t>
      </w:r>
      <w:proofErr w:type="spellStart"/>
      <w:r w:rsidRPr="00FB7955">
        <w:t>pengecekan</w:t>
      </w:r>
      <w:proofErr w:type="spellEnd"/>
      <w:r w:rsidRPr="00FB7955">
        <w:t xml:space="preserve"> </w:t>
      </w:r>
      <w:proofErr w:type="spellStart"/>
      <w:r w:rsidRPr="00FB7955">
        <w:t>sederhana</w:t>
      </w:r>
      <w:proofErr w:type="spellEnd"/>
      <w:r w:rsidRPr="00FB7955">
        <w:t>.</w:t>
      </w:r>
    </w:p>
    <w:p w14:paraId="44A6FBA7" w14:textId="77777777" w:rsidR="00FB7955" w:rsidRPr="00FB7955" w:rsidRDefault="00FB7955" w:rsidP="00FB7955">
      <w:pPr>
        <w:numPr>
          <w:ilvl w:val="0"/>
          <w:numId w:val="38"/>
        </w:numPr>
        <w:jc w:val="left"/>
      </w:pPr>
      <w:proofErr w:type="spellStart"/>
      <w:r w:rsidRPr="00FB7955">
        <w:rPr>
          <w:b/>
          <w:bCs/>
        </w:rPr>
        <w:t>Kesalahan</w:t>
      </w:r>
      <w:proofErr w:type="spellEnd"/>
      <w:r w:rsidRPr="00FB7955">
        <w:rPr>
          <w:b/>
          <w:bCs/>
        </w:rPr>
        <w:t xml:space="preserve"> yang </w:t>
      </w:r>
      <w:proofErr w:type="spellStart"/>
      <w:r w:rsidRPr="00FB7955">
        <w:rPr>
          <w:b/>
          <w:bCs/>
        </w:rPr>
        <w:t>mungkin</w:t>
      </w:r>
      <w:proofErr w:type="spellEnd"/>
      <w:r w:rsidRPr="00FB7955">
        <w:rPr>
          <w:b/>
          <w:bCs/>
        </w:rPr>
        <w:t xml:space="preserve"> </w:t>
      </w:r>
      <w:proofErr w:type="spellStart"/>
      <w:r w:rsidRPr="00FB7955">
        <w:rPr>
          <w:b/>
          <w:bCs/>
        </w:rPr>
        <w:t>terjadi</w:t>
      </w:r>
      <w:proofErr w:type="spellEnd"/>
      <w:r w:rsidRPr="00FB7955">
        <w:rPr>
          <w:b/>
          <w:bCs/>
        </w:rPr>
        <w:t>:</w:t>
      </w:r>
    </w:p>
    <w:p w14:paraId="55110192" w14:textId="77777777" w:rsidR="00FB7955" w:rsidRPr="00FB7955" w:rsidRDefault="00FB7955" w:rsidP="00FB7955">
      <w:pPr>
        <w:numPr>
          <w:ilvl w:val="1"/>
          <w:numId w:val="38"/>
        </w:numPr>
        <w:jc w:val="left"/>
      </w:pPr>
      <w:r w:rsidRPr="00FB7955">
        <w:t xml:space="preserve">Game state </w:t>
      </w:r>
      <w:proofErr w:type="spellStart"/>
      <w:r w:rsidRPr="00FB7955">
        <w:t>tidak</w:t>
      </w:r>
      <w:proofErr w:type="spellEnd"/>
      <w:r w:rsidRPr="00FB7955">
        <w:t xml:space="preserve"> di-reset </w:t>
      </w:r>
      <w:proofErr w:type="spellStart"/>
      <w:r w:rsidRPr="00FB7955">
        <w:t>saat</w:t>
      </w:r>
      <w:proofErr w:type="spellEnd"/>
      <w:r w:rsidRPr="00FB7955">
        <w:t xml:space="preserve"> restart.</w:t>
      </w:r>
    </w:p>
    <w:p w14:paraId="087617F5" w14:textId="77777777" w:rsidR="00FB7955" w:rsidRPr="00FB7955" w:rsidRDefault="00FB7955" w:rsidP="00FB7955">
      <w:pPr>
        <w:numPr>
          <w:ilvl w:val="1"/>
          <w:numId w:val="38"/>
        </w:numPr>
        <w:jc w:val="left"/>
      </w:pPr>
      <w:r w:rsidRPr="00FB7955">
        <w:t xml:space="preserve">Race condition </w:t>
      </w:r>
      <w:proofErr w:type="spellStart"/>
      <w:r w:rsidRPr="00FB7955">
        <w:t>jika</w:t>
      </w:r>
      <w:proofErr w:type="spellEnd"/>
      <w:r w:rsidRPr="00FB7955">
        <w:t xml:space="preserve"> multiple node </w:t>
      </w:r>
      <w:proofErr w:type="spellStart"/>
      <w:r w:rsidRPr="00FB7955">
        <w:t>mengubah</w:t>
      </w:r>
      <w:proofErr w:type="spellEnd"/>
      <w:r w:rsidRPr="00FB7955">
        <w:t xml:space="preserve"> state </w:t>
      </w:r>
      <w:proofErr w:type="spellStart"/>
      <w:r w:rsidRPr="00FB7955">
        <w:t>bersamaan</w:t>
      </w:r>
      <w:proofErr w:type="spellEnd"/>
      <w:r w:rsidRPr="00FB7955">
        <w:t>.</w:t>
      </w:r>
    </w:p>
    <w:p w14:paraId="3581C448" w14:textId="77777777" w:rsidR="00FB7955" w:rsidRPr="00FB7955" w:rsidRDefault="00FB7955" w:rsidP="00FB7955">
      <w:pPr>
        <w:numPr>
          <w:ilvl w:val="0"/>
          <w:numId w:val="38"/>
        </w:numPr>
        <w:jc w:val="left"/>
      </w:pPr>
      <w:r w:rsidRPr="00FB7955">
        <w:rPr>
          <w:b/>
          <w:bCs/>
        </w:rPr>
        <w:t>Solusi &amp; Best Practice:</w:t>
      </w:r>
    </w:p>
    <w:p w14:paraId="4E53D36D" w14:textId="77777777" w:rsidR="00FB7955" w:rsidRPr="00FB7955" w:rsidRDefault="00FB7955" w:rsidP="00FB7955">
      <w:pPr>
        <w:numPr>
          <w:ilvl w:val="1"/>
          <w:numId w:val="38"/>
        </w:numPr>
        <w:jc w:val="left"/>
      </w:pPr>
      <w:proofErr w:type="spellStart"/>
      <w:r w:rsidRPr="00FB7955">
        <w:t>Gunakan</w:t>
      </w:r>
      <w:proofErr w:type="spellEnd"/>
      <w:r w:rsidRPr="00FB7955">
        <w:t> </w:t>
      </w:r>
      <w:r w:rsidRPr="00FB7955">
        <w:rPr>
          <w:b/>
          <w:bCs/>
        </w:rPr>
        <w:t>Singleton Pattern</w:t>
      </w:r>
      <w:r w:rsidRPr="00FB7955">
        <w:t xml:space="preserve"> (Autoload) 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GameManager</w:t>
      </w:r>
      <w:proofErr w:type="spellEnd"/>
      <w:r w:rsidRPr="00FB7955">
        <w:t xml:space="preserve"> </w:t>
      </w:r>
      <w:proofErr w:type="spellStart"/>
      <w:r w:rsidRPr="00FB7955">
        <w:t>jika</w:t>
      </w:r>
      <w:proofErr w:type="spellEnd"/>
      <w:r w:rsidRPr="00FB7955">
        <w:t xml:space="preserve"> </w:t>
      </w:r>
      <w:proofErr w:type="spellStart"/>
      <w:r w:rsidRPr="00FB7955">
        <w:t>perlu</w:t>
      </w:r>
      <w:proofErr w:type="spellEnd"/>
      <w:r w:rsidRPr="00FB7955">
        <w:t xml:space="preserve"> </w:t>
      </w:r>
      <w:proofErr w:type="spellStart"/>
      <w:r w:rsidRPr="00FB7955">
        <w:t>akses</w:t>
      </w:r>
      <w:proofErr w:type="spellEnd"/>
      <w:r w:rsidRPr="00FB7955">
        <w:t xml:space="preserve"> global.</w:t>
      </w:r>
    </w:p>
    <w:p w14:paraId="00E2CB34" w14:textId="77777777" w:rsidR="00FB7955" w:rsidRPr="00FB7955" w:rsidRDefault="00FB7955" w:rsidP="00FB7955">
      <w:pPr>
        <w:numPr>
          <w:ilvl w:val="1"/>
          <w:numId w:val="38"/>
        </w:numPr>
        <w:jc w:val="left"/>
      </w:pPr>
      <w:proofErr w:type="spellStart"/>
      <w:r w:rsidRPr="00FB7955">
        <w:t>Hindari</w:t>
      </w:r>
      <w:proofErr w:type="spellEnd"/>
      <w:r w:rsidRPr="00FB7955">
        <w:t xml:space="preserve"> </w:t>
      </w:r>
      <w:proofErr w:type="spellStart"/>
      <w:r w:rsidRPr="00FB7955">
        <w:t>modifikasi</w:t>
      </w:r>
      <w:proofErr w:type="spellEnd"/>
      <w:r w:rsidRPr="00FB7955">
        <w:t xml:space="preserve"> state </w:t>
      </w:r>
      <w:proofErr w:type="spellStart"/>
      <w:r w:rsidRPr="00FB7955">
        <w:t>langsung</w:t>
      </w:r>
      <w:proofErr w:type="spellEnd"/>
      <w:r w:rsidRPr="00FB7955">
        <w:t xml:space="preserve"> </w:t>
      </w:r>
      <w:proofErr w:type="spellStart"/>
      <w:r w:rsidRPr="00FB7955">
        <w:t>dari</w:t>
      </w:r>
      <w:proofErr w:type="spellEnd"/>
      <w:r w:rsidRPr="00FB7955">
        <w:t xml:space="preserve"> </w:t>
      </w:r>
      <w:proofErr w:type="spellStart"/>
      <w:r w:rsidRPr="00FB7955">
        <w:t>banyak</w:t>
      </w:r>
      <w:proofErr w:type="spellEnd"/>
      <w:r w:rsidRPr="00FB7955">
        <w:t xml:space="preserve"> script.</w:t>
      </w:r>
    </w:p>
    <w:p w14:paraId="179A2BC3" w14:textId="77777777" w:rsidR="00FB7955" w:rsidRPr="00FB7955" w:rsidRDefault="006B5343" w:rsidP="00FB7955">
      <w:pPr>
        <w:jc w:val="left"/>
      </w:pPr>
      <w:r w:rsidRPr="00FB7955">
        <w:rPr>
          <w:noProof/>
        </w:rPr>
        <w:pict w14:anchorId="1CE98520">
          <v:rect id="_x0000_i1026" alt="" style="width:396.85pt;height:.05pt;mso-width-percent:0;mso-height-percent:0;mso-width-percent:0;mso-height-percent:0" o:hrpct="848" o:hralign="center" o:hrstd="t" o:hrnoshade="t" o:hr="t" fillcolor="#f8faff" stroked="f"/>
        </w:pict>
      </w:r>
    </w:p>
    <w:p w14:paraId="108D8F37" w14:textId="77777777" w:rsidR="00FB7955" w:rsidRPr="00FB7955" w:rsidRDefault="00FB7955" w:rsidP="00FB7955">
      <w:pPr>
        <w:pStyle w:val="Heading2"/>
      </w:pPr>
      <w:r w:rsidRPr="00FB7955">
        <w:t xml:space="preserve">7. </w:t>
      </w:r>
      <w:proofErr w:type="spellStart"/>
      <w:r w:rsidRPr="00FB7955">
        <w:t>Pembuatan</w:t>
      </w:r>
      <w:proofErr w:type="spellEnd"/>
      <w:r w:rsidRPr="00FB7955">
        <w:t xml:space="preserve"> Game "Target Practice" (Assignment)</w:t>
      </w:r>
    </w:p>
    <w:p w14:paraId="21BBF8E0" w14:textId="77777777" w:rsidR="00FB7955" w:rsidRPr="00FB7955" w:rsidRDefault="00FB7955" w:rsidP="00FB7955">
      <w:pPr>
        <w:numPr>
          <w:ilvl w:val="0"/>
          <w:numId w:val="39"/>
        </w:numPr>
        <w:jc w:val="left"/>
      </w:pPr>
      <w:r w:rsidRPr="00FB7955">
        <w:rPr>
          <w:b/>
          <w:bCs/>
        </w:rPr>
        <w:t xml:space="preserve">Apa yang </w:t>
      </w:r>
      <w:proofErr w:type="spellStart"/>
      <w:r w:rsidRPr="00FB7955">
        <w:rPr>
          <w:b/>
          <w:bCs/>
        </w:rPr>
        <w:t>dipelajari</w:t>
      </w:r>
      <w:proofErr w:type="spellEnd"/>
      <w:r w:rsidRPr="00FB7955">
        <w:rPr>
          <w:b/>
          <w:bCs/>
        </w:rPr>
        <w:t>:</w:t>
      </w:r>
    </w:p>
    <w:p w14:paraId="43477AEF" w14:textId="77777777" w:rsidR="00FB7955" w:rsidRPr="00FB7955" w:rsidRDefault="00FB7955" w:rsidP="00FB7955">
      <w:pPr>
        <w:numPr>
          <w:ilvl w:val="1"/>
          <w:numId w:val="39"/>
        </w:numPr>
        <w:jc w:val="left"/>
      </w:pPr>
      <w:proofErr w:type="spellStart"/>
      <w:r w:rsidRPr="00FB7955">
        <w:lastRenderedPageBreak/>
        <w:t>Menggabungkan</w:t>
      </w:r>
      <w:proofErr w:type="spellEnd"/>
      <w:r w:rsidRPr="00FB7955">
        <w:t xml:space="preserve"> </w:t>
      </w:r>
      <w:proofErr w:type="spellStart"/>
      <w:r w:rsidRPr="00FB7955">
        <w:t>semua</w:t>
      </w:r>
      <w:proofErr w:type="spellEnd"/>
      <w:r w:rsidRPr="00FB7955">
        <w:t xml:space="preserve"> </w:t>
      </w:r>
      <w:proofErr w:type="spellStart"/>
      <w:r w:rsidRPr="00FB7955">
        <w:t>konsep</w:t>
      </w:r>
      <w:proofErr w:type="spellEnd"/>
      <w:r w:rsidRPr="00FB7955">
        <w:t>: shooting, UI, collision, dan game state.</w:t>
      </w:r>
    </w:p>
    <w:p w14:paraId="284404F2" w14:textId="77777777" w:rsidR="00FB7955" w:rsidRPr="00FB7955" w:rsidRDefault="00FB7955" w:rsidP="00FB7955">
      <w:pPr>
        <w:numPr>
          <w:ilvl w:val="1"/>
          <w:numId w:val="39"/>
        </w:numPr>
        <w:jc w:val="left"/>
      </w:pPr>
      <w:r w:rsidRPr="00FB7955">
        <w:rPr>
          <w:b/>
          <w:bCs/>
        </w:rPr>
        <w:t>RigidBody3D</w:t>
      </w:r>
      <w:r w:rsidRPr="00FB7955">
        <w:t> </w:t>
      </w:r>
      <w:proofErr w:type="spellStart"/>
      <w:r w:rsidRPr="00FB7955">
        <w:t>bisa</w:t>
      </w:r>
      <w:proofErr w:type="spellEnd"/>
      <w:r w:rsidRPr="00FB7955">
        <w:t xml:space="preserve"> </w:t>
      </w:r>
      <w:proofErr w:type="spellStart"/>
      <w:r w:rsidRPr="00FB7955">
        <w:t>digunakan</w:t>
      </w:r>
      <w:proofErr w:type="spellEnd"/>
      <w:r w:rsidRPr="00FB7955">
        <w:t xml:space="preserve"> </w:t>
      </w:r>
      <w:proofErr w:type="spellStart"/>
      <w:r w:rsidRPr="00FB7955">
        <w:t>untuk</w:t>
      </w:r>
      <w:proofErr w:type="spellEnd"/>
      <w:r w:rsidRPr="00FB7955">
        <w:t xml:space="preserve"> target yang </w:t>
      </w:r>
      <w:proofErr w:type="spellStart"/>
      <w:r w:rsidRPr="00FB7955">
        <w:t>jatuh</w:t>
      </w:r>
      <w:proofErr w:type="spellEnd"/>
      <w:r w:rsidRPr="00FB7955">
        <w:t xml:space="preserve"> </w:t>
      </w:r>
      <w:proofErr w:type="spellStart"/>
      <w:r w:rsidRPr="00FB7955">
        <w:t>saat</w:t>
      </w:r>
      <w:proofErr w:type="spellEnd"/>
      <w:r w:rsidRPr="00FB7955">
        <w:t xml:space="preserve"> </w:t>
      </w:r>
      <w:proofErr w:type="spellStart"/>
      <w:r w:rsidRPr="00FB7955">
        <w:t>terkena</w:t>
      </w:r>
      <w:proofErr w:type="spellEnd"/>
      <w:r w:rsidRPr="00FB7955">
        <w:t xml:space="preserve"> </w:t>
      </w:r>
      <w:proofErr w:type="spellStart"/>
      <w:r w:rsidRPr="00FB7955">
        <w:t>tembakan</w:t>
      </w:r>
      <w:proofErr w:type="spellEnd"/>
      <w:r w:rsidRPr="00FB7955">
        <w:t>.</w:t>
      </w:r>
    </w:p>
    <w:p w14:paraId="547E792D" w14:textId="77777777" w:rsidR="00FB7955" w:rsidRPr="00FB7955" w:rsidRDefault="00FB7955" w:rsidP="00FB7955">
      <w:pPr>
        <w:numPr>
          <w:ilvl w:val="0"/>
          <w:numId w:val="39"/>
        </w:numPr>
        <w:jc w:val="left"/>
      </w:pPr>
      <w:proofErr w:type="spellStart"/>
      <w:r w:rsidRPr="00FB7955">
        <w:rPr>
          <w:b/>
          <w:bCs/>
        </w:rPr>
        <w:t>Kesalahan</w:t>
      </w:r>
      <w:proofErr w:type="spellEnd"/>
      <w:r w:rsidRPr="00FB7955">
        <w:rPr>
          <w:b/>
          <w:bCs/>
        </w:rPr>
        <w:t xml:space="preserve"> yang </w:t>
      </w:r>
      <w:proofErr w:type="spellStart"/>
      <w:r w:rsidRPr="00FB7955">
        <w:rPr>
          <w:b/>
          <w:bCs/>
        </w:rPr>
        <w:t>mungkin</w:t>
      </w:r>
      <w:proofErr w:type="spellEnd"/>
      <w:r w:rsidRPr="00FB7955">
        <w:rPr>
          <w:b/>
          <w:bCs/>
        </w:rPr>
        <w:t xml:space="preserve"> </w:t>
      </w:r>
      <w:proofErr w:type="spellStart"/>
      <w:r w:rsidRPr="00FB7955">
        <w:rPr>
          <w:b/>
          <w:bCs/>
        </w:rPr>
        <w:t>terjadi</w:t>
      </w:r>
      <w:proofErr w:type="spellEnd"/>
      <w:r w:rsidRPr="00FB7955">
        <w:rPr>
          <w:b/>
          <w:bCs/>
        </w:rPr>
        <w:t>:</w:t>
      </w:r>
    </w:p>
    <w:p w14:paraId="12FB9535" w14:textId="77777777" w:rsidR="00FB7955" w:rsidRPr="00FB7955" w:rsidRDefault="00FB7955" w:rsidP="00FB7955">
      <w:pPr>
        <w:numPr>
          <w:ilvl w:val="1"/>
          <w:numId w:val="39"/>
        </w:numPr>
        <w:jc w:val="left"/>
      </w:pPr>
      <w:r w:rsidRPr="00FB7955">
        <w:t xml:space="preserve">Bullet </w:t>
      </w:r>
      <w:proofErr w:type="spellStart"/>
      <w:r w:rsidRPr="00FB7955">
        <w:t>tidak</w:t>
      </w:r>
      <w:proofErr w:type="spellEnd"/>
      <w:r w:rsidRPr="00FB7955">
        <w:t xml:space="preserve"> </w:t>
      </w:r>
      <w:proofErr w:type="spellStart"/>
      <w:r w:rsidRPr="00FB7955">
        <w:t>menghancurkan</w:t>
      </w:r>
      <w:proofErr w:type="spellEnd"/>
      <w:r w:rsidRPr="00FB7955">
        <w:t xml:space="preserve"> target </w:t>
      </w:r>
      <w:proofErr w:type="spellStart"/>
      <w:r w:rsidRPr="00FB7955">
        <w:t>karena</w:t>
      </w:r>
      <w:proofErr w:type="spellEnd"/>
      <w:r w:rsidRPr="00FB7955">
        <w:t xml:space="preserve"> salah Layer/Mask.</w:t>
      </w:r>
    </w:p>
    <w:p w14:paraId="5897CE45" w14:textId="77777777" w:rsidR="00FB7955" w:rsidRPr="00FB7955" w:rsidRDefault="00FB7955" w:rsidP="00FB7955">
      <w:pPr>
        <w:numPr>
          <w:ilvl w:val="1"/>
          <w:numId w:val="39"/>
        </w:numPr>
        <w:jc w:val="left"/>
      </w:pPr>
      <w:r w:rsidRPr="00FB7955">
        <w:t xml:space="preserve">Score </w:t>
      </w:r>
      <w:proofErr w:type="spellStart"/>
      <w:r w:rsidRPr="00FB7955">
        <w:t>tidak</w:t>
      </w:r>
      <w:proofErr w:type="spellEnd"/>
      <w:r w:rsidRPr="00FB7955">
        <w:t xml:space="preserve"> </w:t>
      </w:r>
      <w:proofErr w:type="spellStart"/>
      <w:r w:rsidRPr="00FB7955">
        <w:t>terupdate</w:t>
      </w:r>
      <w:proofErr w:type="spellEnd"/>
      <w:r w:rsidRPr="00FB7955">
        <w:t xml:space="preserve"> </w:t>
      </w:r>
      <w:proofErr w:type="spellStart"/>
      <w:r w:rsidRPr="00FB7955">
        <w:t>karena</w:t>
      </w:r>
      <w:proofErr w:type="spellEnd"/>
      <w:r w:rsidRPr="00FB7955">
        <w:t xml:space="preserve"> salah </w:t>
      </w:r>
      <w:proofErr w:type="spellStart"/>
      <w:r w:rsidRPr="00FB7955">
        <w:t>pemanggilan</w:t>
      </w:r>
      <w:proofErr w:type="spellEnd"/>
      <w:r w:rsidRPr="00FB7955">
        <w:t> </w:t>
      </w:r>
      <w:proofErr w:type="spellStart"/>
      <w:r w:rsidRPr="00FB7955">
        <w:t>GameManager</w:t>
      </w:r>
      <w:proofErr w:type="spellEnd"/>
      <w:r w:rsidRPr="00FB7955">
        <w:t>.</w:t>
      </w:r>
    </w:p>
    <w:p w14:paraId="52D119DD" w14:textId="77777777" w:rsidR="00FB7955" w:rsidRPr="00FB7955" w:rsidRDefault="00FB7955" w:rsidP="00FB7955">
      <w:pPr>
        <w:numPr>
          <w:ilvl w:val="0"/>
          <w:numId w:val="39"/>
        </w:numPr>
        <w:jc w:val="left"/>
      </w:pPr>
      <w:r w:rsidRPr="00FB7955">
        <w:rPr>
          <w:b/>
          <w:bCs/>
        </w:rPr>
        <w:t>Solusi &amp; Best Practice:</w:t>
      </w:r>
    </w:p>
    <w:p w14:paraId="3ADA033C" w14:textId="77777777" w:rsidR="00FB7955" w:rsidRPr="00FB7955" w:rsidRDefault="00FB7955" w:rsidP="00FB7955">
      <w:pPr>
        <w:numPr>
          <w:ilvl w:val="1"/>
          <w:numId w:val="39"/>
        </w:numPr>
        <w:jc w:val="left"/>
      </w:pPr>
      <w:proofErr w:type="spellStart"/>
      <w:r w:rsidRPr="00FB7955">
        <w:t>Gunakan</w:t>
      </w:r>
      <w:proofErr w:type="spellEnd"/>
      <w:r w:rsidRPr="00FB7955">
        <w:t> </w:t>
      </w:r>
      <w:r w:rsidRPr="00FB7955">
        <w:rPr>
          <w:b/>
          <w:bCs/>
        </w:rPr>
        <w:t>Debug Print</w:t>
      </w:r>
      <w:r w:rsidRPr="00FB7955">
        <w:t> 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memverifikasi</w:t>
      </w:r>
      <w:proofErr w:type="spellEnd"/>
      <w:r w:rsidRPr="00FB7955">
        <w:t xml:space="preserve"> signal dan method </w:t>
      </w:r>
      <w:proofErr w:type="spellStart"/>
      <w:r w:rsidRPr="00FB7955">
        <w:t>terpanggil</w:t>
      </w:r>
      <w:proofErr w:type="spellEnd"/>
      <w:r w:rsidRPr="00FB7955">
        <w:t>.</w:t>
      </w:r>
    </w:p>
    <w:p w14:paraId="58BAE75E" w14:textId="77777777" w:rsidR="00FB7955" w:rsidRPr="00FB7955" w:rsidRDefault="00FB7955" w:rsidP="00FB7955">
      <w:pPr>
        <w:numPr>
          <w:ilvl w:val="1"/>
          <w:numId w:val="39"/>
        </w:numPr>
        <w:jc w:val="left"/>
      </w:pPr>
      <w:proofErr w:type="spellStart"/>
      <w:r w:rsidRPr="00FB7955">
        <w:t>Implementasikan</w:t>
      </w:r>
      <w:proofErr w:type="spellEnd"/>
      <w:r w:rsidRPr="00FB7955">
        <w:t> </w:t>
      </w:r>
      <w:r w:rsidRPr="00FB7955">
        <w:rPr>
          <w:b/>
          <w:bCs/>
        </w:rPr>
        <w:t>object pooling</w:t>
      </w:r>
      <w:r w:rsidRPr="00FB7955">
        <w:t> </w:t>
      </w:r>
      <w:proofErr w:type="spellStart"/>
      <w:r w:rsidRPr="00FB7955">
        <w:t>jika</w:t>
      </w:r>
      <w:proofErr w:type="spellEnd"/>
      <w:r w:rsidRPr="00FB7955">
        <w:t xml:space="preserve"> </w:t>
      </w:r>
      <w:proofErr w:type="spellStart"/>
      <w:r w:rsidRPr="00FB7955">
        <w:t>banyak</w:t>
      </w:r>
      <w:proofErr w:type="spellEnd"/>
      <w:r w:rsidRPr="00FB7955">
        <w:t xml:space="preserve"> bullet di-spawn (</w:t>
      </w:r>
      <w:proofErr w:type="spellStart"/>
      <w:r w:rsidRPr="00FB7955">
        <w:t>optimasi</w:t>
      </w:r>
      <w:proofErr w:type="spellEnd"/>
      <w:r w:rsidRPr="00FB7955">
        <w:t>).</w:t>
      </w:r>
    </w:p>
    <w:p w14:paraId="154AE16F" w14:textId="77777777" w:rsidR="00FB7955" w:rsidRPr="00FB7955" w:rsidRDefault="006B5343" w:rsidP="00FB7955">
      <w:pPr>
        <w:jc w:val="left"/>
      </w:pPr>
      <w:r w:rsidRPr="00FB7955">
        <w:rPr>
          <w:noProof/>
        </w:rPr>
        <w:pict w14:anchorId="45A4E6CE">
          <v:rect id="_x0000_i1025" alt="" style="width:396.85pt;height:.05pt;mso-width-percent:0;mso-height-percent:0;mso-width-percent:0;mso-height-percent:0" o:hrpct="848" o:hralign="center" o:hrstd="t" o:hrnoshade="t" o:hr="t" fillcolor="#f8faff" stroked="f"/>
        </w:pict>
      </w:r>
    </w:p>
    <w:p w14:paraId="74B72275" w14:textId="77777777" w:rsidR="00FB7955" w:rsidRPr="00FB7955" w:rsidRDefault="00FB7955" w:rsidP="00FB7955">
      <w:pPr>
        <w:jc w:val="left"/>
      </w:pPr>
      <w:r w:rsidRPr="00FB7955">
        <w:rPr>
          <w:b/>
          <w:bCs/>
        </w:rPr>
        <w:t>Kesimpulan</w:t>
      </w:r>
    </w:p>
    <w:p w14:paraId="30B1D91E" w14:textId="77777777" w:rsidR="00FB7955" w:rsidRPr="00FB7955" w:rsidRDefault="00FB7955" w:rsidP="00FB7955">
      <w:pPr>
        <w:numPr>
          <w:ilvl w:val="0"/>
          <w:numId w:val="40"/>
        </w:numPr>
        <w:jc w:val="left"/>
      </w:pPr>
      <w:r w:rsidRPr="00FB7955">
        <w:rPr>
          <w:b/>
          <w:bCs/>
        </w:rPr>
        <w:t>Collision Layers/Mask</w:t>
      </w:r>
      <w:r w:rsidRPr="00FB7955">
        <w:t> dan </w:t>
      </w:r>
      <w:r w:rsidRPr="00FB7955">
        <w:rPr>
          <w:b/>
          <w:bCs/>
        </w:rPr>
        <w:t>Signals</w:t>
      </w:r>
      <w:r w:rsidRPr="00FB7955">
        <w:t> </w:t>
      </w:r>
      <w:proofErr w:type="spellStart"/>
      <w:r w:rsidRPr="00FB7955">
        <w:t>adalah</w:t>
      </w:r>
      <w:proofErr w:type="spellEnd"/>
      <w:r w:rsidRPr="00FB7955">
        <w:t xml:space="preserve"> </w:t>
      </w:r>
      <w:proofErr w:type="spellStart"/>
      <w:r w:rsidRPr="00FB7955">
        <w:t>fondasi</w:t>
      </w:r>
      <w:proofErr w:type="spellEnd"/>
      <w:r w:rsidRPr="00FB7955">
        <w:t xml:space="preserve"> </w:t>
      </w:r>
      <w:proofErr w:type="spellStart"/>
      <w:r w:rsidRPr="00FB7955">
        <w:t>interaksi</w:t>
      </w:r>
      <w:proofErr w:type="spellEnd"/>
      <w:r w:rsidRPr="00FB7955">
        <w:t xml:space="preserve"> game.</w:t>
      </w:r>
    </w:p>
    <w:p w14:paraId="31E31C0E" w14:textId="77777777" w:rsidR="00FB7955" w:rsidRPr="00FB7955" w:rsidRDefault="00FB7955" w:rsidP="00FB7955">
      <w:pPr>
        <w:numPr>
          <w:ilvl w:val="0"/>
          <w:numId w:val="40"/>
        </w:numPr>
        <w:jc w:val="left"/>
      </w:pPr>
      <w:r w:rsidRPr="00FB7955">
        <w:rPr>
          <w:b/>
          <w:bCs/>
        </w:rPr>
        <w:t>Scene Instancing</w:t>
      </w:r>
      <w:r w:rsidRPr="00FB7955">
        <w:t> </w:t>
      </w:r>
      <w:proofErr w:type="spellStart"/>
      <w:r w:rsidRPr="00FB7955">
        <w:t>penting</w:t>
      </w:r>
      <w:proofErr w:type="spellEnd"/>
      <w:r w:rsidRPr="00FB7955">
        <w:t xml:space="preserve"> 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mekanik</w:t>
      </w:r>
      <w:proofErr w:type="spellEnd"/>
      <w:r w:rsidRPr="00FB7955">
        <w:t xml:space="preserve"> </w:t>
      </w:r>
      <w:proofErr w:type="spellStart"/>
      <w:r w:rsidRPr="00FB7955">
        <w:t>dinamis</w:t>
      </w:r>
      <w:proofErr w:type="spellEnd"/>
      <w:r w:rsidRPr="00FB7955">
        <w:t xml:space="preserve"> (bullet, enemy spawn).</w:t>
      </w:r>
    </w:p>
    <w:p w14:paraId="70B81BDA" w14:textId="77777777" w:rsidR="00FB7955" w:rsidRPr="00FB7955" w:rsidRDefault="00FB7955" w:rsidP="00FB7955">
      <w:pPr>
        <w:numPr>
          <w:ilvl w:val="0"/>
          <w:numId w:val="40"/>
        </w:numPr>
        <w:jc w:val="left"/>
      </w:pPr>
      <w:proofErr w:type="spellStart"/>
      <w:r w:rsidRPr="00FB7955">
        <w:rPr>
          <w:b/>
          <w:bCs/>
        </w:rPr>
        <w:t>GameManager</w:t>
      </w:r>
      <w:proofErr w:type="spellEnd"/>
      <w:r w:rsidRPr="00FB7955">
        <w:t> + </w:t>
      </w:r>
      <w:r w:rsidRPr="00FB7955">
        <w:rPr>
          <w:b/>
          <w:bCs/>
        </w:rPr>
        <w:t>UI</w:t>
      </w:r>
      <w:r w:rsidRPr="00FB7955">
        <w:t> </w:t>
      </w:r>
      <w:proofErr w:type="spellStart"/>
      <w:r w:rsidRPr="00FB7955">
        <w:t>memberikan</w:t>
      </w:r>
      <w:proofErr w:type="spellEnd"/>
      <w:r w:rsidRPr="00FB7955">
        <w:t xml:space="preserve"> feedback </w:t>
      </w:r>
      <w:proofErr w:type="spellStart"/>
      <w:r w:rsidRPr="00FB7955">
        <w:t>jelas</w:t>
      </w:r>
      <w:proofErr w:type="spellEnd"/>
      <w:r w:rsidRPr="00FB7955">
        <w:t xml:space="preserve"> </w:t>
      </w:r>
      <w:proofErr w:type="spellStart"/>
      <w:r w:rsidRPr="00FB7955">
        <w:t>ke</w:t>
      </w:r>
      <w:proofErr w:type="spellEnd"/>
      <w:r w:rsidRPr="00FB7955">
        <w:t xml:space="preserve"> </w:t>
      </w:r>
      <w:proofErr w:type="spellStart"/>
      <w:r w:rsidRPr="00FB7955">
        <w:t>pemain</w:t>
      </w:r>
      <w:proofErr w:type="spellEnd"/>
      <w:r w:rsidRPr="00FB7955">
        <w:t>.</w:t>
      </w:r>
    </w:p>
    <w:p w14:paraId="62116112" w14:textId="77777777" w:rsidR="00FB7955" w:rsidRPr="00FB7955" w:rsidRDefault="00FB7955" w:rsidP="00FB7955">
      <w:pPr>
        <w:numPr>
          <w:ilvl w:val="0"/>
          <w:numId w:val="40"/>
        </w:numPr>
        <w:jc w:val="left"/>
      </w:pPr>
      <w:r w:rsidRPr="00FB7955">
        <w:rPr>
          <w:b/>
          <w:bCs/>
        </w:rPr>
        <w:t xml:space="preserve">Testing </w:t>
      </w:r>
      <w:proofErr w:type="spellStart"/>
      <w:r w:rsidRPr="00FB7955">
        <w:rPr>
          <w:b/>
          <w:bCs/>
        </w:rPr>
        <w:t>berulang</w:t>
      </w:r>
      <w:proofErr w:type="spellEnd"/>
      <w:r w:rsidRPr="00FB7955">
        <w:t xml:space="preserve"> sangat </w:t>
      </w:r>
      <w:proofErr w:type="spellStart"/>
      <w:r w:rsidRPr="00FB7955">
        <w:t>penting</w:t>
      </w:r>
      <w:proofErr w:type="spellEnd"/>
      <w:r w:rsidRPr="00FB7955">
        <w:t xml:space="preserve"> </w:t>
      </w:r>
      <w:proofErr w:type="spellStart"/>
      <w:r w:rsidRPr="00FB7955">
        <w:t>untuk</w:t>
      </w:r>
      <w:proofErr w:type="spellEnd"/>
      <w:r w:rsidRPr="00FB7955">
        <w:t xml:space="preserve"> </w:t>
      </w:r>
      <w:proofErr w:type="spellStart"/>
      <w:r w:rsidRPr="00FB7955">
        <w:t>memastikan</w:t>
      </w:r>
      <w:proofErr w:type="spellEnd"/>
      <w:r w:rsidRPr="00FB7955">
        <w:t xml:space="preserve"> </w:t>
      </w:r>
      <w:proofErr w:type="spellStart"/>
      <w:r w:rsidRPr="00FB7955">
        <w:t>semua</w:t>
      </w:r>
      <w:proofErr w:type="spellEnd"/>
      <w:r w:rsidRPr="00FB7955">
        <w:t xml:space="preserve"> </w:t>
      </w:r>
      <w:proofErr w:type="spellStart"/>
      <w:r w:rsidRPr="00FB7955">
        <w:t>sistem</w:t>
      </w:r>
      <w:proofErr w:type="spellEnd"/>
      <w:r w:rsidRPr="00FB7955">
        <w:t xml:space="preserve"> </w:t>
      </w:r>
      <w:proofErr w:type="spellStart"/>
      <w:r w:rsidRPr="00FB7955">
        <w:t>bekerja</w:t>
      </w:r>
      <w:proofErr w:type="spellEnd"/>
      <w:r w:rsidRPr="00FB7955">
        <w:t>.</w:t>
      </w:r>
    </w:p>
    <w:p w14:paraId="4FC5D883" w14:textId="77777777" w:rsidR="00FB7955" w:rsidRPr="00FB7955" w:rsidRDefault="00FB7955" w:rsidP="00FB7955">
      <w:pPr>
        <w:jc w:val="left"/>
      </w:pPr>
      <w:proofErr w:type="spellStart"/>
      <w:r w:rsidRPr="00FB7955">
        <w:t>Dengan</w:t>
      </w:r>
      <w:proofErr w:type="spellEnd"/>
      <w:r w:rsidRPr="00FB7955">
        <w:t xml:space="preserve"> </w:t>
      </w:r>
      <w:proofErr w:type="spellStart"/>
      <w:r w:rsidRPr="00FB7955">
        <w:t>memahami</w:t>
      </w:r>
      <w:proofErr w:type="spellEnd"/>
      <w:r w:rsidRPr="00FB7955">
        <w:t xml:space="preserve"> </w:t>
      </w:r>
      <w:proofErr w:type="spellStart"/>
      <w:r w:rsidRPr="00FB7955">
        <w:t>konsep</w:t>
      </w:r>
      <w:proofErr w:type="spellEnd"/>
      <w:r w:rsidRPr="00FB7955">
        <w:t xml:space="preserve"> </w:t>
      </w:r>
      <w:proofErr w:type="spellStart"/>
      <w:r w:rsidRPr="00FB7955">
        <w:t>ini</w:t>
      </w:r>
      <w:proofErr w:type="spellEnd"/>
      <w:r w:rsidRPr="00FB7955">
        <w:t xml:space="preserve">, game mechanics yang </w:t>
      </w:r>
      <w:proofErr w:type="spellStart"/>
      <w:r w:rsidRPr="00FB7955">
        <w:t>lebih</w:t>
      </w:r>
      <w:proofErr w:type="spellEnd"/>
      <w:r w:rsidRPr="00FB7955">
        <w:t xml:space="preserve"> </w:t>
      </w:r>
      <w:proofErr w:type="spellStart"/>
      <w:r w:rsidRPr="00FB7955">
        <w:t>kompleks</w:t>
      </w:r>
      <w:proofErr w:type="spellEnd"/>
      <w:r w:rsidRPr="00FB7955">
        <w:t xml:space="preserve"> (</w:t>
      </w:r>
      <w:proofErr w:type="spellStart"/>
      <w:r w:rsidRPr="00FB7955">
        <w:t>seperti</w:t>
      </w:r>
      <w:proofErr w:type="spellEnd"/>
      <w:r w:rsidRPr="00FB7955">
        <w:t xml:space="preserve"> enemy AI, power-ups, </w:t>
      </w:r>
      <w:proofErr w:type="spellStart"/>
      <w:r w:rsidRPr="00FB7955">
        <w:t>atau</w:t>
      </w:r>
      <w:proofErr w:type="spellEnd"/>
      <w:r w:rsidRPr="00FB7955">
        <w:t xml:space="preserve"> level progression) </w:t>
      </w:r>
      <w:proofErr w:type="spellStart"/>
      <w:r w:rsidRPr="00FB7955">
        <w:t>bisa</w:t>
      </w:r>
      <w:proofErr w:type="spellEnd"/>
      <w:r w:rsidRPr="00FB7955">
        <w:t xml:space="preserve"> </w:t>
      </w:r>
      <w:proofErr w:type="spellStart"/>
      <w:r w:rsidRPr="00FB7955">
        <w:t>dikembangkan</w:t>
      </w:r>
      <w:proofErr w:type="spellEnd"/>
      <w:r w:rsidRPr="00FB7955">
        <w:t xml:space="preserve"> </w:t>
      </w:r>
      <w:proofErr w:type="spellStart"/>
      <w:r w:rsidRPr="00FB7955">
        <w:t>lebih</w:t>
      </w:r>
      <w:proofErr w:type="spellEnd"/>
      <w:r w:rsidRPr="00FB7955">
        <w:t xml:space="preserve"> </w:t>
      </w:r>
      <w:proofErr w:type="spellStart"/>
      <w:r w:rsidRPr="00FB7955">
        <w:t>mudah</w:t>
      </w:r>
      <w:proofErr w:type="spellEnd"/>
      <w:r w:rsidRPr="00FB7955">
        <w:t>.</w:t>
      </w:r>
    </w:p>
    <w:p w14:paraId="0AFA64CC" w14:textId="741005C9" w:rsidR="00766724" w:rsidRDefault="00766724">
      <w:pPr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2F9A1D4" w14:textId="77777777" w:rsidR="00A46496" w:rsidRPr="00A46496" w:rsidRDefault="00A46496" w:rsidP="00A46496"/>
    <w:sectPr w:rsidR="00A46496" w:rsidRPr="00A46496" w:rsidSect="00E92897">
      <w:pgSz w:w="11906" w:h="16838"/>
      <w:pgMar w:top="1701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44D4C" w14:textId="77777777" w:rsidR="006B5343" w:rsidRDefault="006B5343" w:rsidP="00920519">
      <w:pPr>
        <w:spacing w:after="0" w:line="240" w:lineRule="auto"/>
      </w:pPr>
      <w:r>
        <w:separator/>
      </w:r>
    </w:p>
  </w:endnote>
  <w:endnote w:type="continuationSeparator" w:id="0">
    <w:p w14:paraId="7D3CB8C8" w14:textId="77777777" w:rsidR="006B5343" w:rsidRDefault="006B5343" w:rsidP="0092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C96DA" w14:textId="77777777" w:rsidR="006B5343" w:rsidRDefault="006B5343" w:rsidP="00920519">
      <w:pPr>
        <w:spacing w:after="0" w:line="240" w:lineRule="auto"/>
      </w:pPr>
      <w:r>
        <w:separator/>
      </w:r>
    </w:p>
  </w:footnote>
  <w:footnote w:type="continuationSeparator" w:id="0">
    <w:p w14:paraId="0E1BC8DC" w14:textId="77777777" w:rsidR="006B5343" w:rsidRDefault="006B5343" w:rsidP="0092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A18"/>
    <w:multiLevelType w:val="hybridMultilevel"/>
    <w:tmpl w:val="13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08CD"/>
    <w:multiLevelType w:val="multilevel"/>
    <w:tmpl w:val="915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10FBB"/>
    <w:multiLevelType w:val="multilevel"/>
    <w:tmpl w:val="3932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E7261"/>
    <w:multiLevelType w:val="hybridMultilevel"/>
    <w:tmpl w:val="8068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245DE"/>
    <w:multiLevelType w:val="hybridMultilevel"/>
    <w:tmpl w:val="10BE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A7F2C"/>
    <w:multiLevelType w:val="multilevel"/>
    <w:tmpl w:val="297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25609"/>
    <w:multiLevelType w:val="hybridMultilevel"/>
    <w:tmpl w:val="3F42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610D"/>
    <w:multiLevelType w:val="hybridMultilevel"/>
    <w:tmpl w:val="60E6CB44"/>
    <w:lvl w:ilvl="0" w:tplc="493A82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A06B9"/>
    <w:multiLevelType w:val="hybridMultilevel"/>
    <w:tmpl w:val="EB20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80BFA"/>
    <w:multiLevelType w:val="multilevel"/>
    <w:tmpl w:val="3EF2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B2C3B"/>
    <w:multiLevelType w:val="multilevel"/>
    <w:tmpl w:val="43A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82C1C"/>
    <w:multiLevelType w:val="multilevel"/>
    <w:tmpl w:val="C5E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C333D"/>
    <w:multiLevelType w:val="hybridMultilevel"/>
    <w:tmpl w:val="3502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77843"/>
    <w:multiLevelType w:val="multilevel"/>
    <w:tmpl w:val="D0C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B3061"/>
    <w:multiLevelType w:val="multilevel"/>
    <w:tmpl w:val="919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D7186"/>
    <w:multiLevelType w:val="multilevel"/>
    <w:tmpl w:val="805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90AA7"/>
    <w:multiLevelType w:val="multilevel"/>
    <w:tmpl w:val="A09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95645"/>
    <w:multiLevelType w:val="multilevel"/>
    <w:tmpl w:val="B05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4489C"/>
    <w:multiLevelType w:val="multilevel"/>
    <w:tmpl w:val="B86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D0314"/>
    <w:multiLevelType w:val="hybridMultilevel"/>
    <w:tmpl w:val="B41C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478A7"/>
    <w:multiLevelType w:val="multilevel"/>
    <w:tmpl w:val="E74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C03CD"/>
    <w:multiLevelType w:val="hybridMultilevel"/>
    <w:tmpl w:val="CD58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A7D00"/>
    <w:multiLevelType w:val="multilevel"/>
    <w:tmpl w:val="694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12F22"/>
    <w:multiLevelType w:val="multilevel"/>
    <w:tmpl w:val="BA3E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32284"/>
    <w:multiLevelType w:val="multilevel"/>
    <w:tmpl w:val="D1D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E5EDD"/>
    <w:multiLevelType w:val="hybridMultilevel"/>
    <w:tmpl w:val="A626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20110"/>
    <w:multiLevelType w:val="hybridMultilevel"/>
    <w:tmpl w:val="D9505FDE"/>
    <w:lvl w:ilvl="0" w:tplc="67A8181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5841E6"/>
    <w:multiLevelType w:val="multilevel"/>
    <w:tmpl w:val="AA3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E4A6A"/>
    <w:multiLevelType w:val="multilevel"/>
    <w:tmpl w:val="378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E3C2E"/>
    <w:multiLevelType w:val="multilevel"/>
    <w:tmpl w:val="FF3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30ECF"/>
    <w:multiLevelType w:val="hybridMultilevel"/>
    <w:tmpl w:val="C08E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C1B87"/>
    <w:multiLevelType w:val="hybridMultilevel"/>
    <w:tmpl w:val="B4362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70729"/>
    <w:multiLevelType w:val="multilevel"/>
    <w:tmpl w:val="A77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312CDC"/>
    <w:multiLevelType w:val="multilevel"/>
    <w:tmpl w:val="587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10B1A"/>
    <w:multiLevelType w:val="multilevel"/>
    <w:tmpl w:val="1E3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B107B"/>
    <w:multiLevelType w:val="multilevel"/>
    <w:tmpl w:val="CE2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844079"/>
    <w:multiLevelType w:val="hybridMultilevel"/>
    <w:tmpl w:val="B346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7087C"/>
    <w:multiLevelType w:val="multilevel"/>
    <w:tmpl w:val="5364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D621E7"/>
    <w:multiLevelType w:val="hybridMultilevel"/>
    <w:tmpl w:val="7040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820C54"/>
    <w:multiLevelType w:val="multilevel"/>
    <w:tmpl w:val="59CA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98543C"/>
    <w:multiLevelType w:val="hybridMultilevel"/>
    <w:tmpl w:val="4072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3529B"/>
    <w:multiLevelType w:val="multilevel"/>
    <w:tmpl w:val="8CE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6F4703"/>
    <w:multiLevelType w:val="multilevel"/>
    <w:tmpl w:val="F4F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032683">
    <w:abstractNumId w:val="12"/>
  </w:num>
  <w:num w:numId="2" w16cid:durableId="2106073275">
    <w:abstractNumId w:val="29"/>
  </w:num>
  <w:num w:numId="3" w16cid:durableId="1552418018">
    <w:abstractNumId w:val="15"/>
  </w:num>
  <w:num w:numId="4" w16cid:durableId="253169083">
    <w:abstractNumId w:val="0"/>
  </w:num>
  <w:num w:numId="5" w16cid:durableId="1649283729">
    <w:abstractNumId w:val="3"/>
  </w:num>
  <w:num w:numId="6" w16cid:durableId="534999235">
    <w:abstractNumId w:val="38"/>
  </w:num>
  <w:num w:numId="7" w16cid:durableId="598879458">
    <w:abstractNumId w:val="40"/>
  </w:num>
  <w:num w:numId="8" w16cid:durableId="863402239">
    <w:abstractNumId w:val="6"/>
  </w:num>
  <w:num w:numId="9" w16cid:durableId="1257056937">
    <w:abstractNumId w:val="31"/>
  </w:num>
  <w:num w:numId="10" w16cid:durableId="1721436639">
    <w:abstractNumId w:val="25"/>
  </w:num>
  <w:num w:numId="11" w16cid:durableId="1953513321">
    <w:abstractNumId w:val="21"/>
  </w:num>
  <w:num w:numId="12" w16cid:durableId="949319876">
    <w:abstractNumId w:val="19"/>
  </w:num>
  <w:num w:numId="13" w16cid:durableId="272903972">
    <w:abstractNumId w:val="8"/>
  </w:num>
  <w:num w:numId="14" w16cid:durableId="245652925">
    <w:abstractNumId w:val="14"/>
  </w:num>
  <w:num w:numId="15" w16cid:durableId="493644880">
    <w:abstractNumId w:val="20"/>
  </w:num>
  <w:num w:numId="16" w16cid:durableId="175117832">
    <w:abstractNumId w:val="36"/>
  </w:num>
  <w:num w:numId="17" w16cid:durableId="603538836">
    <w:abstractNumId w:val="13"/>
  </w:num>
  <w:num w:numId="18" w16cid:durableId="502934088">
    <w:abstractNumId w:val="2"/>
  </w:num>
  <w:num w:numId="19" w16cid:durableId="728848337">
    <w:abstractNumId w:val="26"/>
  </w:num>
  <w:num w:numId="20" w16cid:durableId="2030523684">
    <w:abstractNumId w:val="39"/>
  </w:num>
  <w:num w:numId="21" w16cid:durableId="844174951">
    <w:abstractNumId w:val="41"/>
  </w:num>
  <w:num w:numId="22" w16cid:durableId="1667246011">
    <w:abstractNumId w:val="42"/>
  </w:num>
  <w:num w:numId="23" w16cid:durableId="1536885784">
    <w:abstractNumId w:val="35"/>
  </w:num>
  <w:num w:numId="24" w16cid:durableId="2120224609">
    <w:abstractNumId w:val="24"/>
  </w:num>
  <w:num w:numId="25" w16cid:durableId="1136291055">
    <w:abstractNumId w:val="11"/>
  </w:num>
  <w:num w:numId="26" w16cid:durableId="1419398628">
    <w:abstractNumId w:val="23"/>
  </w:num>
  <w:num w:numId="27" w16cid:durableId="1763598410">
    <w:abstractNumId w:val="34"/>
  </w:num>
  <w:num w:numId="28" w16cid:durableId="521406087">
    <w:abstractNumId w:val="18"/>
  </w:num>
  <w:num w:numId="29" w16cid:durableId="1365522150">
    <w:abstractNumId w:val="5"/>
  </w:num>
  <w:num w:numId="30" w16cid:durableId="998851360">
    <w:abstractNumId w:val="33"/>
  </w:num>
  <w:num w:numId="31" w16cid:durableId="315694137">
    <w:abstractNumId w:val="27"/>
  </w:num>
  <w:num w:numId="32" w16cid:durableId="1269775763">
    <w:abstractNumId w:val="32"/>
  </w:num>
  <w:num w:numId="33" w16cid:durableId="198591235">
    <w:abstractNumId w:val="1"/>
  </w:num>
  <w:num w:numId="34" w16cid:durableId="1014651544">
    <w:abstractNumId w:val="9"/>
  </w:num>
  <w:num w:numId="35" w16cid:durableId="1274902103">
    <w:abstractNumId w:val="16"/>
  </w:num>
  <w:num w:numId="36" w16cid:durableId="1334991126">
    <w:abstractNumId w:val="22"/>
  </w:num>
  <w:num w:numId="37" w16cid:durableId="872378497">
    <w:abstractNumId w:val="37"/>
  </w:num>
  <w:num w:numId="38" w16cid:durableId="1568414995">
    <w:abstractNumId w:val="28"/>
  </w:num>
  <w:num w:numId="39" w16cid:durableId="1920286261">
    <w:abstractNumId w:val="10"/>
  </w:num>
  <w:num w:numId="40" w16cid:durableId="1130438152">
    <w:abstractNumId w:val="17"/>
  </w:num>
  <w:num w:numId="41" w16cid:durableId="1325012789">
    <w:abstractNumId w:val="4"/>
  </w:num>
  <w:num w:numId="42" w16cid:durableId="2047220322">
    <w:abstractNumId w:val="30"/>
  </w:num>
  <w:num w:numId="43" w16cid:durableId="207481175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55"/>
    <w:rsid w:val="000016F6"/>
    <w:rsid w:val="00002510"/>
    <w:rsid w:val="00002F18"/>
    <w:rsid w:val="000036FC"/>
    <w:rsid w:val="000057BB"/>
    <w:rsid w:val="00007676"/>
    <w:rsid w:val="0001102A"/>
    <w:rsid w:val="000123FA"/>
    <w:rsid w:val="0001380C"/>
    <w:rsid w:val="000210B7"/>
    <w:rsid w:val="00024A51"/>
    <w:rsid w:val="000336A6"/>
    <w:rsid w:val="00035A94"/>
    <w:rsid w:val="000440A2"/>
    <w:rsid w:val="00045E9D"/>
    <w:rsid w:val="000465AB"/>
    <w:rsid w:val="00062EEB"/>
    <w:rsid w:val="000647F3"/>
    <w:rsid w:val="00075D2E"/>
    <w:rsid w:val="00080144"/>
    <w:rsid w:val="000812DE"/>
    <w:rsid w:val="000902A6"/>
    <w:rsid w:val="000932E4"/>
    <w:rsid w:val="00094543"/>
    <w:rsid w:val="00094E68"/>
    <w:rsid w:val="00096CD8"/>
    <w:rsid w:val="000972C2"/>
    <w:rsid w:val="000A2695"/>
    <w:rsid w:val="000A3D65"/>
    <w:rsid w:val="000A461F"/>
    <w:rsid w:val="000A71C2"/>
    <w:rsid w:val="000B283A"/>
    <w:rsid w:val="000B3A0E"/>
    <w:rsid w:val="000B73A4"/>
    <w:rsid w:val="000D088F"/>
    <w:rsid w:val="000E4BEC"/>
    <w:rsid w:val="0010668F"/>
    <w:rsid w:val="00111458"/>
    <w:rsid w:val="00120F36"/>
    <w:rsid w:val="00120FD5"/>
    <w:rsid w:val="001254D8"/>
    <w:rsid w:val="00131D1E"/>
    <w:rsid w:val="001371BE"/>
    <w:rsid w:val="001420D7"/>
    <w:rsid w:val="00152E50"/>
    <w:rsid w:val="00155A06"/>
    <w:rsid w:val="00160C08"/>
    <w:rsid w:val="00161B70"/>
    <w:rsid w:val="001661CB"/>
    <w:rsid w:val="00167E8E"/>
    <w:rsid w:val="001732F9"/>
    <w:rsid w:val="00175D71"/>
    <w:rsid w:val="001924EA"/>
    <w:rsid w:val="00195907"/>
    <w:rsid w:val="0019597C"/>
    <w:rsid w:val="00195B3B"/>
    <w:rsid w:val="001A1043"/>
    <w:rsid w:val="001A48BD"/>
    <w:rsid w:val="001C3AD4"/>
    <w:rsid w:val="001D1843"/>
    <w:rsid w:val="001D3FFB"/>
    <w:rsid w:val="001E0EFB"/>
    <w:rsid w:val="001E2CC8"/>
    <w:rsid w:val="001E759A"/>
    <w:rsid w:val="001E7C54"/>
    <w:rsid w:val="001F2BFD"/>
    <w:rsid w:val="00217134"/>
    <w:rsid w:val="00220A34"/>
    <w:rsid w:val="00221D96"/>
    <w:rsid w:val="002224C7"/>
    <w:rsid w:val="00223458"/>
    <w:rsid w:val="00230E73"/>
    <w:rsid w:val="002345BE"/>
    <w:rsid w:val="002350D2"/>
    <w:rsid w:val="00235809"/>
    <w:rsid w:val="00260DF9"/>
    <w:rsid w:val="002659F5"/>
    <w:rsid w:val="00265E5B"/>
    <w:rsid w:val="00272DC8"/>
    <w:rsid w:val="0027441F"/>
    <w:rsid w:val="002779BA"/>
    <w:rsid w:val="00287388"/>
    <w:rsid w:val="0029144C"/>
    <w:rsid w:val="00295A14"/>
    <w:rsid w:val="002A1677"/>
    <w:rsid w:val="002A37ED"/>
    <w:rsid w:val="002A4220"/>
    <w:rsid w:val="002A5759"/>
    <w:rsid w:val="002A7D7F"/>
    <w:rsid w:val="002B4531"/>
    <w:rsid w:val="002B64BC"/>
    <w:rsid w:val="002C167D"/>
    <w:rsid w:val="002C3CD4"/>
    <w:rsid w:val="002C4DEE"/>
    <w:rsid w:val="002C61A3"/>
    <w:rsid w:val="002C6945"/>
    <w:rsid w:val="002C6FAE"/>
    <w:rsid w:val="002D36F7"/>
    <w:rsid w:val="002D5298"/>
    <w:rsid w:val="002D5F91"/>
    <w:rsid w:val="002E2D8F"/>
    <w:rsid w:val="002E3C1D"/>
    <w:rsid w:val="002F218E"/>
    <w:rsid w:val="00306D8D"/>
    <w:rsid w:val="003076E5"/>
    <w:rsid w:val="00310E0A"/>
    <w:rsid w:val="0031296C"/>
    <w:rsid w:val="00313192"/>
    <w:rsid w:val="00317FB3"/>
    <w:rsid w:val="0032316F"/>
    <w:rsid w:val="003263AF"/>
    <w:rsid w:val="003332BD"/>
    <w:rsid w:val="00334009"/>
    <w:rsid w:val="0034629D"/>
    <w:rsid w:val="00353009"/>
    <w:rsid w:val="00357D90"/>
    <w:rsid w:val="00370FC9"/>
    <w:rsid w:val="00373B1E"/>
    <w:rsid w:val="003752EC"/>
    <w:rsid w:val="00375F96"/>
    <w:rsid w:val="003807BB"/>
    <w:rsid w:val="00380D83"/>
    <w:rsid w:val="0038126C"/>
    <w:rsid w:val="00381772"/>
    <w:rsid w:val="00381A54"/>
    <w:rsid w:val="00384EE9"/>
    <w:rsid w:val="00385ABA"/>
    <w:rsid w:val="00395758"/>
    <w:rsid w:val="00396911"/>
    <w:rsid w:val="003A1181"/>
    <w:rsid w:val="003A3E36"/>
    <w:rsid w:val="003C10EC"/>
    <w:rsid w:val="003C1DE5"/>
    <w:rsid w:val="003C3340"/>
    <w:rsid w:val="003C717D"/>
    <w:rsid w:val="003D1B7D"/>
    <w:rsid w:val="003D4CEF"/>
    <w:rsid w:val="003D614F"/>
    <w:rsid w:val="003D6FDC"/>
    <w:rsid w:val="003D78F5"/>
    <w:rsid w:val="003E08BE"/>
    <w:rsid w:val="003F2E96"/>
    <w:rsid w:val="00403CDB"/>
    <w:rsid w:val="00403D1C"/>
    <w:rsid w:val="00406DB9"/>
    <w:rsid w:val="00407187"/>
    <w:rsid w:val="00410847"/>
    <w:rsid w:val="0041126F"/>
    <w:rsid w:val="00412742"/>
    <w:rsid w:val="0041284E"/>
    <w:rsid w:val="00414981"/>
    <w:rsid w:val="00421FBC"/>
    <w:rsid w:val="00430967"/>
    <w:rsid w:val="0043348F"/>
    <w:rsid w:val="004355F3"/>
    <w:rsid w:val="00443BE8"/>
    <w:rsid w:val="00444143"/>
    <w:rsid w:val="0044540B"/>
    <w:rsid w:val="00447C91"/>
    <w:rsid w:val="00456090"/>
    <w:rsid w:val="00457655"/>
    <w:rsid w:val="0046103A"/>
    <w:rsid w:val="00464305"/>
    <w:rsid w:val="0046515F"/>
    <w:rsid w:val="004749FD"/>
    <w:rsid w:val="00480CE9"/>
    <w:rsid w:val="0049247E"/>
    <w:rsid w:val="00493BC7"/>
    <w:rsid w:val="004964D2"/>
    <w:rsid w:val="004A55C8"/>
    <w:rsid w:val="004B0495"/>
    <w:rsid w:val="004B56F6"/>
    <w:rsid w:val="004B6058"/>
    <w:rsid w:val="004C268F"/>
    <w:rsid w:val="004C329D"/>
    <w:rsid w:val="004C37D4"/>
    <w:rsid w:val="004D0D43"/>
    <w:rsid w:val="004D1E1F"/>
    <w:rsid w:val="004E1537"/>
    <w:rsid w:val="004E25FB"/>
    <w:rsid w:val="004E2D66"/>
    <w:rsid w:val="004F70A5"/>
    <w:rsid w:val="00501DB1"/>
    <w:rsid w:val="00502495"/>
    <w:rsid w:val="00526C90"/>
    <w:rsid w:val="00527836"/>
    <w:rsid w:val="00534393"/>
    <w:rsid w:val="00534C05"/>
    <w:rsid w:val="00534EED"/>
    <w:rsid w:val="00556F4F"/>
    <w:rsid w:val="00560914"/>
    <w:rsid w:val="00560B53"/>
    <w:rsid w:val="00567C37"/>
    <w:rsid w:val="00572F8E"/>
    <w:rsid w:val="00576201"/>
    <w:rsid w:val="00580F75"/>
    <w:rsid w:val="00587287"/>
    <w:rsid w:val="005972A4"/>
    <w:rsid w:val="005A1313"/>
    <w:rsid w:val="005A15CD"/>
    <w:rsid w:val="005A42C7"/>
    <w:rsid w:val="005A4CD0"/>
    <w:rsid w:val="005B2FFF"/>
    <w:rsid w:val="005C052B"/>
    <w:rsid w:val="005C6568"/>
    <w:rsid w:val="005D02A4"/>
    <w:rsid w:val="005D2BF4"/>
    <w:rsid w:val="005D6964"/>
    <w:rsid w:val="005E0C4E"/>
    <w:rsid w:val="005E7955"/>
    <w:rsid w:val="006032D4"/>
    <w:rsid w:val="00603D81"/>
    <w:rsid w:val="006043E4"/>
    <w:rsid w:val="00604D01"/>
    <w:rsid w:val="00612E03"/>
    <w:rsid w:val="006136D8"/>
    <w:rsid w:val="00614C39"/>
    <w:rsid w:val="00622190"/>
    <w:rsid w:val="0062565D"/>
    <w:rsid w:val="00626C8C"/>
    <w:rsid w:val="0064188E"/>
    <w:rsid w:val="00644E96"/>
    <w:rsid w:val="00645571"/>
    <w:rsid w:val="0065326E"/>
    <w:rsid w:val="006545FC"/>
    <w:rsid w:val="0067268D"/>
    <w:rsid w:val="006739B7"/>
    <w:rsid w:val="00682D09"/>
    <w:rsid w:val="00684A8C"/>
    <w:rsid w:val="00687625"/>
    <w:rsid w:val="00693A51"/>
    <w:rsid w:val="00694B86"/>
    <w:rsid w:val="00697B04"/>
    <w:rsid w:val="006A2E17"/>
    <w:rsid w:val="006A5814"/>
    <w:rsid w:val="006B5343"/>
    <w:rsid w:val="006C4E2F"/>
    <w:rsid w:val="006D1145"/>
    <w:rsid w:val="006D67C2"/>
    <w:rsid w:val="006E06A0"/>
    <w:rsid w:val="006E2119"/>
    <w:rsid w:val="006F2108"/>
    <w:rsid w:val="006F5B5C"/>
    <w:rsid w:val="00705571"/>
    <w:rsid w:val="00706BFB"/>
    <w:rsid w:val="00716FE3"/>
    <w:rsid w:val="00722289"/>
    <w:rsid w:val="00734044"/>
    <w:rsid w:val="007436D6"/>
    <w:rsid w:val="007436DE"/>
    <w:rsid w:val="00744757"/>
    <w:rsid w:val="007450A6"/>
    <w:rsid w:val="0074622F"/>
    <w:rsid w:val="00751599"/>
    <w:rsid w:val="007655AF"/>
    <w:rsid w:val="00766724"/>
    <w:rsid w:val="00770480"/>
    <w:rsid w:val="0077536D"/>
    <w:rsid w:val="00776F28"/>
    <w:rsid w:val="00782907"/>
    <w:rsid w:val="00785764"/>
    <w:rsid w:val="00785BB8"/>
    <w:rsid w:val="00792018"/>
    <w:rsid w:val="00792774"/>
    <w:rsid w:val="007928E5"/>
    <w:rsid w:val="007A5168"/>
    <w:rsid w:val="007B48BA"/>
    <w:rsid w:val="007B4996"/>
    <w:rsid w:val="007B6CE9"/>
    <w:rsid w:val="007C0EA5"/>
    <w:rsid w:val="007C225C"/>
    <w:rsid w:val="007C717E"/>
    <w:rsid w:val="007D15D6"/>
    <w:rsid w:val="007D5265"/>
    <w:rsid w:val="007D5C55"/>
    <w:rsid w:val="007E1034"/>
    <w:rsid w:val="007E42CA"/>
    <w:rsid w:val="007E5A5A"/>
    <w:rsid w:val="007F6C1C"/>
    <w:rsid w:val="00801270"/>
    <w:rsid w:val="008023AE"/>
    <w:rsid w:val="00807A7C"/>
    <w:rsid w:val="0081016D"/>
    <w:rsid w:val="00812E0F"/>
    <w:rsid w:val="008144F6"/>
    <w:rsid w:val="008216C6"/>
    <w:rsid w:val="008257B5"/>
    <w:rsid w:val="00827C44"/>
    <w:rsid w:val="0084041D"/>
    <w:rsid w:val="00843EE5"/>
    <w:rsid w:val="008479EE"/>
    <w:rsid w:val="008512AE"/>
    <w:rsid w:val="0085781D"/>
    <w:rsid w:val="00860AD9"/>
    <w:rsid w:val="00860F63"/>
    <w:rsid w:val="00861043"/>
    <w:rsid w:val="008610FA"/>
    <w:rsid w:val="00864992"/>
    <w:rsid w:val="00867379"/>
    <w:rsid w:val="00875895"/>
    <w:rsid w:val="0088008D"/>
    <w:rsid w:val="008800E7"/>
    <w:rsid w:val="008828B7"/>
    <w:rsid w:val="0089024D"/>
    <w:rsid w:val="00894A93"/>
    <w:rsid w:val="0089706C"/>
    <w:rsid w:val="008A2BEC"/>
    <w:rsid w:val="008A33FE"/>
    <w:rsid w:val="008A3B4E"/>
    <w:rsid w:val="008A64E0"/>
    <w:rsid w:val="008B5DEF"/>
    <w:rsid w:val="008C26A4"/>
    <w:rsid w:val="008C30C3"/>
    <w:rsid w:val="008D3B9F"/>
    <w:rsid w:val="008E3B4B"/>
    <w:rsid w:val="008F0930"/>
    <w:rsid w:val="008F4120"/>
    <w:rsid w:val="008F5858"/>
    <w:rsid w:val="0090322E"/>
    <w:rsid w:val="00910F98"/>
    <w:rsid w:val="00920519"/>
    <w:rsid w:val="009301A7"/>
    <w:rsid w:val="00931A7C"/>
    <w:rsid w:val="0093722B"/>
    <w:rsid w:val="009372A1"/>
    <w:rsid w:val="0094255E"/>
    <w:rsid w:val="00945FAE"/>
    <w:rsid w:val="00946DDA"/>
    <w:rsid w:val="0096033B"/>
    <w:rsid w:val="00976129"/>
    <w:rsid w:val="00981C5D"/>
    <w:rsid w:val="0098269B"/>
    <w:rsid w:val="00982700"/>
    <w:rsid w:val="00983F7A"/>
    <w:rsid w:val="00985CA9"/>
    <w:rsid w:val="00994720"/>
    <w:rsid w:val="00995F7E"/>
    <w:rsid w:val="00996295"/>
    <w:rsid w:val="009964D6"/>
    <w:rsid w:val="00997884"/>
    <w:rsid w:val="009A5C11"/>
    <w:rsid w:val="009A6DEB"/>
    <w:rsid w:val="009B2DB1"/>
    <w:rsid w:val="009D1524"/>
    <w:rsid w:val="009E0D3D"/>
    <w:rsid w:val="009E6589"/>
    <w:rsid w:val="009E6DF1"/>
    <w:rsid w:val="009F15CC"/>
    <w:rsid w:val="009F21F0"/>
    <w:rsid w:val="009F411F"/>
    <w:rsid w:val="009F454A"/>
    <w:rsid w:val="00A01765"/>
    <w:rsid w:val="00A021F5"/>
    <w:rsid w:val="00A060F8"/>
    <w:rsid w:val="00A161E7"/>
    <w:rsid w:val="00A218ED"/>
    <w:rsid w:val="00A229F7"/>
    <w:rsid w:val="00A23E92"/>
    <w:rsid w:val="00A27488"/>
    <w:rsid w:val="00A30241"/>
    <w:rsid w:val="00A31A4B"/>
    <w:rsid w:val="00A33AF8"/>
    <w:rsid w:val="00A34A8A"/>
    <w:rsid w:val="00A34D76"/>
    <w:rsid w:val="00A350CC"/>
    <w:rsid w:val="00A4616C"/>
    <w:rsid w:val="00A46496"/>
    <w:rsid w:val="00A52C18"/>
    <w:rsid w:val="00A60FE5"/>
    <w:rsid w:val="00A64C7D"/>
    <w:rsid w:val="00A6597F"/>
    <w:rsid w:val="00A766F1"/>
    <w:rsid w:val="00A8643E"/>
    <w:rsid w:val="00A9001F"/>
    <w:rsid w:val="00A912CE"/>
    <w:rsid w:val="00A9157E"/>
    <w:rsid w:val="00A91FE8"/>
    <w:rsid w:val="00A93DE2"/>
    <w:rsid w:val="00AA2801"/>
    <w:rsid w:val="00AA3A78"/>
    <w:rsid w:val="00AB0BA6"/>
    <w:rsid w:val="00AC01E4"/>
    <w:rsid w:val="00AC2FCD"/>
    <w:rsid w:val="00AC7793"/>
    <w:rsid w:val="00AD0D03"/>
    <w:rsid w:val="00AD1FFD"/>
    <w:rsid w:val="00AE0376"/>
    <w:rsid w:val="00AE2701"/>
    <w:rsid w:val="00AE373C"/>
    <w:rsid w:val="00AE60BB"/>
    <w:rsid w:val="00AF4B70"/>
    <w:rsid w:val="00AF4B7F"/>
    <w:rsid w:val="00AF517A"/>
    <w:rsid w:val="00B01698"/>
    <w:rsid w:val="00B045C5"/>
    <w:rsid w:val="00B156DE"/>
    <w:rsid w:val="00B227F8"/>
    <w:rsid w:val="00B237D0"/>
    <w:rsid w:val="00B27EEF"/>
    <w:rsid w:val="00B300C1"/>
    <w:rsid w:val="00B30A7A"/>
    <w:rsid w:val="00B345A9"/>
    <w:rsid w:val="00B352F3"/>
    <w:rsid w:val="00B35F53"/>
    <w:rsid w:val="00B43868"/>
    <w:rsid w:val="00B45164"/>
    <w:rsid w:val="00B458D7"/>
    <w:rsid w:val="00B47E2F"/>
    <w:rsid w:val="00B537EE"/>
    <w:rsid w:val="00B53BD6"/>
    <w:rsid w:val="00B55F9B"/>
    <w:rsid w:val="00B65125"/>
    <w:rsid w:val="00B70399"/>
    <w:rsid w:val="00B70B74"/>
    <w:rsid w:val="00B71A5E"/>
    <w:rsid w:val="00B903D3"/>
    <w:rsid w:val="00BA1A70"/>
    <w:rsid w:val="00BA1BB8"/>
    <w:rsid w:val="00BA3CDB"/>
    <w:rsid w:val="00BB02E7"/>
    <w:rsid w:val="00BB3541"/>
    <w:rsid w:val="00BB537B"/>
    <w:rsid w:val="00BB7AFF"/>
    <w:rsid w:val="00BC295B"/>
    <w:rsid w:val="00BC3DF6"/>
    <w:rsid w:val="00BC6FD3"/>
    <w:rsid w:val="00BE0A5C"/>
    <w:rsid w:val="00BE3F7C"/>
    <w:rsid w:val="00BF2B13"/>
    <w:rsid w:val="00BF65E1"/>
    <w:rsid w:val="00C03B3D"/>
    <w:rsid w:val="00C05FD8"/>
    <w:rsid w:val="00C20616"/>
    <w:rsid w:val="00C26B55"/>
    <w:rsid w:val="00C2738D"/>
    <w:rsid w:val="00C32972"/>
    <w:rsid w:val="00C33EC1"/>
    <w:rsid w:val="00C358A6"/>
    <w:rsid w:val="00C36953"/>
    <w:rsid w:val="00C42B52"/>
    <w:rsid w:val="00C45998"/>
    <w:rsid w:val="00C57F32"/>
    <w:rsid w:val="00C655A0"/>
    <w:rsid w:val="00C72C54"/>
    <w:rsid w:val="00C73F1A"/>
    <w:rsid w:val="00C800C9"/>
    <w:rsid w:val="00C85A76"/>
    <w:rsid w:val="00C87A7B"/>
    <w:rsid w:val="00C91FEE"/>
    <w:rsid w:val="00C93D2D"/>
    <w:rsid w:val="00C941B9"/>
    <w:rsid w:val="00CA0D1E"/>
    <w:rsid w:val="00CA1A4F"/>
    <w:rsid w:val="00CA3061"/>
    <w:rsid w:val="00CA31B2"/>
    <w:rsid w:val="00CB314B"/>
    <w:rsid w:val="00CB72BC"/>
    <w:rsid w:val="00CC45B4"/>
    <w:rsid w:val="00CC56E7"/>
    <w:rsid w:val="00CC701C"/>
    <w:rsid w:val="00CD0DE9"/>
    <w:rsid w:val="00CD0DF0"/>
    <w:rsid w:val="00CD1636"/>
    <w:rsid w:val="00CD3C16"/>
    <w:rsid w:val="00CD4F07"/>
    <w:rsid w:val="00CE05AE"/>
    <w:rsid w:val="00CE0B0C"/>
    <w:rsid w:val="00CE7EF5"/>
    <w:rsid w:val="00CF30FD"/>
    <w:rsid w:val="00CF427A"/>
    <w:rsid w:val="00CF476F"/>
    <w:rsid w:val="00D011BD"/>
    <w:rsid w:val="00D02EF6"/>
    <w:rsid w:val="00D03C50"/>
    <w:rsid w:val="00D0581B"/>
    <w:rsid w:val="00D067C7"/>
    <w:rsid w:val="00D204C5"/>
    <w:rsid w:val="00D2099C"/>
    <w:rsid w:val="00D21A07"/>
    <w:rsid w:val="00D232C9"/>
    <w:rsid w:val="00D309FA"/>
    <w:rsid w:val="00D31614"/>
    <w:rsid w:val="00D50203"/>
    <w:rsid w:val="00D56350"/>
    <w:rsid w:val="00D64154"/>
    <w:rsid w:val="00D64958"/>
    <w:rsid w:val="00D661FB"/>
    <w:rsid w:val="00D70AF2"/>
    <w:rsid w:val="00D7163C"/>
    <w:rsid w:val="00D75F70"/>
    <w:rsid w:val="00D7626E"/>
    <w:rsid w:val="00D8608C"/>
    <w:rsid w:val="00D86A5B"/>
    <w:rsid w:val="00D924EE"/>
    <w:rsid w:val="00DA040A"/>
    <w:rsid w:val="00DA6FB7"/>
    <w:rsid w:val="00DC5F17"/>
    <w:rsid w:val="00DC7771"/>
    <w:rsid w:val="00DC7EE9"/>
    <w:rsid w:val="00DD28C1"/>
    <w:rsid w:val="00DE02E6"/>
    <w:rsid w:val="00DE5FD6"/>
    <w:rsid w:val="00DE6D4F"/>
    <w:rsid w:val="00DF27A0"/>
    <w:rsid w:val="00DF4BB7"/>
    <w:rsid w:val="00E00335"/>
    <w:rsid w:val="00E03759"/>
    <w:rsid w:val="00E0794E"/>
    <w:rsid w:val="00E12C09"/>
    <w:rsid w:val="00E24C60"/>
    <w:rsid w:val="00E33CED"/>
    <w:rsid w:val="00E350C2"/>
    <w:rsid w:val="00E4453D"/>
    <w:rsid w:val="00E46BDC"/>
    <w:rsid w:val="00E50A50"/>
    <w:rsid w:val="00E514FF"/>
    <w:rsid w:val="00E52B42"/>
    <w:rsid w:val="00E52F7E"/>
    <w:rsid w:val="00E564F4"/>
    <w:rsid w:val="00E62A55"/>
    <w:rsid w:val="00E6333F"/>
    <w:rsid w:val="00E70CAF"/>
    <w:rsid w:val="00E71505"/>
    <w:rsid w:val="00E7193C"/>
    <w:rsid w:val="00E75393"/>
    <w:rsid w:val="00E75DBB"/>
    <w:rsid w:val="00E80625"/>
    <w:rsid w:val="00E817C4"/>
    <w:rsid w:val="00E81D92"/>
    <w:rsid w:val="00E8398F"/>
    <w:rsid w:val="00E852A4"/>
    <w:rsid w:val="00E92897"/>
    <w:rsid w:val="00E9546F"/>
    <w:rsid w:val="00E95A52"/>
    <w:rsid w:val="00E9662C"/>
    <w:rsid w:val="00E971A0"/>
    <w:rsid w:val="00EA7129"/>
    <w:rsid w:val="00EB413F"/>
    <w:rsid w:val="00EB45F3"/>
    <w:rsid w:val="00EB5CDD"/>
    <w:rsid w:val="00EC2355"/>
    <w:rsid w:val="00EC67F9"/>
    <w:rsid w:val="00ED2CBD"/>
    <w:rsid w:val="00ED2FC2"/>
    <w:rsid w:val="00EE5226"/>
    <w:rsid w:val="00F012D9"/>
    <w:rsid w:val="00F0192F"/>
    <w:rsid w:val="00F058C8"/>
    <w:rsid w:val="00F0714B"/>
    <w:rsid w:val="00F14609"/>
    <w:rsid w:val="00F169CA"/>
    <w:rsid w:val="00F210F1"/>
    <w:rsid w:val="00F23A02"/>
    <w:rsid w:val="00F24F19"/>
    <w:rsid w:val="00F273B5"/>
    <w:rsid w:val="00F371F9"/>
    <w:rsid w:val="00F50221"/>
    <w:rsid w:val="00F51375"/>
    <w:rsid w:val="00F52B33"/>
    <w:rsid w:val="00F565B2"/>
    <w:rsid w:val="00F56C7D"/>
    <w:rsid w:val="00F62C4F"/>
    <w:rsid w:val="00F6392E"/>
    <w:rsid w:val="00F64374"/>
    <w:rsid w:val="00F705B0"/>
    <w:rsid w:val="00F70EB0"/>
    <w:rsid w:val="00F75A7F"/>
    <w:rsid w:val="00F7711B"/>
    <w:rsid w:val="00F777B5"/>
    <w:rsid w:val="00F85258"/>
    <w:rsid w:val="00F85C2D"/>
    <w:rsid w:val="00F87DFF"/>
    <w:rsid w:val="00F908D3"/>
    <w:rsid w:val="00FA2200"/>
    <w:rsid w:val="00FB0AA4"/>
    <w:rsid w:val="00FB4E52"/>
    <w:rsid w:val="00FB72B3"/>
    <w:rsid w:val="00FB7955"/>
    <w:rsid w:val="00FC3567"/>
    <w:rsid w:val="00FD3905"/>
    <w:rsid w:val="00FD6455"/>
    <w:rsid w:val="00FE0C78"/>
    <w:rsid w:val="00FE51A5"/>
    <w:rsid w:val="00FE76E0"/>
    <w:rsid w:val="00FE7708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68C96"/>
  <w15:docId w15:val="{FF139117-2F4C-E940-AA01-3D51918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9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1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98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E0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0E7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BC3D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98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74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12E0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0519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05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5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0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0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1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20A3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6091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BB5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B5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37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02E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BB02E7"/>
  </w:style>
  <w:style w:type="paragraph" w:styleId="TableofFigures">
    <w:name w:val="table of figures"/>
    <w:basedOn w:val="Normal"/>
    <w:next w:val="Normal"/>
    <w:uiPriority w:val="99"/>
    <w:unhideWhenUsed/>
    <w:rsid w:val="00CA0D1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860AD9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221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E270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00E7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NoSpacing">
    <w:name w:val="No Spacing"/>
    <w:uiPriority w:val="1"/>
    <w:qFormat/>
    <w:rsid w:val="002B64B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4E2D66"/>
  </w:style>
  <w:style w:type="character" w:styleId="Emphasis">
    <w:name w:val="Emphasis"/>
    <w:basedOn w:val="DefaultParagraphFont"/>
    <w:uiPriority w:val="20"/>
    <w:qFormat/>
    <w:rsid w:val="004E2D6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A461F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0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216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446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8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189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506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3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3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1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43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57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8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51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4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24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9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94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96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9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3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3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5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46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8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0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6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46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9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1812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501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63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8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1992248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868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346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389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17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60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9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0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7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05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5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33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8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3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38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96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6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1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2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99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3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02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2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7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7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97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7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92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6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6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00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5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4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9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1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136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994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1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84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92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11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67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1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dera/Bagja/Kuliah/Semester_4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5E2B96-8AA7-AA4A-8226-6D113DDF1864}">
  <we:reference id="f78a3046-9e99-4300-aa2b-5814002b01a2" version="1.55.1.0" store="EXCatalog" storeType="EXCatalog"/>
  <we:alternateReferences>
    <we:reference id="WA104382081" version="1.55.1.0" store="id-ID" storeType="OMEX"/>
  </we:alternateReferences>
  <we:properties>
    <we:property name="MENDELEY_CITATIONS" value="[{&quot;citationID&quot;:&quot;MENDELEY_CITATION_be988412-26fb-4b32-bd4a-4bf8e28634e0&quot;,&quot;properties&quot;:{&quot;noteIndex&quot;:0},&quot;isEdited&quot;:false,&quot;manualOverride&quot;:{&quot;isManuallyOverridden&quot;:false,&quot;citeprocText&quot;:&quot;(Design Gurus Team, n.d.)&quot;,&quot;manualOverrideText&quot;:&quot;&quot;},&quot;citationTag&quot;:&quot;MENDELEY_CITATION_v3_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&quot;,&quot;citationItems&quot;:[{&quot;id&quot;:&quot;7d8d0d66-089f-3a92-913d-f5d8b964c5a1&quot;,&quot;itemData&quot;:{&quot;type&quot;:&quot;webpage&quot;,&quot;id&quot;:&quot;7d8d0d66-089f-3a92-913d-f5d8b964c5a1&quot;,&quot;title&quot;:&quot;What language is Netflix coded in?&quot;,&quot;author&quot;:[{&quot;family&quot;:&quot;Design Gurus Team&quot;,&quot;given&quot;:&quot;&quot;,&quot;parse-names&quot;:false,&quot;dropping-particle&quot;:&quot;&quot;,&quot;non-dropping-particle&quot;:&quot;&quot;}],&quot;container-title&quot;:&quot;Design Gurus&quot;,&quot;container-title-short&quot;:&quot;&quot;},&quot;isTemporary&quot;:false}]},{&quot;citationID&quot;:&quot;MENDELEY_CITATION_13e3f7b7-6b00-4956-a380-46182627e35f&quot;,&quot;properties&quot;:{&quot;noteIndex&quot;:0},&quot;isEdited&quot;:false,&quot;manualOverride&quot;:{&quot;isManuallyOverridden&quot;:false,&quot;citeprocText&quot;:&quot;(Charita Grinnell, 2023)&quot;,&quot;manualOverrideText&quot;:&quot;&quot;},&quot;citationTag&quot;:&quot;MENDELEY_CITATION_v3_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&quot;,&quot;citationItems&quot;:[{&quot;id&quot;:&quot;e331bfc8-58ec-3d35-966c-cce0dd617032&quot;,&quot;itemData&quot;:{&quot;type&quot;:&quot;webpage&quot;,&quot;id&quot;:&quot;e331bfc8-58ec-3d35-966c-cce0dd617032&quot;,&quot;title&quot;:&quot;What Technology Stack Is Netflix Built On&quot;,&quot;author&quot;:[{&quot;family&quot;:&quot;Charita Grinnell&quot;,&quot;given&quot;:&quot;&quot;,&quot;parse-names&quot;:false,&quot;dropping-particle&quot;:&quot;&quot;,&quot;non-dropping-particle&quot;:&quot;&quot;}],&quot;container-title&quot;:&quot;Robots.Net&quot;,&quot;issued&quot;:{&quot;date-parts&quot;:[[2023,8,5]]},&quot;container-title-short&quot;:&quot;&quot;},&quot;isTemporary&quot;:false}]},{&quot;citationID&quot;:&quot;MENDELEY_CITATION_8213ac53-1f6f-49c2-a607-ec77581c7bf0&quot;,&quot;properties&quot;:{&quot;noteIndex&quot;:0},&quot;isEdited&quot;:false,&quot;manualOverride&quot;:{&quot;isManuallyOverridden&quot;:false,&quot;citeprocText&quot;:&quot;(Rajiv Shringi et al., 2024)&quot;,&quot;manualOverrideText&quot;:&quot;&quot;},&quot;citationTag&quot;:&quot;MENDELEY_CITATION_v3_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&quot;,&quot;citationItems&quot;:[{&quot;id&quot;:&quot;06bc80b2-2d1d-3bb4-801f-41662a214d05&quot;,&quot;itemData&quot;:{&quot;type&quot;:&quot;webpage&quot;,&quot;id&quot;:&quot;06bc80b2-2d1d-3bb4-801f-41662a214d05&quot;,&quot;title&quot;:&quot;Netflix’s Distributed Counter Abstraction&quot;,&quot;author&quot;:[{&quot;family&quot;:&quot;Rajiv Shringi&quot;,&quot;given&quot;:&quot;&quot;,&quot;parse-names&quot;:false,&quot;dropping-particle&quot;:&quot;&quot;,&quot;non-dropping-particle&quot;:&quot;&quot;},{&quot;family&quot;:&quot;Oleksii Tkachuk&quot;,&quot;given&quot;:&quot;&quot;,&quot;parse-names&quot;:false,&quot;dropping-particle&quot;:&quot;&quot;,&quot;non-dropping-particle&quot;:&quot;&quot;},{&quot;family&quot;:&quot;Kartik Sathyanarayanan&quot;,&quot;given&quot;:&quot;&quot;,&quot;parse-names&quot;:false,&quot;dropping-particle&quot;:&quot;&quot;,&quot;non-dropping-particle&quot;:&quot;&quot;}],&quot;container-title&quot;:&quot;Netflix TechBlog&quot;,&quot;issued&quot;:{&quot;date-parts&quot;:[[2024,11,13]]}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Sri24</b:Tag>
    <b:SourceType>InternetSite</b:SourceType>
    <b:Guid>{8D52CBCA-B0D4-9047-BC39-CFA7E081EFC4}</b:Guid>
    <b:Author>
      <b:Author>
        <b:NameList>
          <b:Person>
            <b:Last>Sringi</b:Last>
            <b:First>Rajiv</b:First>
          </b:Person>
          <b:Person>
            <b:Last>Tkachuk</b:Last>
            <b:First>Oleksii</b:First>
          </b:Person>
          <b:Person>
            <b:Last>Sathyanarayanan</b:Last>
            <b:First>Kartik </b:First>
          </b:Person>
        </b:NameList>
      </b:Author>
    </b:Author>
    <b:Title>Netflix Tech Blog</b:Title>
    <b:Year>2024</b:Year>
    <b:URL>https://netflixtechblog.com/netflixs-distributed-counter-abstraction-8d0c45eb66b2</b:URL>
    <b:YearAccessed>2024</b:YearAccessed>
    <b:MonthAccessed>November</b:MonthAccessed>
    <b:DayAccessed>27</b:DayAccessed>
    <b:RefOrder>3</b:RefOrder>
  </b:Source>
  <b:Source>
    <b:Tag>Gri23</b:Tag>
    <b:SourceType>InternetSite</b:SourceType>
    <b:Guid>{16CAA3BB-2AA2-E449-B717-65071F6C12F5}</b:Guid>
    <b:Title>Robots.Net</b:Title>
    <b:URL>https://robots.net/tech/what-technology-stack-is-netflix-built-on/</b:URL>
    <b:Year>2023</b:Year>
    <b:YearAccessed>2024</b:YearAccessed>
    <b:MonthAccessed>November</b:MonthAccessed>
    <b:DayAccessed>27</b:DayAccessed>
    <b:Author>
      <b:Author>
        <b:NameList>
          <b:Person>
            <b:Last>Grinell</b:Last>
            <b:First>Charita</b:First>
          </b:Person>
        </b:NameList>
      </b:Author>
    </b:Author>
    <b:RefOrder>2</b:RefOrder>
  </b:Source>
  <b:Source>
    <b:Tag>Des24</b:Tag>
    <b:SourceType>InternetSite</b:SourceType>
    <b:Guid>{36BB3C59-3325-0746-8F4E-87383767A935}</b:Guid>
    <b:Author>
      <b:Author>
        <b:Corporate>Design Gurus Team</b:Corporate>
      </b:Author>
    </b:Author>
    <b:Title>Design Gurus</b:Title>
    <b:URL>https://www.designgurus.io/answers/detail/what-language-is-netflix-coded-in</b:URL>
    <b:YearAccessed>2024</b:YearAccessed>
    <b:MonthAccessed>November</b:MonthAccessed>
    <b:DayAccessed>27</b:DayAccessed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a85ce-8cae-46c1-b619-45255ff88e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C4B8CE8D06648AA7DD3F0065AEB40" ma:contentTypeVersion="5" ma:contentTypeDescription="Create a new document." ma:contentTypeScope="" ma:versionID="41a2c19695c8faba0dda8ce53987d502">
  <xsd:schema xmlns:xsd="http://www.w3.org/2001/XMLSchema" xmlns:xs="http://www.w3.org/2001/XMLSchema" xmlns:p="http://schemas.microsoft.com/office/2006/metadata/properties" xmlns:ns3="210a85ce-8cae-46c1-b619-45255ff88eb7" targetNamespace="http://schemas.microsoft.com/office/2006/metadata/properties" ma:root="true" ma:fieldsID="29ca25776b202d1448302c7a22c3edb2" ns3:_="">
    <xsd:import namespace="210a85ce-8cae-46c1-b619-45255ff88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a85ce-8cae-46c1-b619-45255ff88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55DD6-53E5-984C-906A-E3E78AD0C4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C8401-3468-4873-82F9-973E765BF8C6}">
  <ds:schemaRefs>
    <ds:schemaRef ds:uri="http://schemas.microsoft.com/office/2006/metadata/properties"/>
    <ds:schemaRef ds:uri="http://schemas.microsoft.com/office/infopath/2007/PartnerControls"/>
    <ds:schemaRef ds:uri="210a85ce-8cae-46c1-b619-45255ff88eb7"/>
  </ds:schemaRefs>
</ds:datastoreItem>
</file>

<file path=customXml/itemProps3.xml><?xml version="1.0" encoding="utf-8"?>
<ds:datastoreItem xmlns:ds="http://schemas.openxmlformats.org/officeDocument/2006/customXml" ds:itemID="{D5C95C13-50C3-4EAA-B780-067B6C9AD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a85ce-8cae-46c1-b619-45255ff88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6C783E-8776-4FD2-B4BC-E09B99B48A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Samudera Bagja</dc:creator>
  <cp:keywords/>
  <dc:description/>
  <cp:lastModifiedBy>MUHAMMAD SAMUDERA BAGJA</cp:lastModifiedBy>
  <cp:revision>1</cp:revision>
  <cp:lastPrinted>2025-04-24T02:39:00Z</cp:lastPrinted>
  <dcterms:created xsi:type="dcterms:W3CDTF">2025-05-09T06:25:00Z</dcterms:created>
  <dcterms:modified xsi:type="dcterms:W3CDTF">2025-05-09T06:37:00Z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0x010100ACFC4B8CE8D06648AA7DD3F0065AEB40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53fc6d20-76a2-3dc6-87b9-88ba231ea23a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12th edition - Harvard</vt:lpwstr>
  </property>
  <property fmtid="{D5CDD505-2E9C-101B-9397-08002B2CF9AE}" pid="18" name="Mendeley Recent Style Id 6_1">
    <vt:lpwstr>http://www.zotero.org/styles/harvard1</vt:lpwstr>
  </property>
  <property fmtid="{D5CDD505-2E9C-101B-9397-08002B2CF9AE}" pid="19" name="Mendeley Recent Style Name 6_1">
    <vt:lpwstr>Harvard reference format 1 (deprecated)</vt:lpwstr>
  </property>
  <property fmtid="{D5CDD505-2E9C-101B-9397-08002B2CF9AE}" pid="20" name="Mendeley Recent Style Id 7_1">
    <vt:lpwstr>http://www.zotero.org/styles/ieee</vt:lpwstr>
  </property>
  <property fmtid="{D5CDD505-2E9C-101B-9397-08002B2CF9AE}" pid="21" name="Mendeley Recent Style Name 7_1">
    <vt:lpwstr>IEEE</vt:lpwstr>
  </property>
  <property fmtid="{D5CDD505-2E9C-101B-9397-08002B2CF9AE}" pid="22" name="Mendeley Recent Style Id 8_1">
    <vt:lpwstr>http://www.zotero.org/styles/modern-humanities-research-association</vt:lpwstr>
  </property>
  <property fmtid="{D5CDD505-2E9C-101B-9397-08002B2CF9AE}" pid="23" name="Mendeley Recent Style Name 8_1">
    <vt:lpwstr>Modern Humanities Research Association 3rd edition (note with bibliography)</vt:lpwstr>
  </property>
  <property fmtid="{D5CDD505-2E9C-101B-9397-08002B2CF9AE}" pid="24" name="Mendeley Recent Style Id 9_1">
    <vt:lpwstr>http://www.zotero.org/styles/modern-language-association</vt:lpwstr>
  </property>
  <property fmtid="{D5CDD505-2E9C-101B-9397-08002B2CF9AE}" pid="25" name="Mendeley Recent Style Name 9_1">
    <vt:lpwstr>Modern Language Association 9th edition</vt:lpwstr>
  </property>
</Properties>
</file>